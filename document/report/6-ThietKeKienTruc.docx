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87D30" w14:textId="77777777" w:rsidR="003548A8" w:rsidRPr="00B86366" w:rsidRDefault="003548A8" w:rsidP="003548A8">
      <w:pPr>
        <w:rPr>
          <w:sz w:val="28"/>
          <w:szCs w:val="28"/>
          <w:lang w:val="en-US"/>
        </w:rPr>
      </w:pPr>
    </w:p>
    <w:p w14:paraId="0D47A2E3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1040891A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16D86B7C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07A04101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29EA6562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204025EA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57FB3628" w14:textId="77777777" w:rsidR="003548A8" w:rsidRPr="00B86366" w:rsidRDefault="003548A8" w:rsidP="003548A8">
      <w:pPr>
        <w:rPr>
          <w:sz w:val="28"/>
          <w:szCs w:val="28"/>
          <w:lang w:val="en-US"/>
        </w:rPr>
      </w:pPr>
    </w:p>
    <w:p w14:paraId="5B59868E" w14:textId="1151EFA6" w:rsidR="00D234F3" w:rsidRPr="00B86366" w:rsidRDefault="00C14AB8" w:rsidP="007A1DE8">
      <w:pPr>
        <w:pStyle w:val="Title"/>
        <w:jc w:val="right"/>
        <w:rPr>
          <w:rFonts w:ascii="Times New Roman" w:hAnsi="Times New Roman"/>
          <w:szCs w:val="36"/>
          <w:lang w:val="en-US"/>
        </w:rPr>
      </w:pPr>
      <w:r w:rsidRPr="00B86366">
        <w:rPr>
          <w:rFonts w:ascii="Times New Roman" w:hAnsi="Times New Roman"/>
          <w:szCs w:val="36"/>
          <w:lang w:val="en-US"/>
        </w:rPr>
        <w:t xml:space="preserve">Thiết kế </w:t>
      </w:r>
      <w:r w:rsidR="00CA75F9" w:rsidRPr="00B86366">
        <w:rPr>
          <w:rFonts w:ascii="Times New Roman" w:hAnsi="Times New Roman"/>
          <w:szCs w:val="36"/>
          <w:lang w:val="en-US"/>
        </w:rPr>
        <w:t>kiến trúc</w:t>
      </w:r>
      <w:r w:rsidR="007A1DE8" w:rsidRPr="00B86366">
        <w:rPr>
          <w:rFonts w:ascii="Times New Roman" w:hAnsi="Times New Roman"/>
          <w:szCs w:val="36"/>
          <w:lang w:val="en-US"/>
        </w:rPr>
        <w:t xml:space="preserve"> </w:t>
      </w:r>
      <w:r w:rsidR="00B86366" w:rsidRPr="00B86366">
        <w:rPr>
          <w:rFonts w:ascii="Times New Roman" w:hAnsi="Times New Roman"/>
          <w:color w:val="0000FF"/>
          <w:szCs w:val="36"/>
          <w:lang w:val="en-US"/>
        </w:rPr>
        <w:t>MyKubo</w:t>
      </w:r>
    </w:p>
    <w:p w14:paraId="148BD041" w14:textId="77777777" w:rsidR="007A1DE8" w:rsidRPr="00B86366" w:rsidRDefault="007A1DE8" w:rsidP="007A1DE8">
      <w:pPr>
        <w:rPr>
          <w:sz w:val="28"/>
          <w:szCs w:val="28"/>
          <w:lang w:val="en-US"/>
        </w:rPr>
      </w:pPr>
    </w:p>
    <w:p w14:paraId="52C0F8D9" w14:textId="5F6B2C9F" w:rsidR="007A1DE8" w:rsidRPr="00B86366" w:rsidRDefault="007A1DE8" w:rsidP="007A1DE8">
      <w:pPr>
        <w:jc w:val="right"/>
        <w:rPr>
          <w:sz w:val="32"/>
          <w:szCs w:val="32"/>
          <w:lang w:val="en-US"/>
        </w:rPr>
      </w:pPr>
      <w:r w:rsidRPr="00B86366">
        <w:rPr>
          <w:sz w:val="32"/>
          <w:szCs w:val="32"/>
          <w:lang w:val="en-US"/>
        </w:rPr>
        <w:t xml:space="preserve">Version </w:t>
      </w:r>
      <w:r w:rsidR="00B86366" w:rsidRPr="00B86366">
        <w:rPr>
          <w:color w:val="0000FF"/>
          <w:sz w:val="32"/>
          <w:szCs w:val="32"/>
          <w:lang w:val="en-US"/>
        </w:rPr>
        <w:t>1.1</w:t>
      </w:r>
    </w:p>
    <w:p w14:paraId="50176F41" w14:textId="77777777" w:rsidR="00D234F3" w:rsidRPr="00B86366" w:rsidRDefault="00D234F3">
      <w:pPr>
        <w:pStyle w:val="Title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E13E2F6" w14:textId="77777777" w:rsidR="003548A8" w:rsidRPr="00B86366" w:rsidRDefault="003548A8" w:rsidP="003548A8">
      <w:pPr>
        <w:rPr>
          <w:sz w:val="28"/>
          <w:szCs w:val="28"/>
          <w:lang w:val="en-US"/>
        </w:rPr>
      </w:pPr>
    </w:p>
    <w:p w14:paraId="4BF6C2BF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5499E8E2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2F881B97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13974281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2CDF0FC1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046C1E22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42CCA89C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406D5398" w14:textId="77777777" w:rsidR="00301562" w:rsidRPr="00B86366" w:rsidRDefault="00301562" w:rsidP="003548A8">
      <w:pPr>
        <w:rPr>
          <w:sz w:val="28"/>
          <w:szCs w:val="28"/>
          <w:lang w:val="en-US"/>
        </w:rPr>
      </w:pPr>
    </w:p>
    <w:p w14:paraId="3D2CCFC7" w14:textId="77777777" w:rsidR="003548A8" w:rsidRPr="00B86366" w:rsidRDefault="003548A8" w:rsidP="003548A8">
      <w:pPr>
        <w:rPr>
          <w:sz w:val="28"/>
          <w:szCs w:val="28"/>
          <w:lang w:val="en-US"/>
        </w:rPr>
      </w:pPr>
    </w:p>
    <w:p w14:paraId="7B2BCBCC" w14:textId="77777777" w:rsidR="003548A8" w:rsidRPr="00B86366" w:rsidRDefault="003548A8" w:rsidP="003548A8">
      <w:pPr>
        <w:rPr>
          <w:sz w:val="28"/>
          <w:szCs w:val="28"/>
          <w:lang w:val="en-US"/>
        </w:rPr>
      </w:pPr>
    </w:p>
    <w:p w14:paraId="5A364E63" w14:textId="77777777" w:rsidR="003548A8" w:rsidRPr="00B86366" w:rsidRDefault="003548A8" w:rsidP="003548A8">
      <w:pPr>
        <w:rPr>
          <w:sz w:val="28"/>
          <w:szCs w:val="28"/>
          <w:lang w:val="en-US"/>
        </w:rPr>
      </w:pPr>
    </w:p>
    <w:p w14:paraId="706A20C7" w14:textId="77777777" w:rsidR="003548A8" w:rsidRPr="00B86366" w:rsidRDefault="003548A8" w:rsidP="003548A8">
      <w:pPr>
        <w:rPr>
          <w:sz w:val="28"/>
          <w:szCs w:val="28"/>
          <w:lang w:val="en-US"/>
        </w:rPr>
      </w:pPr>
    </w:p>
    <w:p w14:paraId="327852F4" w14:textId="7A64A442" w:rsidR="003548A8" w:rsidRPr="00B86366" w:rsidRDefault="003548A8" w:rsidP="003548A8">
      <w:pPr>
        <w:rPr>
          <w:sz w:val="28"/>
          <w:szCs w:val="28"/>
          <w:lang w:val="en-US"/>
        </w:rPr>
      </w:pPr>
    </w:p>
    <w:p w14:paraId="01FE787C" w14:textId="1A60CDF1" w:rsidR="00B86366" w:rsidRPr="00B86366" w:rsidRDefault="00B86366" w:rsidP="003548A8">
      <w:pPr>
        <w:rPr>
          <w:sz w:val="28"/>
          <w:szCs w:val="28"/>
          <w:lang w:val="en-US"/>
        </w:rPr>
      </w:pPr>
    </w:p>
    <w:p w14:paraId="0EC9666E" w14:textId="5F6B4634" w:rsidR="00B86366" w:rsidRPr="00B86366" w:rsidRDefault="00B86366" w:rsidP="003548A8">
      <w:pPr>
        <w:rPr>
          <w:sz w:val="28"/>
          <w:szCs w:val="28"/>
          <w:lang w:val="en-US"/>
        </w:rPr>
      </w:pPr>
    </w:p>
    <w:p w14:paraId="3171143B" w14:textId="5A21DF05" w:rsidR="00B86366" w:rsidRPr="00B86366" w:rsidRDefault="00B86366" w:rsidP="003548A8">
      <w:pPr>
        <w:rPr>
          <w:sz w:val="28"/>
          <w:szCs w:val="28"/>
          <w:lang w:val="en-US"/>
        </w:rPr>
      </w:pPr>
    </w:p>
    <w:p w14:paraId="60759682" w14:textId="1A1BF54F" w:rsidR="00B86366" w:rsidRPr="00B86366" w:rsidRDefault="00B86366" w:rsidP="003548A8">
      <w:pPr>
        <w:rPr>
          <w:sz w:val="28"/>
          <w:szCs w:val="28"/>
          <w:lang w:val="en-US"/>
        </w:rPr>
      </w:pPr>
    </w:p>
    <w:p w14:paraId="3D9EA9BF" w14:textId="0AE2DA42" w:rsidR="00B86366" w:rsidRPr="00B86366" w:rsidRDefault="00B86366" w:rsidP="003548A8">
      <w:pPr>
        <w:rPr>
          <w:sz w:val="28"/>
          <w:szCs w:val="28"/>
          <w:lang w:val="en-US"/>
        </w:rPr>
      </w:pPr>
    </w:p>
    <w:p w14:paraId="3BDBCF99" w14:textId="7AB7EE34" w:rsidR="00B86366" w:rsidRPr="00B86366" w:rsidRDefault="00B86366" w:rsidP="003548A8">
      <w:pPr>
        <w:rPr>
          <w:sz w:val="28"/>
          <w:szCs w:val="28"/>
          <w:lang w:val="en-US"/>
        </w:rPr>
      </w:pPr>
    </w:p>
    <w:p w14:paraId="7D3A47FC" w14:textId="3FE87B91" w:rsidR="00B86366" w:rsidRPr="00B86366" w:rsidRDefault="00B86366" w:rsidP="003548A8">
      <w:pPr>
        <w:rPr>
          <w:sz w:val="28"/>
          <w:szCs w:val="28"/>
          <w:lang w:val="en-US"/>
        </w:rPr>
      </w:pPr>
    </w:p>
    <w:p w14:paraId="54D94E9A" w14:textId="2FA95D7C" w:rsidR="00B86366" w:rsidRPr="00B86366" w:rsidRDefault="00B86366" w:rsidP="003548A8">
      <w:pPr>
        <w:rPr>
          <w:sz w:val="28"/>
          <w:szCs w:val="28"/>
          <w:lang w:val="en-US"/>
        </w:rPr>
      </w:pPr>
    </w:p>
    <w:p w14:paraId="4E6C5B26" w14:textId="77777777" w:rsidR="00B86366" w:rsidRPr="00B86366" w:rsidRDefault="00B86366" w:rsidP="003548A8">
      <w:pPr>
        <w:rPr>
          <w:sz w:val="28"/>
          <w:szCs w:val="28"/>
          <w:lang w:val="en-US"/>
        </w:rPr>
      </w:pPr>
    </w:p>
    <w:p w14:paraId="4D131A67" w14:textId="77777777" w:rsidR="003548A8" w:rsidRPr="00B86366" w:rsidRDefault="003548A8" w:rsidP="003548A8">
      <w:pPr>
        <w:jc w:val="center"/>
        <w:rPr>
          <w:b/>
          <w:sz w:val="34"/>
          <w:szCs w:val="28"/>
          <w:lang w:val="en-US"/>
        </w:rPr>
      </w:pPr>
      <w:r w:rsidRPr="00B86366">
        <w:rPr>
          <w:b/>
          <w:sz w:val="34"/>
          <w:szCs w:val="28"/>
          <w:lang w:val="en-US"/>
        </w:rPr>
        <w:t>Sinh viên thực hiện:</w:t>
      </w:r>
    </w:p>
    <w:p w14:paraId="31102BA1" w14:textId="77777777" w:rsidR="00B86366" w:rsidRPr="00B86366" w:rsidRDefault="00B86366" w:rsidP="00B86366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  <w:r w:rsidRPr="00B86366">
        <w:rPr>
          <w:color w:val="0000FF"/>
          <w:sz w:val="28"/>
          <w:szCs w:val="28"/>
        </w:rPr>
        <w:t>1612334 - Nguyễn Lê Thị Mỹ Linh</w:t>
      </w:r>
    </w:p>
    <w:p w14:paraId="546691AF" w14:textId="23CBE5A3" w:rsidR="00B86366" w:rsidRPr="00B86366" w:rsidRDefault="00B86366" w:rsidP="00B86366">
      <w:pPr>
        <w:pStyle w:val="NormalWeb"/>
        <w:spacing w:before="0" w:beforeAutospacing="0" w:after="0" w:afterAutospacing="0"/>
        <w:jc w:val="center"/>
        <w:rPr>
          <w:color w:val="0000FF"/>
          <w:sz w:val="28"/>
          <w:szCs w:val="28"/>
        </w:rPr>
      </w:pPr>
      <w:r w:rsidRPr="00B86366">
        <w:rPr>
          <w:color w:val="0000FF"/>
          <w:sz w:val="28"/>
          <w:szCs w:val="28"/>
        </w:rPr>
        <w:t>1612367 - Trần Thị Lý</w:t>
      </w:r>
    </w:p>
    <w:p w14:paraId="60355895" w14:textId="79943912" w:rsidR="00B86366" w:rsidRPr="00B86366" w:rsidRDefault="00B86366" w:rsidP="00B86366">
      <w:pPr>
        <w:pStyle w:val="NormalWeb"/>
        <w:spacing w:before="0" w:beforeAutospacing="0" w:after="0" w:afterAutospacing="0"/>
        <w:jc w:val="center"/>
        <w:rPr>
          <w:color w:val="0000FF"/>
          <w:sz w:val="28"/>
          <w:szCs w:val="28"/>
        </w:rPr>
      </w:pPr>
    </w:p>
    <w:p w14:paraId="465E6BCA" w14:textId="2F59EECA" w:rsidR="00B86366" w:rsidRPr="00B86366" w:rsidRDefault="00B86366" w:rsidP="00B86366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14:paraId="7B334ED8" w14:textId="38194E76" w:rsidR="00B86366" w:rsidRPr="00B86366" w:rsidRDefault="00B86366" w:rsidP="00B86366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95DBF94" w14:textId="77777777" w:rsidR="007A1DE8" w:rsidRPr="00B86366" w:rsidRDefault="007A1DE8" w:rsidP="007A1DE8">
      <w:pPr>
        <w:spacing w:line="240" w:lineRule="auto"/>
        <w:jc w:val="center"/>
        <w:rPr>
          <w:rFonts w:eastAsia="SimSun"/>
          <w:b/>
          <w:sz w:val="36"/>
          <w:szCs w:val="36"/>
          <w:lang w:val="en-US"/>
        </w:rPr>
      </w:pPr>
      <w:r w:rsidRPr="00B86366">
        <w:rPr>
          <w:rFonts w:eastAsia="SimSun"/>
          <w:b/>
          <w:sz w:val="36"/>
          <w:szCs w:val="36"/>
          <w:lang w:val="en-US"/>
        </w:rPr>
        <w:lastRenderedPageBreak/>
        <w:t>Bảng ghi nhận thay đổi tài liệu</w:t>
      </w:r>
      <w:r w:rsidR="0099744F" w:rsidRPr="00B86366">
        <w:rPr>
          <w:rFonts w:eastAsia="SimSun"/>
          <w:b/>
          <w:sz w:val="36"/>
          <w:szCs w:val="36"/>
          <w:lang w:val="en-US"/>
        </w:rPr>
        <w:t xml:space="preserve"> </w:t>
      </w:r>
    </w:p>
    <w:p w14:paraId="3C8B5553" w14:textId="77777777" w:rsidR="007A1DE8" w:rsidRPr="00B86366" w:rsidRDefault="007A1DE8" w:rsidP="007A1DE8">
      <w:pPr>
        <w:jc w:val="both"/>
        <w:rPr>
          <w:rFonts w:eastAsia="SimSun"/>
          <w:sz w:val="28"/>
          <w:szCs w:val="28"/>
          <w:lang w:val="en-US"/>
        </w:rPr>
      </w:pPr>
    </w:p>
    <w:tbl>
      <w:tblPr>
        <w:tblW w:w="950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69"/>
        <w:gridCol w:w="1687"/>
        <w:gridCol w:w="3744"/>
        <w:gridCol w:w="2304"/>
      </w:tblGrid>
      <w:tr w:rsidR="00E95D0C" w:rsidRPr="00B86366" w14:paraId="4B9F4112" w14:textId="77777777" w:rsidTr="00B86366">
        <w:trPr>
          <w:jc w:val="center"/>
        </w:trPr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5532B5" w14:textId="77777777" w:rsidR="00E95D0C" w:rsidRPr="00B86366" w:rsidRDefault="00E95D0C" w:rsidP="00B86366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8"/>
                <w:lang w:val="en-US"/>
              </w:rPr>
            </w:pPr>
            <w:r w:rsidRPr="00B86366">
              <w:rPr>
                <w:rFonts w:eastAsia="SimSun"/>
                <w:b/>
                <w:sz w:val="28"/>
                <w:szCs w:val="28"/>
                <w:lang w:val="en-US"/>
              </w:rPr>
              <w:t>Ngày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8736A1" w14:textId="77777777" w:rsidR="00E95D0C" w:rsidRPr="00B86366" w:rsidRDefault="00E95D0C" w:rsidP="00B86366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8"/>
                <w:lang w:val="en-US"/>
              </w:rPr>
            </w:pPr>
            <w:r w:rsidRPr="00B86366">
              <w:rPr>
                <w:rFonts w:eastAsia="SimSun"/>
                <w:b/>
                <w:sz w:val="28"/>
                <w:szCs w:val="28"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476F0A" w14:textId="77777777" w:rsidR="00E95D0C" w:rsidRPr="00B86366" w:rsidRDefault="00E95D0C" w:rsidP="00B86366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8"/>
                <w:lang w:val="en-US"/>
              </w:rPr>
            </w:pPr>
            <w:r w:rsidRPr="00B86366">
              <w:rPr>
                <w:rFonts w:eastAsia="SimSun"/>
                <w:b/>
                <w:sz w:val="28"/>
                <w:szCs w:val="28"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7BC771" w14:textId="77777777" w:rsidR="00E95D0C" w:rsidRPr="00B86366" w:rsidRDefault="00DC363E" w:rsidP="00B86366">
            <w:pPr>
              <w:keepLines/>
              <w:spacing w:after="120"/>
              <w:jc w:val="center"/>
              <w:rPr>
                <w:rFonts w:eastAsia="SimSun"/>
                <w:b/>
                <w:sz w:val="28"/>
                <w:szCs w:val="28"/>
                <w:lang w:val="en-US"/>
              </w:rPr>
            </w:pPr>
            <w:r w:rsidRPr="00B86366">
              <w:rPr>
                <w:rFonts w:eastAsia="SimSun"/>
                <w:b/>
                <w:sz w:val="28"/>
                <w:szCs w:val="28"/>
                <w:lang w:val="en-US"/>
              </w:rPr>
              <w:t>Người thay đổi</w:t>
            </w:r>
          </w:p>
        </w:tc>
      </w:tr>
      <w:tr w:rsidR="00E95D0C" w:rsidRPr="00B86366" w14:paraId="31561668" w14:textId="77777777" w:rsidTr="00B86366">
        <w:trPr>
          <w:jc w:val="center"/>
        </w:trPr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035AB" w14:textId="0EC6FF7F" w:rsidR="00E95D0C" w:rsidRPr="00BC45DC" w:rsidRDefault="00B86366" w:rsidP="00B86366">
            <w:pPr>
              <w:keepLines/>
              <w:spacing w:after="120"/>
              <w:jc w:val="center"/>
              <w:rPr>
                <w:rFonts w:eastAsia="SimSun"/>
                <w:sz w:val="28"/>
                <w:szCs w:val="28"/>
                <w:lang w:val="en-US"/>
              </w:rPr>
            </w:pPr>
            <w:r w:rsidRPr="00BC45DC">
              <w:rPr>
                <w:rFonts w:eastAsia="SimSun"/>
                <w:sz w:val="28"/>
                <w:szCs w:val="28"/>
                <w:lang w:val="en-US"/>
              </w:rPr>
              <w:t>28/5/2019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7AAB4" w14:textId="005E9909" w:rsidR="00E95D0C" w:rsidRPr="00BC45DC" w:rsidRDefault="00B86366" w:rsidP="00B86366">
            <w:pPr>
              <w:keepLines/>
              <w:spacing w:after="120"/>
              <w:jc w:val="center"/>
              <w:rPr>
                <w:rFonts w:eastAsia="SimSun"/>
                <w:sz w:val="28"/>
                <w:szCs w:val="28"/>
                <w:lang w:val="en-US"/>
              </w:rPr>
            </w:pPr>
            <w:r w:rsidRPr="00BC45DC">
              <w:rPr>
                <w:rFonts w:eastAsia="SimSun"/>
                <w:sz w:val="28"/>
                <w:szCs w:val="28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0C7D1A" w14:textId="73F1F37A" w:rsidR="00E95D0C" w:rsidRPr="00BC45DC" w:rsidRDefault="00B86366" w:rsidP="00B86366">
            <w:pPr>
              <w:keepLines/>
              <w:spacing w:after="120"/>
              <w:jc w:val="center"/>
              <w:rPr>
                <w:rFonts w:eastAsia="SimSun"/>
                <w:sz w:val="28"/>
                <w:szCs w:val="28"/>
                <w:lang w:val="en-US"/>
              </w:rPr>
            </w:pPr>
            <w:r w:rsidRPr="00BC45DC">
              <w:rPr>
                <w:rFonts w:eastAsia="SimSun"/>
                <w:sz w:val="28"/>
                <w:szCs w:val="28"/>
                <w:lang w:val="en-US"/>
              </w:rPr>
              <w:t>Hoàn thành nội dung báo cáo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2833BF" w14:textId="7D29785E" w:rsidR="00E95D0C" w:rsidRPr="00BC45DC" w:rsidRDefault="00B86366" w:rsidP="00B86366">
            <w:pPr>
              <w:keepLines/>
              <w:spacing w:after="120"/>
              <w:jc w:val="center"/>
              <w:rPr>
                <w:rFonts w:eastAsia="SimSun"/>
                <w:sz w:val="28"/>
                <w:szCs w:val="28"/>
                <w:lang w:val="en-US"/>
              </w:rPr>
            </w:pPr>
            <w:r w:rsidRPr="00BC45DC">
              <w:rPr>
                <w:rFonts w:eastAsia="SimSun"/>
                <w:sz w:val="28"/>
                <w:szCs w:val="28"/>
                <w:lang w:val="en-US"/>
              </w:rPr>
              <w:t>Linh, Lý</w:t>
            </w:r>
          </w:p>
        </w:tc>
      </w:tr>
      <w:tr w:rsidR="00E95D0C" w:rsidRPr="00B86366" w14:paraId="49CE1F02" w14:textId="77777777" w:rsidTr="00B86366">
        <w:trPr>
          <w:jc w:val="center"/>
        </w:trPr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A65C76" w14:textId="35333048" w:rsidR="00E95D0C" w:rsidRPr="00B86366" w:rsidRDefault="00B86366" w:rsidP="00B86366">
            <w:pPr>
              <w:keepLines/>
              <w:spacing w:after="120"/>
              <w:jc w:val="center"/>
              <w:rPr>
                <w:rFonts w:eastAsia="SimSun"/>
                <w:sz w:val="28"/>
                <w:szCs w:val="28"/>
                <w:lang w:val="en-US"/>
              </w:rPr>
            </w:pPr>
            <w:r w:rsidRPr="00B86366">
              <w:rPr>
                <w:rFonts w:eastAsia="SimSun"/>
                <w:sz w:val="28"/>
                <w:szCs w:val="28"/>
                <w:lang w:val="en-US"/>
              </w:rPr>
              <w:t>29/5/2019</w:t>
            </w: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35FC0C" w14:textId="4001421F" w:rsidR="00E95D0C" w:rsidRPr="00B86366" w:rsidRDefault="00B86366" w:rsidP="00B86366">
            <w:pPr>
              <w:keepLines/>
              <w:spacing w:after="120"/>
              <w:jc w:val="center"/>
              <w:rPr>
                <w:rFonts w:eastAsia="SimSun"/>
                <w:sz w:val="28"/>
                <w:szCs w:val="28"/>
                <w:lang w:val="en-US"/>
              </w:rPr>
            </w:pPr>
            <w:r w:rsidRPr="00B86366">
              <w:rPr>
                <w:rFonts w:eastAsia="SimSun"/>
                <w:sz w:val="28"/>
                <w:szCs w:val="28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348C1" w14:textId="214C5B67" w:rsidR="00E95D0C" w:rsidRPr="00B86366" w:rsidRDefault="00B86366" w:rsidP="00B86366">
            <w:pPr>
              <w:keepLines/>
              <w:spacing w:after="120"/>
              <w:jc w:val="center"/>
              <w:rPr>
                <w:rFonts w:eastAsia="SimSun"/>
                <w:sz w:val="28"/>
                <w:szCs w:val="28"/>
                <w:lang w:val="en-US"/>
              </w:rPr>
            </w:pPr>
            <w:r w:rsidRPr="00B86366">
              <w:rPr>
                <w:rFonts w:eastAsia="SimSun"/>
                <w:sz w:val="28"/>
                <w:szCs w:val="28"/>
                <w:lang w:val="en-US"/>
              </w:rPr>
              <w:t>Format báo cáo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DAD946" w14:textId="2114429E" w:rsidR="00E95D0C" w:rsidRPr="00B86366" w:rsidRDefault="00B86366" w:rsidP="00B86366">
            <w:pPr>
              <w:keepLines/>
              <w:spacing w:after="120"/>
              <w:jc w:val="center"/>
              <w:rPr>
                <w:rFonts w:eastAsia="SimSun"/>
                <w:sz w:val="28"/>
                <w:szCs w:val="28"/>
                <w:lang w:val="en-US"/>
              </w:rPr>
            </w:pPr>
            <w:r w:rsidRPr="00B86366">
              <w:rPr>
                <w:rFonts w:eastAsia="SimSun"/>
                <w:sz w:val="28"/>
                <w:szCs w:val="28"/>
                <w:lang w:val="en-US"/>
              </w:rPr>
              <w:t>Linh, Lý</w:t>
            </w:r>
          </w:p>
        </w:tc>
      </w:tr>
      <w:tr w:rsidR="00E95D0C" w:rsidRPr="00B86366" w14:paraId="26EF5A72" w14:textId="77777777" w:rsidTr="00B86366">
        <w:trPr>
          <w:jc w:val="center"/>
        </w:trPr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85BA2" w14:textId="77777777" w:rsidR="00E95D0C" w:rsidRPr="00B86366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300968" w14:textId="77777777" w:rsidR="00E95D0C" w:rsidRPr="00B86366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58D0F" w14:textId="77777777" w:rsidR="00E95D0C" w:rsidRPr="00B86366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14DB7" w14:textId="77777777" w:rsidR="00E95D0C" w:rsidRPr="00B86366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8"/>
                <w:lang w:val="en-US"/>
              </w:rPr>
            </w:pPr>
          </w:p>
        </w:tc>
      </w:tr>
      <w:tr w:rsidR="00E95D0C" w:rsidRPr="00B86366" w14:paraId="57B0680D" w14:textId="77777777" w:rsidTr="00B86366">
        <w:trPr>
          <w:jc w:val="center"/>
        </w:trPr>
        <w:tc>
          <w:tcPr>
            <w:tcW w:w="17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6D8FA5" w14:textId="77777777" w:rsidR="00E95D0C" w:rsidRPr="00B86366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16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2C8AAD" w14:textId="77777777" w:rsidR="00E95D0C" w:rsidRPr="00B86366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D0F19B" w14:textId="77777777" w:rsidR="00E95D0C" w:rsidRPr="00B86366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8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D18A38" w14:textId="77777777" w:rsidR="00E95D0C" w:rsidRPr="00B86366" w:rsidRDefault="00E95D0C" w:rsidP="004176B5">
            <w:pPr>
              <w:keepLines/>
              <w:spacing w:after="120"/>
              <w:jc w:val="both"/>
              <w:rPr>
                <w:rFonts w:eastAsia="SimSun"/>
                <w:sz w:val="28"/>
                <w:szCs w:val="28"/>
                <w:lang w:val="en-US"/>
              </w:rPr>
            </w:pPr>
          </w:p>
        </w:tc>
      </w:tr>
    </w:tbl>
    <w:p w14:paraId="25948F2B" w14:textId="77777777" w:rsidR="00A23833" w:rsidRPr="00B86366" w:rsidRDefault="00A23833" w:rsidP="0031511D">
      <w:pPr>
        <w:pStyle w:val="Title"/>
        <w:rPr>
          <w:rFonts w:ascii="Times New Roman" w:hAnsi="Times New Roman"/>
          <w:sz w:val="28"/>
          <w:szCs w:val="28"/>
          <w:lang w:val="en-US"/>
        </w:rPr>
      </w:pPr>
    </w:p>
    <w:p w14:paraId="4F45334C" w14:textId="77777777" w:rsidR="00A23833" w:rsidRPr="00BC45DC" w:rsidRDefault="00A23833" w:rsidP="00A23833">
      <w:pPr>
        <w:pStyle w:val="Title"/>
        <w:rPr>
          <w:rFonts w:ascii="Times New Roman" w:hAnsi="Times New Roman"/>
          <w:szCs w:val="28"/>
          <w:lang w:val="en-US"/>
        </w:rPr>
      </w:pPr>
      <w:r w:rsidRPr="00B86366">
        <w:rPr>
          <w:rFonts w:ascii="Times New Roman" w:hAnsi="Times New Roman"/>
          <w:sz w:val="28"/>
          <w:szCs w:val="28"/>
          <w:lang w:val="en-US"/>
        </w:rPr>
        <w:br w:type="page"/>
      </w:r>
      <w:r w:rsidRPr="00BC45DC">
        <w:rPr>
          <w:rFonts w:ascii="Times New Roman" w:hAnsi="Times New Roman"/>
          <w:szCs w:val="28"/>
          <w:lang w:val="en-US"/>
        </w:rPr>
        <w:lastRenderedPageBreak/>
        <w:t>Mục lục</w:t>
      </w:r>
    </w:p>
    <w:p w14:paraId="7549E4D5" w14:textId="284820C5" w:rsidR="00BC45DC" w:rsidRPr="00BC45DC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6"/>
          <w:szCs w:val="22"/>
          <w:lang w:val="en-US"/>
        </w:rPr>
      </w:pPr>
      <w:r w:rsidRPr="00BC45DC">
        <w:rPr>
          <w:sz w:val="40"/>
          <w:szCs w:val="28"/>
          <w:lang w:val="en-US"/>
        </w:rPr>
        <w:fldChar w:fldCharType="begin"/>
      </w:r>
      <w:r w:rsidRPr="00BC45DC">
        <w:rPr>
          <w:sz w:val="40"/>
          <w:szCs w:val="28"/>
          <w:lang w:val="en-US"/>
        </w:rPr>
        <w:instrText xml:space="preserve"> TOC \o "1-2" \h \z \u </w:instrText>
      </w:r>
      <w:r w:rsidRPr="00BC45DC">
        <w:rPr>
          <w:sz w:val="40"/>
          <w:szCs w:val="28"/>
          <w:lang w:val="en-US"/>
        </w:rPr>
        <w:fldChar w:fldCharType="separate"/>
      </w:r>
      <w:hyperlink w:anchor="_Toc9980300" w:history="1">
        <w:r w:rsidR="00BC45DC" w:rsidRPr="00BC45DC">
          <w:rPr>
            <w:rStyle w:val="Hyperlink"/>
            <w:noProof/>
            <w:sz w:val="28"/>
            <w:lang w:val="en-US"/>
          </w:rPr>
          <w:t>1.</w:t>
        </w:r>
        <w:r w:rsidR="00BC45DC" w:rsidRPr="00BC45DC">
          <w:rPr>
            <w:rFonts w:asciiTheme="minorHAnsi" w:eastAsiaTheme="minorEastAsia" w:hAnsiTheme="minorHAnsi" w:cstheme="minorBidi"/>
            <w:noProof/>
            <w:sz w:val="26"/>
            <w:szCs w:val="22"/>
            <w:lang w:val="en-US"/>
          </w:rPr>
          <w:tab/>
        </w:r>
        <w:r w:rsidR="00BC45DC" w:rsidRPr="00BC45DC">
          <w:rPr>
            <w:rStyle w:val="Hyperlink"/>
            <w:noProof/>
            <w:sz w:val="28"/>
            <w:lang w:val="en-US"/>
          </w:rPr>
          <w:t>Kiến trúc hệ thống</w:t>
        </w:r>
        <w:r w:rsidR="00BC45DC" w:rsidRPr="00BC45DC">
          <w:rPr>
            <w:noProof/>
            <w:webHidden/>
            <w:sz w:val="28"/>
          </w:rPr>
          <w:tab/>
        </w:r>
        <w:r w:rsidR="00BC45DC" w:rsidRPr="00BC45DC">
          <w:rPr>
            <w:noProof/>
            <w:webHidden/>
            <w:sz w:val="28"/>
          </w:rPr>
          <w:fldChar w:fldCharType="begin"/>
        </w:r>
        <w:r w:rsidR="00BC45DC" w:rsidRPr="00BC45DC">
          <w:rPr>
            <w:noProof/>
            <w:webHidden/>
            <w:sz w:val="28"/>
          </w:rPr>
          <w:instrText xml:space="preserve"> PAGEREF _Toc9980300 \h </w:instrText>
        </w:r>
        <w:r w:rsidR="00BC45DC" w:rsidRPr="00BC45DC">
          <w:rPr>
            <w:noProof/>
            <w:webHidden/>
            <w:sz w:val="28"/>
          </w:rPr>
        </w:r>
        <w:r w:rsidR="00BC45DC" w:rsidRPr="00BC45DC">
          <w:rPr>
            <w:noProof/>
            <w:webHidden/>
            <w:sz w:val="28"/>
          </w:rPr>
          <w:fldChar w:fldCharType="separate"/>
        </w:r>
        <w:r w:rsidR="00BC45DC" w:rsidRPr="00BC45DC">
          <w:rPr>
            <w:noProof/>
            <w:webHidden/>
            <w:sz w:val="28"/>
          </w:rPr>
          <w:t>4</w:t>
        </w:r>
        <w:r w:rsidR="00BC45DC" w:rsidRPr="00BC45DC">
          <w:rPr>
            <w:noProof/>
            <w:webHidden/>
            <w:sz w:val="28"/>
          </w:rPr>
          <w:fldChar w:fldCharType="end"/>
        </w:r>
      </w:hyperlink>
    </w:p>
    <w:p w14:paraId="2EDCC760" w14:textId="507484C2" w:rsidR="00BC45DC" w:rsidRPr="00BC45DC" w:rsidRDefault="00BC45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6"/>
          <w:szCs w:val="22"/>
          <w:lang w:val="en-US"/>
        </w:rPr>
      </w:pPr>
      <w:hyperlink w:anchor="_Toc9980301" w:history="1">
        <w:r w:rsidRPr="00BC45DC">
          <w:rPr>
            <w:rStyle w:val="Hyperlink"/>
            <w:noProof/>
            <w:sz w:val="28"/>
            <w:lang w:val="en-US"/>
          </w:rPr>
          <w:t>2.</w:t>
        </w:r>
        <w:r w:rsidRPr="00BC45DC">
          <w:rPr>
            <w:rFonts w:asciiTheme="minorHAnsi" w:eastAsiaTheme="minorEastAsia" w:hAnsiTheme="minorHAnsi" w:cstheme="minorBidi"/>
            <w:noProof/>
            <w:sz w:val="26"/>
            <w:szCs w:val="22"/>
            <w:lang w:val="en-US"/>
          </w:rPr>
          <w:tab/>
        </w:r>
        <w:r w:rsidRPr="00BC45DC">
          <w:rPr>
            <w:rStyle w:val="Hyperlink"/>
            <w:noProof/>
            <w:sz w:val="28"/>
            <w:lang w:val="en-US"/>
          </w:rPr>
          <w:t>Mô tả chi tiết từng thành phần trong hệ thống</w:t>
        </w:r>
        <w:r w:rsidRPr="00BC45DC">
          <w:rPr>
            <w:noProof/>
            <w:webHidden/>
            <w:sz w:val="28"/>
          </w:rPr>
          <w:tab/>
        </w:r>
        <w:r w:rsidRPr="00BC45DC">
          <w:rPr>
            <w:noProof/>
            <w:webHidden/>
            <w:sz w:val="28"/>
          </w:rPr>
          <w:fldChar w:fldCharType="begin"/>
        </w:r>
        <w:r w:rsidRPr="00BC45DC">
          <w:rPr>
            <w:noProof/>
            <w:webHidden/>
            <w:sz w:val="28"/>
          </w:rPr>
          <w:instrText xml:space="preserve"> PAGEREF _Toc9980301 \h </w:instrText>
        </w:r>
        <w:r w:rsidRPr="00BC45DC">
          <w:rPr>
            <w:noProof/>
            <w:webHidden/>
            <w:sz w:val="28"/>
          </w:rPr>
        </w:r>
        <w:r w:rsidRPr="00BC45DC">
          <w:rPr>
            <w:noProof/>
            <w:webHidden/>
            <w:sz w:val="28"/>
          </w:rPr>
          <w:fldChar w:fldCharType="separate"/>
        </w:r>
        <w:r w:rsidRPr="00BC45DC">
          <w:rPr>
            <w:noProof/>
            <w:webHidden/>
            <w:sz w:val="28"/>
          </w:rPr>
          <w:t>5</w:t>
        </w:r>
        <w:r w:rsidRPr="00BC45DC">
          <w:rPr>
            <w:noProof/>
            <w:webHidden/>
            <w:sz w:val="28"/>
          </w:rPr>
          <w:fldChar w:fldCharType="end"/>
        </w:r>
      </w:hyperlink>
    </w:p>
    <w:p w14:paraId="66D97B6C" w14:textId="51E528BA" w:rsidR="00BC45DC" w:rsidRPr="00BC45DC" w:rsidRDefault="00BC45D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6"/>
          <w:szCs w:val="22"/>
          <w:lang w:val="en-US"/>
        </w:rPr>
      </w:pPr>
      <w:hyperlink w:anchor="_Toc9980302" w:history="1">
        <w:r w:rsidRPr="00BC45DC">
          <w:rPr>
            <w:rStyle w:val="Hyperlink"/>
            <w:noProof/>
            <w:sz w:val="28"/>
            <w:lang w:val="en-US"/>
          </w:rPr>
          <w:t>3.</w:t>
        </w:r>
        <w:r w:rsidRPr="00BC45DC">
          <w:rPr>
            <w:rFonts w:asciiTheme="minorHAnsi" w:eastAsiaTheme="minorEastAsia" w:hAnsiTheme="minorHAnsi" w:cstheme="minorBidi"/>
            <w:noProof/>
            <w:sz w:val="26"/>
            <w:szCs w:val="22"/>
            <w:lang w:val="en-US"/>
          </w:rPr>
          <w:tab/>
        </w:r>
        <w:r w:rsidRPr="00BC45DC">
          <w:rPr>
            <w:rStyle w:val="Hyperlink"/>
            <w:noProof/>
            <w:sz w:val="28"/>
            <w:lang w:val="en-US"/>
          </w:rPr>
          <w:t>Mô tả thêm</w:t>
        </w:r>
        <w:r w:rsidRPr="00BC45DC">
          <w:rPr>
            <w:noProof/>
            <w:webHidden/>
            <w:sz w:val="28"/>
          </w:rPr>
          <w:tab/>
        </w:r>
        <w:r w:rsidRPr="00BC45DC">
          <w:rPr>
            <w:noProof/>
            <w:webHidden/>
            <w:sz w:val="28"/>
          </w:rPr>
          <w:fldChar w:fldCharType="begin"/>
        </w:r>
        <w:r w:rsidRPr="00BC45DC">
          <w:rPr>
            <w:noProof/>
            <w:webHidden/>
            <w:sz w:val="28"/>
          </w:rPr>
          <w:instrText xml:space="preserve"> PAGEREF _Toc9980302 \h </w:instrText>
        </w:r>
        <w:r w:rsidRPr="00BC45DC">
          <w:rPr>
            <w:noProof/>
            <w:webHidden/>
            <w:sz w:val="28"/>
          </w:rPr>
        </w:r>
        <w:r w:rsidRPr="00BC45DC">
          <w:rPr>
            <w:noProof/>
            <w:webHidden/>
            <w:sz w:val="28"/>
          </w:rPr>
          <w:fldChar w:fldCharType="separate"/>
        </w:r>
        <w:r w:rsidRPr="00BC45DC">
          <w:rPr>
            <w:noProof/>
            <w:webHidden/>
            <w:sz w:val="28"/>
          </w:rPr>
          <w:t>9</w:t>
        </w:r>
        <w:r w:rsidRPr="00BC45DC">
          <w:rPr>
            <w:noProof/>
            <w:webHidden/>
            <w:sz w:val="28"/>
          </w:rPr>
          <w:fldChar w:fldCharType="end"/>
        </w:r>
      </w:hyperlink>
    </w:p>
    <w:p w14:paraId="132AF5B2" w14:textId="27EE1FE2" w:rsidR="00C14AB8" w:rsidRPr="00B86366" w:rsidRDefault="00A23833" w:rsidP="00C14AB8">
      <w:pPr>
        <w:pStyle w:val="BodyText"/>
        <w:jc w:val="both"/>
        <w:rPr>
          <w:sz w:val="28"/>
          <w:szCs w:val="28"/>
          <w:lang w:val="en-US"/>
        </w:rPr>
      </w:pPr>
      <w:r w:rsidRPr="00BC45DC">
        <w:rPr>
          <w:sz w:val="40"/>
          <w:szCs w:val="28"/>
          <w:lang w:val="en-US"/>
        </w:rPr>
        <w:fldChar w:fldCharType="end"/>
      </w:r>
    </w:p>
    <w:p w14:paraId="72206D20" w14:textId="77777777" w:rsidR="00C14AB8" w:rsidRPr="00B86366" w:rsidRDefault="00C14AB8">
      <w:pPr>
        <w:widowControl/>
        <w:spacing w:line="240" w:lineRule="auto"/>
        <w:rPr>
          <w:sz w:val="28"/>
          <w:szCs w:val="28"/>
          <w:lang w:val="en-US"/>
        </w:rPr>
      </w:pPr>
      <w:r w:rsidRPr="00B86366">
        <w:rPr>
          <w:sz w:val="28"/>
          <w:szCs w:val="28"/>
          <w:lang w:val="en-US"/>
        </w:rPr>
        <w:br w:type="page"/>
      </w:r>
      <w:bookmarkStart w:id="0" w:name="_GoBack"/>
      <w:bookmarkEnd w:id="0"/>
    </w:p>
    <w:p w14:paraId="61075F0E" w14:textId="77777777" w:rsidR="00CA75F9" w:rsidRPr="00BC45DC" w:rsidRDefault="00CA75F9" w:rsidP="00CA75F9">
      <w:pPr>
        <w:pStyle w:val="Heading1"/>
        <w:spacing w:line="360" w:lineRule="auto"/>
        <w:jc w:val="both"/>
        <w:rPr>
          <w:rFonts w:ascii="Times New Roman" w:hAnsi="Times New Roman"/>
          <w:sz w:val="32"/>
          <w:szCs w:val="28"/>
          <w:lang w:val="en-US"/>
        </w:rPr>
      </w:pPr>
      <w:bookmarkStart w:id="1" w:name="_Toc176927905"/>
      <w:bookmarkStart w:id="2" w:name="_Toc9980300"/>
      <w:r w:rsidRPr="00BC45DC">
        <w:rPr>
          <w:rFonts w:ascii="Times New Roman" w:hAnsi="Times New Roman"/>
          <w:sz w:val="32"/>
          <w:szCs w:val="28"/>
          <w:lang w:val="en-US"/>
        </w:rPr>
        <w:lastRenderedPageBreak/>
        <w:t>Kiến trúc hệ thống</w:t>
      </w:r>
      <w:bookmarkEnd w:id="1"/>
      <w:bookmarkEnd w:id="2"/>
    </w:p>
    <w:p w14:paraId="25B35D58" w14:textId="77777777" w:rsidR="00B86366" w:rsidRPr="00B86366" w:rsidRDefault="00B86366" w:rsidP="00B86366">
      <w:pPr>
        <w:keepNext/>
        <w:spacing w:line="360" w:lineRule="auto"/>
        <w:rPr>
          <w:sz w:val="28"/>
          <w:szCs w:val="28"/>
        </w:rPr>
      </w:pPr>
      <w:r w:rsidRPr="00B86366">
        <w:rPr>
          <w:b/>
          <w:bCs/>
          <w:i/>
          <w:iCs/>
          <w:noProof/>
          <w:color w:val="0000FF"/>
          <w:sz w:val="28"/>
          <w:szCs w:val="28"/>
        </w:rPr>
        <w:drawing>
          <wp:inline distT="0" distB="0" distL="0" distR="0" wp14:anchorId="6F6F47D0" wp14:editId="21875813">
            <wp:extent cx="5086350" cy="4829175"/>
            <wp:effectExtent l="76200" t="76200" r="133350" b="142875"/>
            <wp:docPr id="7" name="Picture 7" descr="https://lh5.googleusercontent.com/LvdeVY17aNiNRt9WXmNO1y0LmTOHv0f6pi-gaAP4ex9d6iSfxdzc65auDkL7SqmhH7T64MQqACjpClSWAZAFkpUYwphfA4QIqN4QQ6dZ6HmaOl-f5PqV8BTrCpWbTMTaISIN2B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LvdeVY17aNiNRt9WXmNO1y0LmTOHv0f6pi-gaAP4ex9d6iSfxdzc65auDkL7SqmhH7T64MQqACjpClSWAZAFkpUYwphfA4QIqN4QQ6dZ6HmaOl-f5PqV8BTrCpWbTMTaISIN2B2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829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646025" w14:textId="0E955A40" w:rsidR="00CA75F9" w:rsidRPr="00BC45DC" w:rsidRDefault="00B86366" w:rsidP="00B86366">
      <w:pPr>
        <w:pStyle w:val="Caption"/>
        <w:jc w:val="center"/>
        <w:rPr>
          <w:b/>
          <w:i w:val="0"/>
          <w:color w:val="0000FF"/>
          <w:sz w:val="22"/>
          <w:szCs w:val="28"/>
          <w:lang w:val="en-US"/>
        </w:rPr>
      </w:pPr>
      <w:r w:rsidRPr="00BC45DC">
        <w:rPr>
          <w:sz w:val="22"/>
          <w:szCs w:val="28"/>
        </w:rPr>
        <w:t xml:space="preserve">Hình </w:t>
      </w:r>
      <w:r w:rsidRPr="00BC45DC">
        <w:rPr>
          <w:sz w:val="22"/>
          <w:szCs w:val="28"/>
        </w:rPr>
        <w:fldChar w:fldCharType="begin"/>
      </w:r>
      <w:r w:rsidRPr="00BC45DC">
        <w:rPr>
          <w:sz w:val="22"/>
          <w:szCs w:val="28"/>
        </w:rPr>
        <w:instrText xml:space="preserve"> SEQ Hình \* ARABIC </w:instrText>
      </w:r>
      <w:r w:rsidRPr="00BC45DC">
        <w:rPr>
          <w:sz w:val="22"/>
          <w:szCs w:val="28"/>
        </w:rPr>
        <w:fldChar w:fldCharType="separate"/>
      </w:r>
      <w:r w:rsidR="00BC45DC" w:rsidRPr="00BC45DC">
        <w:rPr>
          <w:noProof/>
          <w:sz w:val="22"/>
          <w:szCs w:val="28"/>
        </w:rPr>
        <w:t>1</w:t>
      </w:r>
      <w:r w:rsidRPr="00BC45DC">
        <w:rPr>
          <w:sz w:val="22"/>
          <w:szCs w:val="28"/>
        </w:rPr>
        <w:fldChar w:fldCharType="end"/>
      </w:r>
      <w:r w:rsidRPr="00BC45DC">
        <w:rPr>
          <w:sz w:val="22"/>
          <w:szCs w:val="28"/>
          <w:lang w:val="en-US"/>
        </w:rPr>
        <w:t>: Sơ đồ kiến trúc</w:t>
      </w:r>
    </w:p>
    <w:p w14:paraId="53ED0F73" w14:textId="77777777" w:rsidR="00B86366" w:rsidRPr="00B86366" w:rsidRDefault="00B86366" w:rsidP="00B86366">
      <w:pPr>
        <w:widowControl/>
        <w:spacing w:line="240" w:lineRule="auto"/>
        <w:rPr>
          <w:sz w:val="28"/>
          <w:szCs w:val="28"/>
          <w:lang w:val="en-US"/>
        </w:rPr>
      </w:pPr>
    </w:p>
    <w:tbl>
      <w:tblPr>
        <w:tblStyle w:val="GridTable4-Accent5"/>
        <w:tblW w:w="0" w:type="auto"/>
        <w:tblLook w:val="05A0" w:firstRow="1" w:lastRow="0" w:firstColumn="1" w:lastColumn="1" w:noHBand="0" w:noVBand="1"/>
      </w:tblPr>
      <w:tblGrid>
        <w:gridCol w:w="3307"/>
        <w:gridCol w:w="5936"/>
      </w:tblGrid>
      <w:tr w:rsidR="00B86366" w:rsidRPr="00B86366" w14:paraId="430EE691" w14:textId="77777777" w:rsidTr="00B86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69ECC" w14:textId="77777777" w:rsidR="00B86366" w:rsidRPr="00B86366" w:rsidRDefault="00B86366" w:rsidP="00B86366">
            <w:pPr>
              <w:widowControl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Thành phần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B6C0CB" w14:textId="77777777" w:rsidR="00B86366" w:rsidRPr="00B86366" w:rsidRDefault="00B86366" w:rsidP="00B86366">
            <w:pPr>
              <w:widowControl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Diễn giải</w:t>
            </w:r>
          </w:p>
        </w:tc>
      </w:tr>
      <w:tr w:rsidR="00B86366" w:rsidRPr="00B86366" w14:paraId="2F0DD396" w14:textId="77777777" w:rsidTr="00B8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DB012B5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B86366">
              <w:rPr>
                <w:b w:val="0"/>
                <w:color w:val="000000" w:themeColor="text1"/>
                <w:sz w:val="28"/>
                <w:szCs w:val="28"/>
                <w:lang w:val="en-US"/>
              </w:rPr>
              <w:t>Reactjs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CA6EE9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B86366">
              <w:rPr>
                <w:b w:val="0"/>
                <w:color w:val="000000" w:themeColor="text1"/>
                <w:sz w:val="28"/>
                <w:szCs w:val="28"/>
                <w:lang w:val="en-US"/>
              </w:rPr>
              <w:t>Client (View)</w:t>
            </w:r>
          </w:p>
        </w:tc>
      </w:tr>
      <w:tr w:rsidR="00B86366" w:rsidRPr="00B86366" w14:paraId="5033B3F3" w14:textId="77777777" w:rsidTr="00B86366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AED65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B86366">
              <w:rPr>
                <w:b w:val="0"/>
                <w:color w:val="000000" w:themeColor="text1"/>
                <w:sz w:val="28"/>
                <w:szCs w:val="28"/>
                <w:lang w:val="en-US"/>
              </w:rPr>
              <w:t>Nodejs (Express framework)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F2159B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B86366">
              <w:rPr>
                <w:b w:val="0"/>
                <w:color w:val="000000" w:themeColor="text1"/>
                <w:sz w:val="28"/>
                <w:szCs w:val="28"/>
                <w:lang w:val="en-US"/>
              </w:rPr>
              <w:t>Server (Controller, Model)</w:t>
            </w:r>
          </w:p>
        </w:tc>
      </w:tr>
      <w:tr w:rsidR="00B86366" w:rsidRPr="00B86366" w14:paraId="2E427219" w14:textId="77777777" w:rsidTr="00B86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8B468B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B86366">
              <w:rPr>
                <w:b w:val="0"/>
                <w:color w:val="000000" w:themeColor="text1"/>
                <w:sz w:val="28"/>
                <w:szCs w:val="28"/>
                <w:lang w:val="en-US"/>
              </w:rPr>
              <w:t>Mongo Atlas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1E3775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B86366">
              <w:rPr>
                <w:b w:val="0"/>
                <w:color w:val="000000" w:themeColor="text1"/>
                <w:sz w:val="28"/>
                <w:szCs w:val="28"/>
                <w:lang w:val="en-US"/>
              </w:rPr>
              <w:t>Quản lý database (Được lưu trữ trên MongoDB Atlas)</w:t>
            </w:r>
          </w:p>
        </w:tc>
      </w:tr>
      <w:tr w:rsidR="00B86366" w:rsidRPr="00B86366" w14:paraId="3780967C" w14:textId="77777777" w:rsidTr="00B86366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2006D1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B86366">
              <w:rPr>
                <w:b w:val="0"/>
                <w:color w:val="000000" w:themeColor="text1"/>
                <w:sz w:val="28"/>
                <w:szCs w:val="28"/>
                <w:lang w:val="en-US"/>
              </w:rPr>
              <w:t>Imgur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B262AE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color w:val="000000" w:themeColor="text1"/>
                <w:sz w:val="28"/>
                <w:szCs w:val="28"/>
                <w:lang w:val="en-US"/>
              </w:rPr>
            </w:pPr>
            <w:r w:rsidRPr="00B86366">
              <w:rPr>
                <w:b w:val="0"/>
                <w:color w:val="000000" w:themeColor="text1"/>
                <w:sz w:val="28"/>
                <w:szCs w:val="28"/>
                <w:lang w:val="en-US"/>
              </w:rPr>
              <w:t>Lưu trữ hình ảnh</w:t>
            </w:r>
          </w:p>
        </w:tc>
      </w:tr>
    </w:tbl>
    <w:p w14:paraId="21A17E85" w14:textId="77777777" w:rsidR="00B86366" w:rsidRPr="00B86366" w:rsidRDefault="00B86366" w:rsidP="00B86366">
      <w:pPr>
        <w:widowControl/>
        <w:spacing w:line="240" w:lineRule="auto"/>
        <w:jc w:val="both"/>
        <w:rPr>
          <w:b/>
          <w:bCs/>
          <w:i/>
          <w:iCs/>
          <w:color w:val="0000FF"/>
          <w:sz w:val="28"/>
          <w:szCs w:val="28"/>
          <w:u w:val="single"/>
          <w:lang w:val="en-US"/>
        </w:rPr>
      </w:pPr>
    </w:p>
    <w:p w14:paraId="724D61F3" w14:textId="77777777" w:rsidR="00B86366" w:rsidRPr="00B86366" w:rsidRDefault="00B86366" w:rsidP="00B86366">
      <w:pPr>
        <w:widowControl/>
        <w:spacing w:line="240" w:lineRule="auto"/>
        <w:jc w:val="both"/>
        <w:rPr>
          <w:b/>
          <w:bCs/>
          <w:i/>
          <w:iCs/>
          <w:color w:val="0000FF"/>
          <w:sz w:val="28"/>
          <w:szCs w:val="28"/>
          <w:u w:val="single"/>
          <w:lang w:val="en-US"/>
        </w:rPr>
      </w:pPr>
    </w:p>
    <w:p w14:paraId="0DF984C8" w14:textId="77777777" w:rsidR="00B86366" w:rsidRPr="00B86366" w:rsidRDefault="00B86366" w:rsidP="00B86366">
      <w:pPr>
        <w:widowControl/>
        <w:spacing w:line="240" w:lineRule="auto"/>
        <w:jc w:val="both"/>
        <w:rPr>
          <w:b/>
          <w:bCs/>
          <w:i/>
          <w:iCs/>
          <w:color w:val="0000FF"/>
          <w:sz w:val="28"/>
          <w:szCs w:val="28"/>
          <w:u w:val="single"/>
          <w:lang w:val="en-US"/>
        </w:rPr>
      </w:pPr>
    </w:p>
    <w:p w14:paraId="7BC19B26" w14:textId="4B85BD4F" w:rsidR="00B86366" w:rsidRPr="00BC45DC" w:rsidRDefault="00B86366" w:rsidP="00B86366">
      <w:pPr>
        <w:pStyle w:val="Heading1"/>
        <w:rPr>
          <w:rFonts w:ascii="Times New Roman" w:hAnsi="Times New Roman"/>
          <w:sz w:val="32"/>
          <w:szCs w:val="28"/>
          <w:lang w:val="en-US"/>
        </w:rPr>
      </w:pPr>
      <w:bookmarkStart w:id="3" w:name="_Toc9980301"/>
      <w:r w:rsidRPr="00BC45DC">
        <w:rPr>
          <w:rFonts w:ascii="Times New Roman" w:hAnsi="Times New Roman"/>
          <w:sz w:val="32"/>
          <w:szCs w:val="28"/>
          <w:lang w:val="en-US"/>
        </w:rPr>
        <w:lastRenderedPageBreak/>
        <w:t>Mô tả chi tiết từng thành phần trong hệ thống</w:t>
      </w:r>
      <w:bookmarkEnd w:id="3"/>
    </w:p>
    <w:p w14:paraId="21B9915B" w14:textId="25A72068" w:rsidR="00B86366" w:rsidRPr="00BC45DC" w:rsidRDefault="00B86366" w:rsidP="00262C6D">
      <w:pPr>
        <w:pStyle w:val="ListParagraph"/>
        <w:widowControl/>
        <w:numPr>
          <w:ilvl w:val="0"/>
          <w:numId w:val="3"/>
        </w:numPr>
        <w:spacing w:line="240" w:lineRule="auto"/>
        <w:jc w:val="both"/>
        <w:rPr>
          <w:b/>
          <w:bCs/>
          <w:iCs/>
          <w:sz w:val="30"/>
          <w:szCs w:val="28"/>
          <w:lang w:val="en-US"/>
        </w:rPr>
      </w:pPr>
      <w:r w:rsidRPr="00BC45DC">
        <w:rPr>
          <w:b/>
          <w:bCs/>
          <w:iCs/>
          <w:sz w:val="30"/>
          <w:szCs w:val="28"/>
          <w:lang w:val="en-US"/>
        </w:rPr>
        <w:t>React</w:t>
      </w:r>
    </w:p>
    <w:p w14:paraId="775D857D" w14:textId="24101A4F" w:rsidR="00B86366" w:rsidRPr="00BC45DC" w:rsidRDefault="00B86366" w:rsidP="00262C6D">
      <w:pPr>
        <w:pStyle w:val="ListParagraph"/>
        <w:widowControl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en-US"/>
        </w:rPr>
      </w:pPr>
      <w:r w:rsidRPr="00BC45DC">
        <w:rPr>
          <w:color w:val="000000"/>
          <w:sz w:val="28"/>
          <w:szCs w:val="28"/>
          <w:lang w:val="en-US"/>
        </w:rPr>
        <w:t>Chứa các component dùng để render ra giao diện</w:t>
      </w:r>
    </w:p>
    <w:p w14:paraId="59D6FA8E" w14:textId="5A14CEB3" w:rsidR="00B86366" w:rsidRPr="00BC45DC" w:rsidRDefault="00B86366" w:rsidP="00262C6D">
      <w:pPr>
        <w:pStyle w:val="ListParagraph"/>
        <w:widowControl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en-US"/>
        </w:rPr>
      </w:pPr>
      <w:r w:rsidRPr="00BC45DC">
        <w:rPr>
          <w:color w:val="000000"/>
          <w:sz w:val="28"/>
          <w:szCs w:val="28"/>
          <w:lang w:val="en-US"/>
        </w:rPr>
        <w:t xml:space="preserve">Dùng redux để quản lý các state của react, dùng redux-saga để làm middlaware(phần trung gian giữa actions và reducer trong redux), lấy dữ liệu từ api về cho trang web và truyền qua các component. </w:t>
      </w:r>
    </w:p>
    <w:p w14:paraId="2756F407" w14:textId="2B798E22" w:rsidR="00B86366" w:rsidRPr="00BC45DC" w:rsidRDefault="00B86366" w:rsidP="00262C6D">
      <w:pPr>
        <w:pStyle w:val="ListParagraph"/>
        <w:widowControl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en-US"/>
        </w:rPr>
      </w:pPr>
      <w:r w:rsidRPr="00BC45DC">
        <w:rPr>
          <w:color w:val="000000"/>
          <w:sz w:val="28"/>
          <w:szCs w:val="28"/>
          <w:lang w:val="en-US"/>
        </w:rPr>
        <w:t>Chỉ dùng để thiết kế giao diện nên không có cái Model</w:t>
      </w:r>
    </w:p>
    <w:p w14:paraId="4DDC6D3C" w14:textId="445862CF" w:rsidR="00B86366" w:rsidRPr="00BC45DC" w:rsidRDefault="00B86366" w:rsidP="00262C6D">
      <w:pPr>
        <w:pStyle w:val="ListParagraph"/>
        <w:widowControl/>
        <w:numPr>
          <w:ilvl w:val="0"/>
          <w:numId w:val="4"/>
        </w:numPr>
        <w:spacing w:line="240" w:lineRule="auto"/>
        <w:jc w:val="both"/>
        <w:rPr>
          <w:sz w:val="28"/>
          <w:szCs w:val="28"/>
          <w:lang w:val="en-US"/>
        </w:rPr>
      </w:pPr>
      <w:r w:rsidRPr="00BC45DC">
        <w:rPr>
          <w:color w:val="000000"/>
          <w:sz w:val="28"/>
          <w:szCs w:val="28"/>
          <w:lang w:val="en-US"/>
        </w:rPr>
        <w:t>Sơ đồ tổ chức thư mục phía Client.</w:t>
      </w:r>
    </w:p>
    <w:p w14:paraId="0DD37ED0" w14:textId="77777777" w:rsidR="00BC45DC" w:rsidRPr="00BC45DC" w:rsidRDefault="00BC45DC" w:rsidP="00BC45DC">
      <w:pPr>
        <w:pStyle w:val="ListParagraph"/>
        <w:widowControl/>
        <w:spacing w:line="240" w:lineRule="auto"/>
        <w:ind w:left="435"/>
        <w:jc w:val="both"/>
        <w:rPr>
          <w:sz w:val="28"/>
          <w:szCs w:val="28"/>
          <w:lang w:val="en-US"/>
        </w:rPr>
      </w:pPr>
    </w:p>
    <w:p w14:paraId="41F75111" w14:textId="77777777" w:rsidR="00B86366" w:rsidRDefault="00B86366" w:rsidP="00B86366">
      <w:pPr>
        <w:keepNext/>
        <w:widowControl/>
        <w:spacing w:line="240" w:lineRule="auto"/>
        <w:jc w:val="both"/>
      </w:pPr>
      <w:r w:rsidRPr="00B86366">
        <w:rPr>
          <w:noProof/>
          <w:color w:val="000000"/>
          <w:sz w:val="28"/>
          <w:szCs w:val="28"/>
          <w:lang w:val="en-US"/>
        </w:rPr>
        <w:drawing>
          <wp:inline distT="0" distB="0" distL="0" distR="0" wp14:anchorId="465E5AF9" wp14:editId="4BC59569">
            <wp:extent cx="5732145" cy="5322570"/>
            <wp:effectExtent l="76200" t="76200" r="135255" b="125730"/>
            <wp:docPr id="10" name="Picture 10" descr="https://lh5.googleusercontent.com/nFON4NGhQN_zzLz520No5p3Pvb7144adjG1XTCL0sbYZW_SY4TpCoelFwHuALPXQZXtyKAoJ0BFDQceBG2PE7eJg90I-aSVZAIoJzGItUZy3a03RkklUOZZ1YnpVbCDdKgPy8Oz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nFON4NGhQN_zzLz520No5p3Pvb7144adjG1XTCL0sbYZW_SY4TpCoelFwHuALPXQZXtyKAoJ0BFDQceBG2PE7eJg90I-aSVZAIoJzGItUZy3a03RkklUOZZ1YnpVbCDdKgPy8Oz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322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577595" w14:textId="39D6E090" w:rsidR="00B86366" w:rsidRPr="00B86366" w:rsidRDefault="00B86366" w:rsidP="00B86366">
      <w:pPr>
        <w:pStyle w:val="Caption"/>
        <w:jc w:val="center"/>
        <w:rPr>
          <w:sz w:val="32"/>
          <w:szCs w:val="28"/>
          <w:lang w:val="en-US"/>
        </w:rPr>
      </w:pPr>
      <w:r w:rsidRPr="00BC45DC">
        <w:rPr>
          <w:sz w:val="22"/>
        </w:rPr>
        <w:t xml:space="preserve">Hình </w:t>
      </w:r>
      <w:r w:rsidRPr="00BC45DC">
        <w:rPr>
          <w:sz w:val="22"/>
        </w:rPr>
        <w:fldChar w:fldCharType="begin"/>
      </w:r>
      <w:r w:rsidRPr="00BC45DC">
        <w:rPr>
          <w:sz w:val="22"/>
        </w:rPr>
        <w:instrText xml:space="preserve"> SEQ Hình \* ARABIC </w:instrText>
      </w:r>
      <w:r w:rsidRPr="00BC45DC">
        <w:rPr>
          <w:sz w:val="22"/>
        </w:rPr>
        <w:fldChar w:fldCharType="separate"/>
      </w:r>
      <w:r w:rsidR="00BC45DC" w:rsidRPr="00BC45DC">
        <w:rPr>
          <w:noProof/>
          <w:sz w:val="22"/>
        </w:rPr>
        <w:t>2</w:t>
      </w:r>
      <w:r w:rsidRPr="00BC45DC">
        <w:rPr>
          <w:sz w:val="22"/>
        </w:rPr>
        <w:fldChar w:fldCharType="end"/>
      </w:r>
      <w:r w:rsidRPr="00BC45DC">
        <w:rPr>
          <w:sz w:val="22"/>
          <w:lang w:val="en-US"/>
        </w:rPr>
        <w:t>: Sơ đồ phía Client</w:t>
      </w:r>
    </w:p>
    <w:p w14:paraId="6246A659" w14:textId="05B49C5A" w:rsidR="00B86366" w:rsidRDefault="00B86366" w:rsidP="00B86366">
      <w:pPr>
        <w:widowControl/>
        <w:spacing w:line="240" w:lineRule="auto"/>
        <w:rPr>
          <w:sz w:val="28"/>
          <w:szCs w:val="28"/>
          <w:lang w:val="en-US"/>
        </w:rPr>
      </w:pPr>
    </w:p>
    <w:p w14:paraId="7CDED14E" w14:textId="0B108869" w:rsidR="00BC45DC" w:rsidRDefault="00BC45DC" w:rsidP="00B86366">
      <w:pPr>
        <w:widowControl/>
        <w:spacing w:line="240" w:lineRule="auto"/>
        <w:rPr>
          <w:sz w:val="28"/>
          <w:szCs w:val="28"/>
          <w:lang w:val="en-US"/>
        </w:rPr>
      </w:pPr>
    </w:p>
    <w:p w14:paraId="144DED5A" w14:textId="0C975AEF" w:rsidR="00BC45DC" w:rsidRDefault="00BC45DC" w:rsidP="00B86366">
      <w:pPr>
        <w:widowControl/>
        <w:spacing w:line="240" w:lineRule="auto"/>
        <w:rPr>
          <w:sz w:val="28"/>
          <w:szCs w:val="28"/>
          <w:lang w:val="en-US"/>
        </w:rPr>
      </w:pPr>
    </w:p>
    <w:p w14:paraId="25883002" w14:textId="77777777" w:rsidR="00BC45DC" w:rsidRPr="00B86366" w:rsidRDefault="00BC45DC" w:rsidP="00B86366">
      <w:pPr>
        <w:widowControl/>
        <w:spacing w:line="240" w:lineRule="auto"/>
        <w:rPr>
          <w:sz w:val="28"/>
          <w:szCs w:val="28"/>
          <w:lang w:val="en-US"/>
        </w:rPr>
      </w:pPr>
    </w:p>
    <w:p w14:paraId="33364984" w14:textId="74B1A6EB" w:rsidR="00BC45DC" w:rsidRPr="00BC45DC" w:rsidRDefault="00B86366" w:rsidP="00262C6D">
      <w:pPr>
        <w:pStyle w:val="ListParagraph"/>
        <w:widowControl/>
        <w:numPr>
          <w:ilvl w:val="0"/>
          <w:numId w:val="3"/>
        </w:numPr>
        <w:spacing w:line="240" w:lineRule="auto"/>
        <w:jc w:val="both"/>
        <w:rPr>
          <w:b/>
          <w:sz w:val="30"/>
          <w:szCs w:val="28"/>
          <w:lang w:val="en-US"/>
        </w:rPr>
      </w:pPr>
      <w:r w:rsidRPr="00BC45DC">
        <w:rPr>
          <w:b/>
          <w:sz w:val="30"/>
          <w:szCs w:val="28"/>
          <w:lang w:val="en-US"/>
        </w:rPr>
        <w:lastRenderedPageBreak/>
        <w:t> </w:t>
      </w:r>
      <w:r w:rsidRPr="00BC45DC">
        <w:rPr>
          <w:b/>
          <w:bCs/>
          <w:iCs/>
          <w:sz w:val="30"/>
          <w:szCs w:val="28"/>
          <w:lang w:val="en-US"/>
        </w:rPr>
        <w:t>Nodejs</w:t>
      </w:r>
      <w:r w:rsidRPr="00BC45DC">
        <w:rPr>
          <w:b/>
          <w:bCs/>
          <w:i/>
          <w:iCs/>
          <w:sz w:val="30"/>
          <w:szCs w:val="28"/>
          <w:u w:val="single"/>
          <w:lang w:val="en-US"/>
        </w:rPr>
        <w:t xml:space="preserve"> </w:t>
      </w:r>
    </w:p>
    <w:p w14:paraId="07E7742C" w14:textId="098BD382" w:rsidR="00B86366" w:rsidRPr="00BC45DC" w:rsidRDefault="00B86366" w:rsidP="00262C6D">
      <w:pPr>
        <w:pStyle w:val="ListParagraph"/>
        <w:widowControl/>
        <w:numPr>
          <w:ilvl w:val="0"/>
          <w:numId w:val="5"/>
        </w:numPr>
        <w:spacing w:line="240" w:lineRule="auto"/>
        <w:rPr>
          <w:sz w:val="28"/>
          <w:szCs w:val="28"/>
          <w:lang w:val="en-US"/>
        </w:rPr>
      </w:pPr>
      <w:r w:rsidRPr="00BC45DC">
        <w:rPr>
          <w:bCs/>
          <w:iCs/>
          <w:sz w:val="28"/>
          <w:szCs w:val="28"/>
          <w:lang w:val="en-US"/>
        </w:rPr>
        <w:t>Là Web Application Servers</w:t>
      </w:r>
    </w:p>
    <w:p w14:paraId="55605F20" w14:textId="77777777" w:rsidR="00B86366" w:rsidRPr="00BC45DC" w:rsidRDefault="00B86366" w:rsidP="00262C6D">
      <w:pPr>
        <w:pStyle w:val="ListParagraph"/>
        <w:widowControl/>
        <w:numPr>
          <w:ilvl w:val="0"/>
          <w:numId w:val="5"/>
        </w:numPr>
        <w:spacing w:line="240" w:lineRule="auto"/>
        <w:rPr>
          <w:sz w:val="28"/>
          <w:szCs w:val="28"/>
          <w:lang w:val="en-US"/>
        </w:rPr>
      </w:pPr>
      <w:r w:rsidRPr="00BC45DC">
        <w:rPr>
          <w:bCs/>
          <w:iCs/>
          <w:sz w:val="28"/>
          <w:szCs w:val="28"/>
          <w:lang w:val="en-US"/>
        </w:rPr>
        <w:t>Sử dụng framework Express js.</w:t>
      </w:r>
    </w:p>
    <w:p w14:paraId="6D2E2FBB" w14:textId="77777777" w:rsidR="00B86366" w:rsidRPr="00BC45DC" w:rsidRDefault="00B86366" w:rsidP="00262C6D">
      <w:pPr>
        <w:pStyle w:val="ListParagraph"/>
        <w:widowControl/>
        <w:numPr>
          <w:ilvl w:val="0"/>
          <w:numId w:val="5"/>
        </w:numPr>
        <w:spacing w:line="240" w:lineRule="auto"/>
        <w:rPr>
          <w:sz w:val="28"/>
          <w:szCs w:val="28"/>
          <w:lang w:val="en-US"/>
        </w:rPr>
      </w:pPr>
      <w:r w:rsidRPr="00BC45DC">
        <w:rPr>
          <w:bCs/>
          <w:iCs/>
          <w:sz w:val="28"/>
          <w:szCs w:val="28"/>
          <w:lang w:val="en-US"/>
        </w:rPr>
        <w:t>Bao gồm các controllers và models.</w:t>
      </w:r>
    </w:p>
    <w:p w14:paraId="1FEA025C" w14:textId="77777777" w:rsidR="00B86366" w:rsidRPr="00BC45DC" w:rsidRDefault="00B86366" w:rsidP="00262C6D">
      <w:pPr>
        <w:pStyle w:val="ListParagraph"/>
        <w:widowControl/>
        <w:numPr>
          <w:ilvl w:val="0"/>
          <w:numId w:val="5"/>
        </w:numPr>
        <w:spacing w:line="240" w:lineRule="auto"/>
        <w:rPr>
          <w:sz w:val="28"/>
          <w:szCs w:val="28"/>
          <w:lang w:val="en-US"/>
        </w:rPr>
      </w:pPr>
      <w:r w:rsidRPr="00BC45DC">
        <w:rPr>
          <w:bCs/>
          <w:iCs/>
          <w:sz w:val="28"/>
          <w:szCs w:val="28"/>
          <w:lang w:val="en-US"/>
        </w:rPr>
        <w:t>Web Application Servers thông qua  Services (MongoDB Atlas) để giao tiếp với Database Servers (MongoDB) nhằm POST/GET//DELETE/PUT dữ liệu.</w:t>
      </w:r>
    </w:p>
    <w:p w14:paraId="6F694CC6" w14:textId="77777777" w:rsidR="00B86366" w:rsidRPr="00B86366" w:rsidRDefault="00B86366" w:rsidP="00B86366">
      <w:pPr>
        <w:widowControl/>
        <w:spacing w:line="240" w:lineRule="auto"/>
        <w:rPr>
          <w:sz w:val="28"/>
          <w:szCs w:val="28"/>
          <w:lang w:val="en-US"/>
        </w:rPr>
      </w:pPr>
    </w:p>
    <w:p w14:paraId="04F341F2" w14:textId="77777777" w:rsidR="00BC45DC" w:rsidRDefault="00B86366" w:rsidP="00BC45DC">
      <w:pPr>
        <w:keepNext/>
        <w:widowControl/>
        <w:spacing w:line="240" w:lineRule="auto"/>
      </w:pPr>
      <w:r w:rsidRPr="00B86366">
        <w:rPr>
          <w:b/>
          <w:bCs/>
          <w:i/>
          <w:iCs/>
          <w:noProof/>
          <w:color w:val="0000FF"/>
          <w:sz w:val="28"/>
          <w:szCs w:val="28"/>
          <w:lang w:val="en-US"/>
        </w:rPr>
        <w:drawing>
          <wp:inline distT="0" distB="0" distL="0" distR="0" wp14:anchorId="2CD4ECB5" wp14:editId="00CDD46E">
            <wp:extent cx="5732145" cy="4256405"/>
            <wp:effectExtent l="76200" t="76200" r="135255" b="125095"/>
            <wp:docPr id="9" name="Picture 9" descr="https://lh6.googleusercontent.com/iwpSCaDyC0YnJ2U8vctNwZhj-kIlXOrVDdNq-quCNwtIOCoxhh7NAVLuIBLFzgPrOIYXckQMy-U5SRx5vg7akq_ltxVqRsCO83TJ6s18-vUW15x8Pjkpk0dr5RsmLHC_gnmJ-AQ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6.googleusercontent.com/iwpSCaDyC0YnJ2U8vctNwZhj-kIlXOrVDdNq-quCNwtIOCoxhh7NAVLuIBLFzgPrOIYXckQMy-U5SRx5vg7akq_ltxVqRsCO83TJ6s18-vUW15x8Pjkpk0dr5RsmLHC_gnmJ-AQ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2564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D16A71" w14:textId="5E5D7563" w:rsidR="00BC45DC" w:rsidRPr="00BC45DC" w:rsidRDefault="00BC45DC" w:rsidP="00BC45DC">
      <w:pPr>
        <w:pStyle w:val="Caption"/>
        <w:jc w:val="center"/>
        <w:rPr>
          <w:sz w:val="22"/>
          <w:lang w:val="en-US"/>
        </w:rPr>
      </w:pPr>
      <w:r w:rsidRPr="00BC45DC">
        <w:rPr>
          <w:sz w:val="22"/>
        </w:rPr>
        <w:t xml:space="preserve">Hình </w:t>
      </w:r>
      <w:r w:rsidRPr="00BC45DC">
        <w:rPr>
          <w:sz w:val="22"/>
        </w:rPr>
        <w:fldChar w:fldCharType="begin"/>
      </w:r>
      <w:r w:rsidRPr="00BC45DC">
        <w:rPr>
          <w:sz w:val="22"/>
        </w:rPr>
        <w:instrText xml:space="preserve"> SEQ Hình \* ARABIC </w:instrText>
      </w:r>
      <w:r w:rsidRPr="00BC45DC">
        <w:rPr>
          <w:sz w:val="22"/>
        </w:rPr>
        <w:fldChar w:fldCharType="separate"/>
      </w:r>
      <w:r w:rsidRPr="00BC45DC">
        <w:rPr>
          <w:noProof/>
          <w:sz w:val="22"/>
        </w:rPr>
        <w:t>3</w:t>
      </w:r>
      <w:r w:rsidRPr="00BC45DC">
        <w:rPr>
          <w:sz w:val="22"/>
        </w:rPr>
        <w:fldChar w:fldCharType="end"/>
      </w:r>
      <w:r w:rsidRPr="00BC45DC">
        <w:rPr>
          <w:sz w:val="22"/>
          <w:lang w:val="en-US"/>
        </w:rPr>
        <w:t>: Sơ đồ phía Server</w:t>
      </w:r>
    </w:p>
    <w:p w14:paraId="1CCA3EC7" w14:textId="15D71A3C" w:rsidR="00BC45DC" w:rsidRDefault="00BC45DC" w:rsidP="00BC45DC">
      <w:pPr>
        <w:rPr>
          <w:lang w:val="en-US"/>
        </w:rPr>
      </w:pPr>
    </w:p>
    <w:p w14:paraId="78161D46" w14:textId="036E1074" w:rsidR="00BC45DC" w:rsidRDefault="00BC45DC" w:rsidP="00BC45DC">
      <w:pPr>
        <w:rPr>
          <w:lang w:val="en-US"/>
        </w:rPr>
      </w:pPr>
    </w:p>
    <w:p w14:paraId="50EAD275" w14:textId="77777777" w:rsidR="00BC45DC" w:rsidRPr="00B86366" w:rsidRDefault="00BC45DC" w:rsidP="00BC45DC">
      <w:pPr>
        <w:rPr>
          <w:lang w:val="en-US"/>
        </w:rPr>
      </w:pPr>
    </w:p>
    <w:tbl>
      <w:tblPr>
        <w:tblStyle w:val="GridTable4-Accent5"/>
        <w:tblW w:w="0" w:type="auto"/>
        <w:tblLook w:val="05A0" w:firstRow="1" w:lastRow="0" w:firstColumn="1" w:lastColumn="1" w:noHBand="0" w:noVBand="1"/>
      </w:tblPr>
      <w:tblGrid>
        <w:gridCol w:w="2531"/>
        <w:gridCol w:w="6712"/>
      </w:tblGrid>
      <w:tr w:rsidR="00B86366" w:rsidRPr="00B86366" w14:paraId="36132600" w14:textId="77777777" w:rsidTr="00BC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E33DAF" w14:textId="77777777" w:rsidR="00B86366" w:rsidRPr="00B86366" w:rsidRDefault="00B86366" w:rsidP="00B86366">
            <w:pPr>
              <w:widowControl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Lớp đối tượng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C2390C" w14:textId="77777777" w:rsidR="00B86366" w:rsidRPr="00B86366" w:rsidRDefault="00B86366" w:rsidP="00B86366">
            <w:pPr>
              <w:widowControl/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Diễn giải</w:t>
            </w:r>
          </w:p>
        </w:tc>
      </w:tr>
      <w:tr w:rsidR="00B86366" w:rsidRPr="00B86366" w14:paraId="6EE837D8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A5A106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Nodejs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1F2C03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Server (Là một hệ thống backend, lưu trữ các xử lý liên quan đến server)</w:t>
            </w:r>
          </w:p>
        </w:tc>
      </w:tr>
      <w:tr w:rsidR="00B86366" w:rsidRPr="00B86366" w14:paraId="4DE8E9C2" w14:textId="77777777" w:rsidTr="00BC45D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B3419E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Model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936D2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Thư mục chứa các model</w:t>
            </w:r>
          </w:p>
        </w:tc>
      </w:tr>
      <w:tr w:rsidR="00B86366" w:rsidRPr="00B86366" w14:paraId="36301303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5C9EA6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Lịch chiếu phim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3F4B14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Chứa các thuộc tính của model Lịch chiếu phim</w:t>
            </w:r>
          </w:p>
        </w:tc>
      </w:tr>
      <w:tr w:rsidR="00B86366" w:rsidRPr="00B86366" w14:paraId="39EE7E6A" w14:textId="77777777" w:rsidTr="00BC45D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561E46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 xml:space="preserve">Khách hàng thành </w:t>
            </w:r>
            <w:r w:rsidRPr="00B86366">
              <w:rPr>
                <w:b w:val="0"/>
                <w:sz w:val="28"/>
                <w:szCs w:val="28"/>
                <w:lang w:val="en-US"/>
              </w:rPr>
              <w:lastRenderedPageBreak/>
              <w:t>viên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D44883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lastRenderedPageBreak/>
              <w:t>Chứa các thuộc tính của model Khách hàng thành viên</w:t>
            </w:r>
          </w:p>
        </w:tc>
      </w:tr>
      <w:tr w:rsidR="00B86366" w:rsidRPr="00B86366" w14:paraId="65EB9894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748486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Chi nhánh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0CBE41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Chứa các thuộc tính của model Chi nhánh</w:t>
            </w:r>
          </w:p>
        </w:tc>
      </w:tr>
      <w:tr w:rsidR="00B86366" w:rsidRPr="00B86366" w14:paraId="470591B0" w14:textId="77777777" w:rsidTr="00BC45D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496539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Phòng chiếu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BCEE10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Chứa các thuộc tính của model Phòng chiếu</w:t>
            </w:r>
          </w:p>
        </w:tc>
      </w:tr>
      <w:tr w:rsidR="00B86366" w:rsidRPr="00B86366" w14:paraId="0CC2DE8A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B2D76B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Ưu đãi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FEEC7A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Chứa các thuộc tính của model Ưu đãi</w:t>
            </w:r>
          </w:p>
        </w:tc>
      </w:tr>
      <w:tr w:rsidR="00B86366" w:rsidRPr="00B86366" w14:paraId="6BD42B6A" w14:textId="77777777" w:rsidTr="00BC45D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DFFBEC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Bình luận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D05184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Chứa các thuộc tính của model Bình luận</w:t>
            </w:r>
          </w:p>
        </w:tc>
      </w:tr>
      <w:tr w:rsidR="00B86366" w:rsidRPr="00B86366" w14:paraId="2C5A14C9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926217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Phim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C9EB71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Chứa các thuộc tính của model Phim</w:t>
            </w:r>
          </w:p>
        </w:tc>
      </w:tr>
      <w:tr w:rsidR="00B86366" w:rsidRPr="00B86366" w14:paraId="6B023F58" w14:textId="77777777" w:rsidTr="00BC45D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DC287B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Quản lý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09B8C6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Chứa các thuộc tính của model  Quản lý</w:t>
            </w:r>
          </w:p>
        </w:tc>
      </w:tr>
      <w:tr w:rsidR="00B86366" w:rsidRPr="00B86366" w14:paraId="10D2C621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4514BE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Vé xem phim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39ADF2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Chứa các thuộc tính của model Vé xem phim</w:t>
            </w:r>
          </w:p>
        </w:tc>
      </w:tr>
      <w:tr w:rsidR="00B86366" w:rsidRPr="00B86366" w14:paraId="0C87BF8D" w14:textId="77777777" w:rsidTr="00BC45D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078FB9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Controller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21545F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Thư mục chứa các controller</w:t>
            </w:r>
          </w:p>
          <w:p w14:paraId="0BAE81C7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 xml:space="preserve">Bao gồm 3 controller chính (Movie Controller, User Controller, Management Controller) và các controller phụ </w:t>
            </w:r>
          </w:p>
          <w:p w14:paraId="40B5764A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Đóng vai trò điều hướng</w:t>
            </w:r>
          </w:p>
        </w:tc>
      </w:tr>
      <w:tr w:rsidR="00B86366" w:rsidRPr="00B86366" w14:paraId="1815911A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ECC4B1B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Movie Controller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A1E35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Mở và truy xuất cơ sở dữ liệu liên quan đến phim (phim, ưu đãi, vé xem phim, lịch chiếu, phòng chiếu phim, bình luận phim, mua vé xem phim)</w:t>
            </w:r>
          </w:p>
        </w:tc>
      </w:tr>
      <w:tr w:rsidR="00B86366" w:rsidRPr="00B86366" w14:paraId="5772AA7D" w14:textId="77777777" w:rsidTr="00BC45D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6C4E9E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User Controller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0B167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Mở và truy xuất cơ sở dữ liệu liên quan đến user (đăng nhập, đăng ký, lưu phim)</w:t>
            </w:r>
          </w:p>
        </w:tc>
      </w:tr>
      <w:tr w:rsidR="00B86366" w:rsidRPr="00B86366" w14:paraId="69F6BB86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0350CE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Management Controller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3FCF0B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Mở và truy xuất cơ sở dữ liệu liên quan đến quản lý (admin và người quản lý 1 chi nhánh)</w:t>
            </w:r>
          </w:p>
        </w:tc>
      </w:tr>
      <w:tr w:rsidR="00B86366" w:rsidRPr="00B86366" w14:paraId="10AC414E" w14:textId="77777777" w:rsidTr="00BC45D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84FE6A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ScheduleCinema Controller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20F037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Mở và truy xuất cơ sở dữ liệu liên quan đến Lịch chiếu phim (xem lịch chiếu phim, chỉnh sửa lịch chiếu phim)</w:t>
            </w:r>
          </w:p>
        </w:tc>
      </w:tr>
      <w:tr w:rsidR="00B86366" w:rsidRPr="00B86366" w14:paraId="2CCD7110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520036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Branch Controller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3DEFE45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Mở và truy xuất cơ sở dữ liệu liên quan đến Các Chi nhánh (Xem chi nhánh, chỉnh sửa chi nhánh)</w:t>
            </w:r>
          </w:p>
        </w:tc>
      </w:tr>
      <w:tr w:rsidR="00B86366" w:rsidRPr="00B86366" w14:paraId="1B0D5E51" w14:textId="77777777" w:rsidTr="00BC45DC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73E0A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Room Controller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3ED8F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Mở và truy xuất cơ sở dữ liệu liên quan đến Phòng chiếu phim</w:t>
            </w:r>
          </w:p>
        </w:tc>
      </w:tr>
      <w:tr w:rsidR="00B86366" w:rsidRPr="00B86366" w14:paraId="22B598DB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E81B52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Discount Controller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6D0715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Mở và truy xuất cơ sở dữ liệu liên quan đến model giảm giá</w:t>
            </w:r>
          </w:p>
        </w:tc>
      </w:tr>
      <w:tr w:rsidR="00B86366" w:rsidRPr="00B86366" w14:paraId="120AD6E1" w14:textId="77777777" w:rsidTr="00BC45DC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B5D670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Comment Controller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F04819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Mở và truy xuất cơ sở dữ liệu liên quan đến model comment</w:t>
            </w:r>
          </w:p>
        </w:tc>
      </w:tr>
      <w:tr w:rsidR="00B86366" w:rsidRPr="00B86366" w14:paraId="6FF72B9E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4E22984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Ticket Controller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5F7423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Mở và truy xuất cơ sở dữ liệu liên quan đến model Vé xem phim</w:t>
            </w:r>
          </w:p>
        </w:tc>
      </w:tr>
    </w:tbl>
    <w:p w14:paraId="7851427B" w14:textId="426D4615" w:rsidR="00B86366" w:rsidRDefault="00B86366" w:rsidP="00B86366">
      <w:pPr>
        <w:widowControl/>
        <w:spacing w:line="240" w:lineRule="auto"/>
        <w:rPr>
          <w:sz w:val="28"/>
          <w:szCs w:val="28"/>
          <w:lang w:val="en-US"/>
        </w:rPr>
      </w:pPr>
    </w:p>
    <w:p w14:paraId="75267BC7" w14:textId="60676D90" w:rsidR="00BC45DC" w:rsidRDefault="00BC45DC" w:rsidP="00B86366">
      <w:pPr>
        <w:widowControl/>
        <w:spacing w:line="240" w:lineRule="auto"/>
        <w:rPr>
          <w:sz w:val="28"/>
          <w:szCs w:val="28"/>
          <w:lang w:val="en-US"/>
        </w:rPr>
      </w:pPr>
    </w:p>
    <w:p w14:paraId="7AE31948" w14:textId="754DD58A" w:rsidR="00BC45DC" w:rsidRDefault="00BC45DC" w:rsidP="00B86366">
      <w:pPr>
        <w:widowControl/>
        <w:spacing w:line="240" w:lineRule="auto"/>
        <w:rPr>
          <w:sz w:val="28"/>
          <w:szCs w:val="28"/>
          <w:lang w:val="en-US"/>
        </w:rPr>
      </w:pPr>
    </w:p>
    <w:p w14:paraId="46060F09" w14:textId="717BA881" w:rsidR="00BC45DC" w:rsidRDefault="00BC45DC" w:rsidP="00B86366">
      <w:pPr>
        <w:widowControl/>
        <w:spacing w:line="240" w:lineRule="auto"/>
        <w:rPr>
          <w:sz w:val="28"/>
          <w:szCs w:val="28"/>
          <w:lang w:val="en-US"/>
        </w:rPr>
      </w:pPr>
    </w:p>
    <w:p w14:paraId="2FFC4DB5" w14:textId="7D3DE182" w:rsidR="00BC45DC" w:rsidRDefault="00BC45DC" w:rsidP="00B86366">
      <w:pPr>
        <w:widowControl/>
        <w:spacing w:line="240" w:lineRule="auto"/>
        <w:rPr>
          <w:sz w:val="28"/>
          <w:szCs w:val="28"/>
          <w:lang w:val="en-US"/>
        </w:rPr>
      </w:pPr>
    </w:p>
    <w:p w14:paraId="4A012060" w14:textId="77777777" w:rsidR="00BC45DC" w:rsidRPr="00B86366" w:rsidRDefault="00BC45DC" w:rsidP="00B86366">
      <w:pPr>
        <w:widowControl/>
        <w:spacing w:line="240" w:lineRule="auto"/>
        <w:rPr>
          <w:sz w:val="28"/>
          <w:szCs w:val="28"/>
          <w:lang w:val="en-US"/>
        </w:rPr>
      </w:pPr>
    </w:p>
    <w:p w14:paraId="60707313" w14:textId="250C13E9" w:rsidR="00B86366" w:rsidRPr="00BC45DC" w:rsidRDefault="00B86366" w:rsidP="00262C6D">
      <w:pPr>
        <w:pStyle w:val="ListParagraph"/>
        <w:widowControl/>
        <w:numPr>
          <w:ilvl w:val="0"/>
          <w:numId w:val="3"/>
        </w:numPr>
        <w:spacing w:line="240" w:lineRule="auto"/>
        <w:jc w:val="both"/>
        <w:rPr>
          <w:b/>
          <w:bCs/>
          <w:iCs/>
          <w:sz w:val="28"/>
          <w:szCs w:val="28"/>
          <w:lang w:val="en-US"/>
        </w:rPr>
      </w:pPr>
      <w:r w:rsidRPr="00BC45DC">
        <w:rPr>
          <w:b/>
          <w:bCs/>
          <w:iCs/>
          <w:sz w:val="28"/>
          <w:szCs w:val="28"/>
          <w:lang w:val="en-US"/>
        </w:rPr>
        <w:lastRenderedPageBreak/>
        <w:t xml:space="preserve"> </w:t>
      </w:r>
      <w:r w:rsidRPr="00BC45DC">
        <w:rPr>
          <w:b/>
          <w:bCs/>
          <w:iCs/>
          <w:sz w:val="32"/>
          <w:szCs w:val="28"/>
          <w:lang w:val="en-US"/>
        </w:rPr>
        <w:t>MongoDB</w:t>
      </w:r>
    </w:p>
    <w:p w14:paraId="54FB8C9F" w14:textId="77777777" w:rsidR="00B86366" w:rsidRPr="00BC45DC" w:rsidRDefault="00B86366" w:rsidP="00262C6D">
      <w:pPr>
        <w:pStyle w:val="ListParagraph"/>
        <w:widowControl/>
        <w:numPr>
          <w:ilvl w:val="0"/>
          <w:numId w:val="6"/>
        </w:numPr>
        <w:spacing w:line="240" w:lineRule="auto"/>
        <w:jc w:val="both"/>
        <w:rPr>
          <w:sz w:val="28"/>
          <w:szCs w:val="28"/>
          <w:lang w:val="en-US"/>
        </w:rPr>
      </w:pPr>
      <w:r w:rsidRPr="00BC45DC">
        <w:rPr>
          <w:sz w:val="28"/>
          <w:szCs w:val="28"/>
          <w:lang w:val="en-US"/>
        </w:rPr>
        <w:t>Là Database Servers</w:t>
      </w:r>
    </w:p>
    <w:p w14:paraId="514E9F1B" w14:textId="77777777" w:rsidR="00B86366" w:rsidRPr="00BC45DC" w:rsidRDefault="00B86366" w:rsidP="00262C6D">
      <w:pPr>
        <w:pStyle w:val="ListParagraph"/>
        <w:widowControl/>
        <w:numPr>
          <w:ilvl w:val="0"/>
          <w:numId w:val="6"/>
        </w:numPr>
        <w:spacing w:line="240" w:lineRule="auto"/>
        <w:jc w:val="both"/>
        <w:rPr>
          <w:sz w:val="28"/>
          <w:szCs w:val="28"/>
          <w:lang w:val="en-US"/>
        </w:rPr>
      </w:pPr>
      <w:r w:rsidRPr="00BC45DC">
        <w:rPr>
          <w:sz w:val="28"/>
          <w:szCs w:val="28"/>
          <w:lang w:val="en-US"/>
        </w:rPr>
        <w:t>Không có các lớp đối tượng</w:t>
      </w:r>
    </w:p>
    <w:p w14:paraId="503AA580" w14:textId="2843EF4C" w:rsidR="00B86366" w:rsidRDefault="00B86366" w:rsidP="00262C6D">
      <w:pPr>
        <w:pStyle w:val="ListParagraph"/>
        <w:widowControl/>
        <w:numPr>
          <w:ilvl w:val="0"/>
          <w:numId w:val="6"/>
        </w:numPr>
        <w:spacing w:line="240" w:lineRule="auto"/>
        <w:jc w:val="both"/>
        <w:rPr>
          <w:sz w:val="28"/>
          <w:szCs w:val="28"/>
          <w:lang w:val="en-US"/>
        </w:rPr>
      </w:pPr>
      <w:r w:rsidRPr="00BC45DC">
        <w:rPr>
          <w:sz w:val="28"/>
          <w:szCs w:val="28"/>
          <w:lang w:val="en-US"/>
        </w:rPr>
        <w:t>Bao gồm các collection. Trong đó mỗi collection là một table dữ liệu.</w:t>
      </w:r>
    </w:p>
    <w:p w14:paraId="51400A14" w14:textId="77777777" w:rsidR="00BC45DC" w:rsidRPr="00BC45DC" w:rsidRDefault="00BC45DC" w:rsidP="00BC45DC">
      <w:pPr>
        <w:pStyle w:val="ListParagraph"/>
        <w:widowControl/>
        <w:spacing w:line="240" w:lineRule="auto"/>
        <w:ind w:left="1440"/>
        <w:jc w:val="both"/>
        <w:rPr>
          <w:sz w:val="28"/>
          <w:szCs w:val="28"/>
          <w:lang w:val="en-US"/>
        </w:rPr>
      </w:pPr>
    </w:p>
    <w:p w14:paraId="4D69F6F5" w14:textId="77777777" w:rsidR="00BC45DC" w:rsidRDefault="00B86366" w:rsidP="00BC45DC">
      <w:pPr>
        <w:keepNext/>
        <w:widowControl/>
        <w:spacing w:line="240" w:lineRule="auto"/>
        <w:jc w:val="both"/>
      </w:pPr>
      <w:r w:rsidRPr="00B86366">
        <w:rPr>
          <w:b/>
          <w:bCs/>
          <w:i/>
          <w:iCs/>
          <w:noProof/>
          <w:color w:val="0000FF"/>
          <w:sz w:val="28"/>
          <w:szCs w:val="28"/>
          <w:lang w:val="en-US"/>
        </w:rPr>
        <w:drawing>
          <wp:inline distT="0" distB="0" distL="0" distR="0" wp14:anchorId="7F89A4F5" wp14:editId="072E4E29">
            <wp:extent cx="5732145" cy="3532505"/>
            <wp:effectExtent l="76200" t="76200" r="135255" b="125095"/>
            <wp:docPr id="8" name="Picture 8" descr="https://lh5.googleusercontent.com/3ikba0_EuC7YQgib_0jhHaaTOG6QUXIWMQQQev9y4ymZNvrUyjEd9Zn4lHWPbAcyMaQl5_harIhlTfKHRnE0MScr7-D9BH1FDAeGG2fjyze5NBmL8Ecflc-IorWvpKYVyS6gq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3ikba0_EuC7YQgib_0jhHaaTOG6QUXIWMQQQev9y4ymZNvrUyjEd9Zn4lHWPbAcyMaQl5_harIhlTfKHRnE0MScr7-D9BH1FDAeGG2fjyze5NBmL8Ecflc-IorWvpKYVyS6gqxE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325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EBFF68" w14:textId="5DF0ADF0" w:rsidR="00B86366" w:rsidRPr="00BC45DC" w:rsidRDefault="00BC45DC" w:rsidP="00BC45DC">
      <w:pPr>
        <w:pStyle w:val="Caption"/>
        <w:jc w:val="center"/>
        <w:rPr>
          <w:sz w:val="22"/>
          <w:lang w:val="en-US"/>
        </w:rPr>
      </w:pPr>
      <w:r w:rsidRPr="00BC45DC">
        <w:rPr>
          <w:sz w:val="22"/>
        </w:rPr>
        <w:t xml:space="preserve">Hình </w:t>
      </w:r>
      <w:r w:rsidRPr="00BC45DC">
        <w:rPr>
          <w:sz w:val="22"/>
        </w:rPr>
        <w:fldChar w:fldCharType="begin"/>
      </w:r>
      <w:r w:rsidRPr="00BC45DC">
        <w:rPr>
          <w:sz w:val="22"/>
        </w:rPr>
        <w:instrText xml:space="preserve"> SEQ Hình \* ARABIC </w:instrText>
      </w:r>
      <w:r w:rsidRPr="00BC45DC">
        <w:rPr>
          <w:sz w:val="22"/>
        </w:rPr>
        <w:fldChar w:fldCharType="separate"/>
      </w:r>
      <w:r w:rsidRPr="00BC45DC">
        <w:rPr>
          <w:noProof/>
          <w:sz w:val="22"/>
        </w:rPr>
        <w:t>4</w:t>
      </w:r>
      <w:r w:rsidRPr="00BC45DC">
        <w:rPr>
          <w:sz w:val="22"/>
        </w:rPr>
        <w:fldChar w:fldCharType="end"/>
      </w:r>
      <w:r w:rsidRPr="00BC45DC">
        <w:rPr>
          <w:sz w:val="22"/>
          <w:lang w:val="en-US"/>
        </w:rPr>
        <w:t>: Sơ đồ dữ liệu database</w:t>
      </w:r>
    </w:p>
    <w:p w14:paraId="754DB2B7" w14:textId="40CE1137" w:rsidR="00BC45DC" w:rsidRDefault="00BC45DC" w:rsidP="00BC45DC">
      <w:pPr>
        <w:rPr>
          <w:lang w:val="en-US"/>
        </w:rPr>
      </w:pPr>
    </w:p>
    <w:p w14:paraId="3C7732D6" w14:textId="77777777" w:rsidR="00BC45DC" w:rsidRPr="00B86366" w:rsidRDefault="00BC45DC" w:rsidP="00BC45DC">
      <w:pPr>
        <w:rPr>
          <w:lang w:val="en-US"/>
        </w:rPr>
      </w:pPr>
    </w:p>
    <w:tbl>
      <w:tblPr>
        <w:tblStyle w:val="GridTable4-Accent5"/>
        <w:tblW w:w="9026" w:type="dxa"/>
        <w:tblLook w:val="04A0" w:firstRow="1" w:lastRow="0" w:firstColumn="1" w:lastColumn="0" w:noHBand="0" w:noVBand="1"/>
      </w:tblPr>
      <w:tblGrid>
        <w:gridCol w:w="3865"/>
        <w:gridCol w:w="5161"/>
      </w:tblGrid>
      <w:tr w:rsidR="00B86366" w:rsidRPr="00B86366" w14:paraId="1B725299" w14:textId="77777777" w:rsidTr="00BC45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B225CE" w14:textId="77777777" w:rsidR="00B86366" w:rsidRPr="00B86366" w:rsidRDefault="00B86366" w:rsidP="00B86366">
            <w:pPr>
              <w:widowControl/>
              <w:spacing w:line="240" w:lineRule="auto"/>
              <w:rPr>
                <w:sz w:val="28"/>
                <w:szCs w:val="28"/>
                <w:lang w:val="en-US"/>
              </w:rPr>
            </w:pPr>
            <w:r w:rsidRPr="00B86366">
              <w:rPr>
                <w:iCs/>
                <w:sz w:val="28"/>
                <w:szCs w:val="28"/>
                <w:lang w:val="en-US"/>
              </w:rPr>
              <w:t>Collecion</w:t>
            </w:r>
          </w:p>
        </w:tc>
        <w:tc>
          <w:tcPr>
            <w:tcW w:w="0" w:type="auto"/>
            <w:hideMark/>
          </w:tcPr>
          <w:p w14:paraId="79610E66" w14:textId="77777777" w:rsidR="00B86366" w:rsidRPr="00B86366" w:rsidRDefault="00B86366" w:rsidP="00B86366">
            <w:pPr>
              <w:widowControl/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86366">
              <w:rPr>
                <w:iCs/>
                <w:sz w:val="28"/>
                <w:szCs w:val="28"/>
                <w:lang w:val="en-US"/>
              </w:rPr>
              <w:t>Diễn giải</w:t>
            </w:r>
          </w:p>
        </w:tc>
      </w:tr>
      <w:tr w:rsidR="00B86366" w:rsidRPr="00B86366" w14:paraId="04668968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D76EA8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Lịch chiếu phim (ScheduleCinema)</w:t>
            </w:r>
          </w:p>
        </w:tc>
        <w:tc>
          <w:tcPr>
            <w:tcW w:w="0" w:type="auto"/>
            <w:hideMark/>
          </w:tcPr>
          <w:p w14:paraId="62BCE9E9" w14:textId="77777777" w:rsidR="00B86366" w:rsidRPr="00B86366" w:rsidRDefault="00B86366" w:rsidP="00B8636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Chứa các thuộc tính của collection Lịch chiếu phim</w:t>
            </w:r>
          </w:p>
        </w:tc>
      </w:tr>
      <w:tr w:rsidR="00B86366" w:rsidRPr="00B86366" w14:paraId="2CC7A17A" w14:textId="77777777" w:rsidTr="00BC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B214A0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Khách hàng (User)</w:t>
            </w:r>
          </w:p>
        </w:tc>
        <w:tc>
          <w:tcPr>
            <w:tcW w:w="0" w:type="auto"/>
            <w:hideMark/>
          </w:tcPr>
          <w:p w14:paraId="06CE20A9" w14:textId="77777777" w:rsidR="00B86366" w:rsidRPr="00B86366" w:rsidRDefault="00B86366" w:rsidP="00B8636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Chứa các thuộc tính của collection Khách hàng</w:t>
            </w:r>
          </w:p>
        </w:tc>
      </w:tr>
      <w:tr w:rsidR="00B86366" w:rsidRPr="00B86366" w14:paraId="40C8275C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8A9400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Chi nhánh (Branch)</w:t>
            </w:r>
          </w:p>
        </w:tc>
        <w:tc>
          <w:tcPr>
            <w:tcW w:w="0" w:type="auto"/>
            <w:hideMark/>
          </w:tcPr>
          <w:p w14:paraId="3C5C6CD6" w14:textId="77777777" w:rsidR="00B86366" w:rsidRPr="00B86366" w:rsidRDefault="00B86366" w:rsidP="00B8636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Chứa các thuộc tính của collection Chi nhánh</w:t>
            </w:r>
          </w:p>
        </w:tc>
      </w:tr>
      <w:tr w:rsidR="00B86366" w:rsidRPr="00B86366" w14:paraId="7301C22C" w14:textId="77777777" w:rsidTr="00BC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9ABCA7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Phòng chiếu (Room)</w:t>
            </w:r>
          </w:p>
        </w:tc>
        <w:tc>
          <w:tcPr>
            <w:tcW w:w="0" w:type="auto"/>
            <w:hideMark/>
          </w:tcPr>
          <w:p w14:paraId="20443068" w14:textId="77777777" w:rsidR="00B86366" w:rsidRPr="00B86366" w:rsidRDefault="00B86366" w:rsidP="00B8636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Chứa các thuộc tính của collection Phòng chiếu</w:t>
            </w:r>
          </w:p>
        </w:tc>
      </w:tr>
      <w:tr w:rsidR="00B86366" w:rsidRPr="00B86366" w14:paraId="3FD391E4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82FB43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Ưu đãi (Discount)</w:t>
            </w:r>
          </w:p>
        </w:tc>
        <w:tc>
          <w:tcPr>
            <w:tcW w:w="0" w:type="auto"/>
            <w:hideMark/>
          </w:tcPr>
          <w:p w14:paraId="2CEDF4C2" w14:textId="77777777" w:rsidR="00B86366" w:rsidRPr="00B86366" w:rsidRDefault="00B86366" w:rsidP="00B8636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Chứa các thuộc tính của collection Ưu đãi</w:t>
            </w:r>
          </w:p>
        </w:tc>
      </w:tr>
      <w:tr w:rsidR="00B86366" w:rsidRPr="00B86366" w14:paraId="6213E970" w14:textId="77777777" w:rsidTr="00BC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290A262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Bình luận (Comment)</w:t>
            </w:r>
          </w:p>
        </w:tc>
        <w:tc>
          <w:tcPr>
            <w:tcW w:w="0" w:type="auto"/>
            <w:hideMark/>
          </w:tcPr>
          <w:p w14:paraId="71B2592C" w14:textId="77777777" w:rsidR="00B86366" w:rsidRPr="00B86366" w:rsidRDefault="00B86366" w:rsidP="00B8636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Chứa các thuộc tính của collection Bình luận</w:t>
            </w:r>
          </w:p>
        </w:tc>
      </w:tr>
      <w:tr w:rsidR="00B86366" w:rsidRPr="00B86366" w14:paraId="59CD1D4A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0EF62A7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Phim (Cinema)</w:t>
            </w:r>
          </w:p>
        </w:tc>
        <w:tc>
          <w:tcPr>
            <w:tcW w:w="0" w:type="auto"/>
            <w:hideMark/>
          </w:tcPr>
          <w:p w14:paraId="6AA868E6" w14:textId="77777777" w:rsidR="00B86366" w:rsidRPr="00B86366" w:rsidRDefault="00B86366" w:rsidP="00B8636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Chứa các thuộc tính của collection Phim</w:t>
            </w:r>
          </w:p>
        </w:tc>
      </w:tr>
      <w:tr w:rsidR="00B86366" w:rsidRPr="00B86366" w14:paraId="28C4ED1E" w14:textId="77777777" w:rsidTr="00BC45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982A4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lastRenderedPageBreak/>
              <w:t>Quản lý (Management)</w:t>
            </w:r>
          </w:p>
        </w:tc>
        <w:tc>
          <w:tcPr>
            <w:tcW w:w="0" w:type="auto"/>
            <w:hideMark/>
          </w:tcPr>
          <w:p w14:paraId="1545907E" w14:textId="77777777" w:rsidR="00B86366" w:rsidRPr="00B86366" w:rsidRDefault="00B86366" w:rsidP="00B86366">
            <w:pPr>
              <w:widowControl/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Chứa các thuộc tính của collection Quản lý</w:t>
            </w:r>
          </w:p>
        </w:tc>
      </w:tr>
      <w:tr w:rsidR="00B86366" w:rsidRPr="00B86366" w14:paraId="432C9B24" w14:textId="77777777" w:rsidTr="00BC45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5C96C58" w14:textId="77777777" w:rsidR="00B86366" w:rsidRPr="00B86366" w:rsidRDefault="00B86366" w:rsidP="00B86366">
            <w:pPr>
              <w:widowControl/>
              <w:spacing w:line="240" w:lineRule="auto"/>
              <w:rPr>
                <w:b w:val="0"/>
                <w:sz w:val="28"/>
                <w:szCs w:val="28"/>
                <w:lang w:val="en-US"/>
              </w:rPr>
            </w:pPr>
            <w:r w:rsidRPr="00B86366">
              <w:rPr>
                <w:b w:val="0"/>
                <w:sz w:val="28"/>
                <w:szCs w:val="28"/>
                <w:lang w:val="en-US"/>
              </w:rPr>
              <w:t>Vé xem phim (Ticket)</w:t>
            </w:r>
          </w:p>
        </w:tc>
        <w:tc>
          <w:tcPr>
            <w:tcW w:w="0" w:type="auto"/>
            <w:hideMark/>
          </w:tcPr>
          <w:p w14:paraId="3B4E3AA5" w14:textId="77777777" w:rsidR="00B86366" w:rsidRPr="00B86366" w:rsidRDefault="00B86366" w:rsidP="00B86366">
            <w:pPr>
              <w:widowControl/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B86366">
              <w:rPr>
                <w:sz w:val="28"/>
                <w:szCs w:val="28"/>
                <w:lang w:val="en-US"/>
              </w:rPr>
              <w:t>Chứa các thuộc tính của collection Vé xem phim</w:t>
            </w:r>
          </w:p>
        </w:tc>
      </w:tr>
    </w:tbl>
    <w:p w14:paraId="6DF359FF" w14:textId="77777777" w:rsidR="00BC45DC" w:rsidRPr="00B86366" w:rsidRDefault="00BC45DC" w:rsidP="00B86366">
      <w:pPr>
        <w:widowControl/>
        <w:spacing w:after="240" w:line="240" w:lineRule="auto"/>
        <w:rPr>
          <w:sz w:val="28"/>
          <w:szCs w:val="28"/>
          <w:lang w:val="en-US"/>
        </w:rPr>
      </w:pPr>
    </w:p>
    <w:p w14:paraId="54B23576" w14:textId="4DC91AC1" w:rsidR="00BC45DC" w:rsidRPr="00BC45DC" w:rsidRDefault="00B86366" w:rsidP="00262C6D">
      <w:pPr>
        <w:pStyle w:val="ListParagraph"/>
        <w:widowControl/>
        <w:numPr>
          <w:ilvl w:val="0"/>
          <w:numId w:val="3"/>
        </w:numPr>
        <w:spacing w:line="240" w:lineRule="auto"/>
        <w:jc w:val="both"/>
        <w:rPr>
          <w:b/>
          <w:sz w:val="30"/>
          <w:szCs w:val="28"/>
          <w:lang w:val="en-US"/>
        </w:rPr>
      </w:pPr>
      <w:r w:rsidRPr="00BC45DC">
        <w:rPr>
          <w:b/>
          <w:bCs/>
          <w:iCs/>
          <w:sz w:val="30"/>
          <w:szCs w:val="28"/>
          <w:lang w:val="en-US"/>
        </w:rPr>
        <w:t>Imgur</w:t>
      </w:r>
    </w:p>
    <w:p w14:paraId="37143BB7" w14:textId="77777777" w:rsidR="00B86366" w:rsidRPr="00BC45DC" w:rsidRDefault="00B86366" w:rsidP="00262C6D">
      <w:pPr>
        <w:pStyle w:val="ListParagraph"/>
        <w:widowControl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en-US"/>
        </w:rPr>
      </w:pPr>
      <w:r w:rsidRPr="00BC45DC">
        <w:rPr>
          <w:sz w:val="28"/>
          <w:szCs w:val="28"/>
          <w:lang w:val="en-US"/>
        </w:rPr>
        <w:t>Là Servers dùng để lưu trữ hình ảnh.</w:t>
      </w:r>
    </w:p>
    <w:p w14:paraId="1E43A8BC" w14:textId="77777777" w:rsidR="00B86366" w:rsidRPr="00BC45DC" w:rsidRDefault="00B86366" w:rsidP="00262C6D">
      <w:pPr>
        <w:pStyle w:val="ListParagraph"/>
        <w:widowControl/>
        <w:numPr>
          <w:ilvl w:val="0"/>
          <w:numId w:val="7"/>
        </w:numPr>
        <w:spacing w:line="240" w:lineRule="auto"/>
        <w:jc w:val="both"/>
        <w:rPr>
          <w:sz w:val="28"/>
          <w:szCs w:val="28"/>
          <w:lang w:val="en-US"/>
        </w:rPr>
      </w:pPr>
      <w:r w:rsidRPr="00BC45DC">
        <w:rPr>
          <w:sz w:val="28"/>
          <w:szCs w:val="28"/>
          <w:lang w:val="en-US"/>
        </w:rPr>
        <w:t>Không có các lớp đối tượng.</w:t>
      </w:r>
    </w:p>
    <w:p w14:paraId="63E51192" w14:textId="77777777" w:rsidR="00BC45DC" w:rsidRPr="00BC45DC" w:rsidRDefault="00BC45DC" w:rsidP="00BC45DC">
      <w:pPr>
        <w:pStyle w:val="ListParagraph"/>
        <w:widowControl/>
        <w:spacing w:line="240" w:lineRule="auto"/>
        <w:rPr>
          <w:szCs w:val="24"/>
          <w:lang w:val="en-US"/>
        </w:rPr>
      </w:pPr>
    </w:p>
    <w:p w14:paraId="65DFEE52" w14:textId="331763C9" w:rsidR="00BC45DC" w:rsidRPr="00BC45DC" w:rsidRDefault="00BC45DC" w:rsidP="00BC45DC">
      <w:pPr>
        <w:pStyle w:val="Heading1"/>
        <w:rPr>
          <w:rFonts w:ascii="Times New Roman" w:hAnsi="Times New Roman"/>
          <w:sz w:val="32"/>
          <w:szCs w:val="28"/>
          <w:lang w:val="en-US"/>
        </w:rPr>
      </w:pPr>
      <w:bookmarkStart w:id="4" w:name="_Toc9980302"/>
      <w:r w:rsidRPr="00BC45DC">
        <w:rPr>
          <w:rFonts w:ascii="Times New Roman" w:hAnsi="Times New Roman"/>
          <w:sz w:val="32"/>
          <w:szCs w:val="28"/>
          <w:lang w:val="en-US"/>
        </w:rPr>
        <w:t>Mô tả thêm</w:t>
      </w:r>
      <w:bookmarkEnd w:id="4"/>
    </w:p>
    <w:p w14:paraId="5AC6A949" w14:textId="77777777" w:rsidR="00BC45DC" w:rsidRPr="00BC45DC" w:rsidRDefault="00BC45DC" w:rsidP="00262C6D">
      <w:pPr>
        <w:pStyle w:val="ListParagraph"/>
        <w:widowControl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BC45DC">
        <w:rPr>
          <w:sz w:val="28"/>
          <w:szCs w:val="28"/>
          <w:lang w:val="en-US"/>
        </w:rPr>
        <w:t>Hệ thống sử dụng mô hình MVC. Client đảm nhận vai trò View. Web Application Servers đảm nhận vai trò controller. Database đảm nhận vai trò models.</w:t>
      </w:r>
    </w:p>
    <w:p w14:paraId="60765A96" w14:textId="77777777" w:rsidR="00B86366" w:rsidRPr="00B86366" w:rsidRDefault="00B86366" w:rsidP="00B86366">
      <w:pPr>
        <w:pStyle w:val="Heading1"/>
        <w:numPr>
          <w:ilvl w:val="0"/>
          <w:numId w:val="0"/>
        </w:numPr>
        <w:spacing w:before="240" w:line="360" w:lineRule="auto"/>
        <w:jc w:val="both"/>
        <w:rPr>
          <w:rFonts w:ascii="Times New Roman" w:hAnsi="Times New Roman"/>
          <w:sz w:val="28"/>
          <w:szCs w:val="28"/>
        </w:rPr>
      </w:pPr>
    </w:p>
    <w:p w14:paraId="3CE8B2B0" w14:textId="468568F9" w:rsidR="003C2F0F" w:rsidRPr="00B86366" w:rsidRDefault="003C2F0F" w:rsidP="00BC45DC">
      <w:pPr>
        <w:pStyle w:val="Heading1"/>
        <w:numPr>
          <w:ilvl w:val="0"/>
          <w:numId w:val="0"/>
        </w:numPr>
        <w:rPr>
          <w:rFonts w:ascii="Times New Roman" w:hAnsi="Times New Roman"/>
          <w:i/>
          <w:color w:val="0000FF"/>
          <w:sz w:val="28"/>
          <w:szCs w:val="28"/>
          <w:lang w:val="en-US"/>
        </w:rPr>
      </w:pPr>
    </w:p>
    <w:sectPr w:rsidR="003C2F0F" w:rsidRPr="00B86366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F932A" w14:textId="77777777" w:rsidR="00262C6D" w:rsidRDefault="00262C6D">
      <w:r>
        <w:separator/>
      </w:r>
    </w:p>
  </w:endnote>
  <w:endnote w:type="continuationSeparator" w:id="0">
    <w:p w14:paraId="33A4C3C6" w14:textId="77777777" w:rsidR="00262C6D" w:rsidRDefault="00262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2B51D3E0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090008D5" w14:textId="77777777"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5B7DAB5E" wp14:editId="7F24290F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615F97DD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4B52DC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7D3A0300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6BFED" w14:textId="77777777" w:rsidR="00262C6D" w:rsidRDefault="00262C6D">
      <w:r>
        <w:separator/>
      </w:r>
    </w:p>
  </w:footnote>
  <w:footnote w:type="continuationSeparator" w:id="0">
    <w:p w14:paraId="3EA47B5A" w14:textId="77777777" w:rsidR="00262C6D" w:rsidRDefault="00262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07ECD1" w14:textId="77777777"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AAB69F2" wp14:editId="7D0C49F1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6C40890D" w14:textId="77777777" w:rsidTr="008D3541">
      <w:tc>
        <w:tcPr>
          <w:tcW w:w="6623" w:type="dxa"/>
          <w:shd w:val="clear" w:color="auto" w:fill="auto"/>
        </w:tcPr>
        <w:p w14:paraId="1B14B6EA" w14:textId="0F8CD2DA" w:rsidR="00E95D0C" w:rsidRPr="008D3541" w:rsidRDefault="00B86366">
          <w:pPr>
            <w:pStyle w:val="Header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MyKubo</w:t>
          </w:r>
        </w:p>
      </w:tc>
      <w:tc>
        <w:tcPr>
          <w:tcW w:w="2845" w:type="dxa"/>
          <w:shd w:val="clear" w:color="auto" w:fill="auto"/>
        </w:tcPr>
        <w:p w14:paraId="04B9F033" w14:textId="2B321D1F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B86366">
            <w:rPr>
              <w:color w:val="0000FF"/>
              <w:lang w:val="en-US"/>
            </w:rPr>
            <w:t>1.1</w:t>
          </w:r>
        </w:p>
      </w:tc>
    </w:tr>
    <w:tr w:rsidR="00E95D0C" w14:paraId="30B00E76" w14:textId="77777777" w:rsidTr="008D3541">
      <w:tc>
        <w:tcPr>
          <w:tcW w:w="6623" w:type="dxa"/>
          <w:shd w:val="clear" w:color="auto" w:fill="auto"/>
        </w:tcPr>
        <w:p w14:paraId="02D69E3B" w14:textId="77777777"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14:paraId="7E80DD20" w14:textId="12F3038C"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B86366">
            <w:rPr>
              <w:color w:val="0000FF"/>
              <w:lang w:val="en-US"/>
            </w:rPr>
            <w:t>29/5/2019</w:t>
          </w:r>
        </w:p>
      </w:tc>
    </w:tr>
  </w:tbl>
  <w:p w14:paraId="6D279CC1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CD36BE"/>
    <w:multiLevelType w:val="hybridMultilevel"/>
    <w:tmpl w:val="0EE82E20"/>
    <w:lvl w:ilvl="0" w:tplc="3A589C5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6A0A2D"/>
    <w:multiLevelType w:val="hybridMultilevel"/>
    <w:tmpl w:val="353CAAEA"/>
    <w:lvl w:ilvl="0" w:tplc="3A589C5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3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5D7E0708"/>
    <w:multiLevelType w:val="hybridMultilevel"/>
    <w:tmpl w:val="C9A2DD1E"/>
    <w:lvl w:ilvl="0" w:tplc="3A589C5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694C49FE"/>
    <w:multiLevelType w:val="hybridMultilevel"/>
    <w:tmpl w:val="D0BC3764"/>
    <w:lvl w:ilvl="0" w:tplc="3A589C56">
      <w:start w:val="4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6" w15:restartNumberingAfterBreak="0">
    <w:nsid w:val="723E7517"/>
    <w:multiLevelType w:val="hybridMultilevel"/>
    <w:tmpl w:val="05503AC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96249D"/>
    <w:multiLevelType w:val="hybridMultilevel"/>
    <w:tmpl w:val="BBBEFFC2"/>
    <w:lvl w:ilvl="0" w:tplc="3A589C56">
      <w:start w:val="4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1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62C6D"/>
    <w:rsid w:val="00265BF1"/>
    <w:rsid w:val="00286AF0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D3541"/>
    <w:rsid w:val="00984338"/>
    <w:rsid w:val="0099744F"/>
    <w:rsid w:val="009B2AFC"/>
    <w:rsid w:val="009F47F5"/>
    <w:rsid w:val="00A23833"/>
    <w:rsid w:val="00A544E7"/>
    <w:rsid w:val="00A638EF"/>
    <w:rsid w:val="00B86366"/>
    <w:rsid w:val="00B871C5"/>
    <w:rsid w:val="00BB5444"/>
    <w:rsid w:val="00BC45DC"/>
    <w:rsid w:val="00C14AB8"/>
    <w:rsid w:val="00C74D6D"/>
    <w:rsid w:val="00CA52C8"/>
    <w:rsid w:val="00CA75F9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B00C9E"/>
  <w15:docId w15:val="{EE27FC14-E4F1-4399-AB95-EC96F3345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2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  <w:style w:type="paragraph" w:styleId="Caption">
    <w:name w:val="caption"/>
    <w:basedOn w:val="Normal"/>
    <w:next w:val="Normal"/>
    <w:unhideWhenUsed/>
    <w:qFormat/>
    <w:rsid w:val="00B8636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tab-span">
    <w:name w:val="apple-tab-span"/>
    <w:basedOn w:val="DefaultParagraphFont"/>
    <w:rsid w:val="00B86366"/>
  </w:style>
  <w:style w:type="paragraph" w:styleId="ListParagraph">
    <w:name w:val="List Paragraph"/>
    <w:basedOn w:val="Normal"/>
    <w:uiPriority w:val="34"/>
    <w:qFormat/>
    <w:rsid w:val="00B86366"/>
    <w:pPr>
      <w:ind w:left="720"/>
      <w:contextualSpacing/>
    </w:pPr>
  </w:style>
  <w:style w:type="table" w:styleId="GridTable4-Accent5">
    <w:name w:val="Grid Table 4 Accent 5"/>
    <w:basedOn w:val="TableNormal"/>
    <w:uiPriority w:val="49"/>
    <w:rsid w:val="00B8636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0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57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2301F70-31CC-4809-8F6C-58194D4F3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22</TotalTime>
  <Pages>9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4389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NGUYỄN LÊ THỊ MỸ LINH</cp:lastModifiedBy>
  <cp:revision>7</cp:revision>
  <cp:lastPrinted>2013-12-07T15:58:00Z</cp:lastPrinted>
  <dcterms:created xsi:type="dcterms:W3CDTF">2013-10-13T11:17:00Z</dcterms:created>
  <dcterms:modified xsi:type="dcterms:W3CDTF">2019-05-28T16:58:00Z</dcterms:modified>
</cp:coreProperties>
</file>