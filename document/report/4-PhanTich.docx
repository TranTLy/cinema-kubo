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8A" w:rsidRPr="00E533A6" w:rsidRDefault="0037628A" w:rsidP="0037628A">
      <w:pPr>
        <w:pStyle w:val="Title"/>
        <w:jc w:val="right"/>
        <w:rPr>
          <w:rFonts w:ascii="Times New Roman" w:hAnsi="Times New Roman"/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pStyle w:val="Title"/>
        <w:jc w:val="right"/>
        <w:rPr>
          <w:rFonts w:ascii="Times New Roman" w:hAnsi="Times New Roman"/>
          <w:lang w:val="en-US"/>
        </w:rPr>
      </w:pPr>
    </w:p>
    <w:p w:rsidR="0037628A" w:rsidRPr="00E533A6" w:rsidRDefault="0037628A" w:rsidP="0037628A">
      <w:pPr>
        <w:pStyle w:val="Title"/>
        <w:jc w:val="right"/>
        <w:rPr>
          <w:rFonts w:ascii="Times New Roman" w:hAnsi="Times New Roman"/>
          <w:lang w:val="en-US"/>
        </w:rPr>
      </w:pPr>
    </w:p>
    <w:p w:rsidR="0037628A" w:rsidRPr="00E533A6" w:rsidRDefault="0037628A" w:rsidP="0037628A">
      <w:pPr>
        <w:pStyle w:val="Title"/>
        <w:jc w:val="right"/>
        <w:rPr>
          <w:rFonts w:ascii="Times New Roman" w:hAnsi="Times New Roman"/>
          <w:lang w:val="en-US"/>
        </w:rPr>
      </w:pPr>
    </w:p>
    <w:p w:rsidR="0037628A" w:rsidRPr="00E533A6" w:rsidRDefault="00FD06E2" w:rsidP="0037628A">
      <w:pPr>
        <w:pStyle w:val="Title"/>
        <w:jc w:val="right"/>
        <w:rPr>
          <w:rFonts w:ascii="Times New Roman" w:hAnsi="Times New Roman"/>
          <w:lang w:val="en-US"/>
        </w:rPr>
      </w:pPr>
      <w:r w:rsidRPr="00E533A6">
        <w:rPr>
          <w:rFonts w:ascii="Times New Roman" w:hAnsi="Times New Roman"/>
          <w:lang w:val="en-US"/>
        </w:rPr>
        <w:t xml:space="preserve">Hồ sơ Phân tích </w:t>
      </w:r>
      <w:r w:rsidR="00733442" w:rsidRPr="00733442">
        <w:rPr>
          <w:rFonts w:ascii="Times New Roman" w:hAnsi="Times New Roman"/>
          <w:color w:val="0000FF"/>
          <w:lang w:val="en-US"/>
        </w:rPr>
        <w:t>Chuỗi rạp chiếu phim Kubo</w:t>
      </w:r>
    </w:p>
    <w:p w:rsidR="0037628A" w:rsidRPr="00E533A6" w:rsidRDefault="0037628A" w:rsidP="0037628A">
      <w:pPr>
        <w:rPr>
          <w:lang w:val="en-US"/>
        </w:rPr>
      </w:pPr>
    </w:p>
    <w:p w:rsidR="0037628A" w:rsidRPr="00733442" w:rsidRDefault="0037628A" w:rsidP="0037628A">
      <w:pPr>
        <w:jc w:val="right"/>
        <w:rPr>
          <w:sz w:val="34"/>
          <w:szCs w:val="30"/>
        </w:rPr>
      </w:pPr>
      <w:r w:rsidRPr="00E533A6">
        <w:rPr>
          <w:sz w:val="34"/>
          <w:szCs w:val="30"/>
          <w:lang w:val="en-US"/>
        </w:rPr>
        <w:t xml:space="preserve">Version </w:t>
      </w:r>
      <w:r w:rsidR="00733442">
        <w:rPr>
          <w:color w:val="0000FF"/>
          <w:sz w:val="34"/>
          <w:szCs w:val="30"/>
        </w:rPr>
        <w:t>1.1</w:t>
      </w:r>
    </w:p>
    <w:p w:rsidR="0037628A" w:rsidRPr="00E533A6" w:rsidRDefault="0037628A" w:rsidP="0037628A">
      <w:pPr>
        <w:pStyle w:val="Title"/>
        <w:jc w:val="both"/>
        <w:rPr>
          <w:rFonts w:ascii="Times New Roman" w:hAnsi="Times New Roman"/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rPr>
          <w:lang w:val="en-US"/>
        </w:rPr>
      </w:pPr>
    </w:p>
    <w:p w:rsidR="0037628A" w:rsidRPr="00E533A6" w:rsidRDefault="0037628A" w:rsidP="0037628A">
      <w:pPr>
        <w:jc w:val="center"/>
        <w:rPr>
          <w:sz w:val="30"/>
          <w:szCs w:val="30"/>
          <w:lang w:val="en-US"/>
        </w:rPr>
      </w:pPr>
      <w:r w:rsidRPr="00E533A6">
        <w:rPr>
          <w:sz w:val="30"/>
          <w:szCs w:val="30"/>
          <w:lang w:val="en-US"/>
        </w:rPr>
        <w:t>Sinh viên thực hiện:</w:t>
      </w:r>
    </w:p>
    <w:p w:rsidR="00733442" w:rsidRDefault="00733442" w:rsidP="0037628A">
      <w:pPr>
        <w:jc w:val="center"/>
        <w:rPr>
          <w:color w:val="0000FF"/>
          <w:sz w:val="30"/>
          <w:szCs w:val="30"/>
        </w:rPr>
      </w:pPr>
      <w:r w:rsidRPr="00733442">
        <w:rPr>
          <w:color w:val="0000FF"/>
          <w:sz w:val="30"/>
          <w:szCs w:val="30"/>
        </w:rPr>
        <w:t xml:space="preserve">1612334 – Nguyễn Lê Thị Mỹ Linh </w:t>
      </w:r>
    </w:p>
    <w:p w:rsidR="00733442" w:rsidRDefault="00733442" w:rsidP="0037628A">
      <w:pPr>
        <w:jc w:val="center"/>
        <w:rPr>
          <w:color w:val="0000FF"/>
          <w:sz w:val="30"/>
          <w:szCs w:val="30"/>
        </w:rPr>
      </w:pPr>
      <w:r w:rsidRPr="00733442">
        <w:rPr>
          <w:color w:val="0000FF"/>
          <w:sz w:val="30"/>
          <w:szCs w:val="30"/>
        </w:rPr>
        <w:t>16</w:t>
      </w:r>
      <w:r w:rsidR="00C4131C">
        <w:rPr>
          <w:color w:val="0000FF"/>
          <w:sz w:val="30"/>
          <w:szCs w:val="30"/>
        </w:rPr>
        <w:t>1</w:t>
      </w:r>
      <w:r w:rsidRPr="00733442">
        <w:rPr>
          <w:color w:val="0000FF"/>
          <w:sz w:val="30"/>
          <w:szCs w:val="30"/>
        </w:rPr>
        <w:t>2367 – Trần Thị Lý</w:t>
      </w:r>
    </w:p>
    <w:p w:rsidR="00733442" w:rsidRPr="00733442" w:rsidRDefault="00733442" w:rsidP="0037628A">
      <w:pPr>
        <w:jc w:val="center"/>
        <w:rPr>
          <w:sz w:val="30"/>
          <w:szCs w:val="30"/>
        </w:rPr>
        <w:sectPr w:rsidR="00733442" w:rsidRPr="00733442" w:rsidSect="00746ED1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C4131C" w:rsidRDefault="007A1DE8" w:rsidP="007A1DE8">
      <w:pPr>
        <w:jc w:val="center"/>
        <w:rPr>
          <w:rFonts w:eastAsia="SimSun"/>
          <w:b/>
          <w:sz w:val="36"/>
        </w:rPr>
      </w:pPr>
      <w:r w:rsidRPr="00C4131C">
        <w:rPr>
          <w:rFonts w:eastAsia="SimSun"/>
          <w:b/>
          <w:sz w:val="36"/>
        </w:rPr>
        <w:lastRenderedPageBreak/>
        <w:t>Bảng ghi nhận thay đổi tài liệu</w:t>
      </w:r>
    </w:p>
    <w:p w:rsidR="007A1DE8" w:rsidRPr="00C4131C" w:rsidRDefault="007A1DE8" w:rsidP="007A1DE8">
      <w:pPr>
        <w:jc w:val="both"/>
        <w:rPr>
          <w:rFonts w:eastAsia="SimSun"/>
        </w:rPr>
      </w:pPr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1872"/>
        <w:gridCol w:w="3600"/>
      </w:tblGrid>
      <w:tr w:rsidR="007A1DE8" w:rsidRPr="00E533A6" w:rsidTr="00733442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E533A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E533A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E533A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E533A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E533A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E533A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E533A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E533A6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E533A6" w:rsidTr="00733442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733442" w:rsidRDefault="00733442" w:rsidP="00565DFE">
            <w:pPr>
              <w:keepLines/>
              <w:spacing w:after="120"/>
              <w:jc w:val="center"/>
              <w:rPr>
                <w:rFonts w:eastAsia="SimSun"/>
              </w:rPr>
            </w:pPr>
            <w:r w:rsidRPr="00733442">
              <w:rPr>
                <w:rFonts w:eastAsia="SimSun"/>
              </w:rPr>
              <w:t>16/04/2019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733442" w:rsidRDefault="00733442" w:rsidP="00565DFE">
            <w:pPr>
              <w:keepLines/>
              <w:spacing w:after="120"/>
              <w:jc w:val="center"/>
              <w:rPr>
                <w:rFonts w:eastAsia="SimSun"/>
              </w:rPr>
            </w:pPr>
            <w:r w:rsidRPr="00733442">
              <w:rPr>
                <w:rFonts w:eastAsia="SimSun"/>
              </w:rPr>
              <w:t>1.0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733442" w:rsidRDefault="00733442" w:rsidP="00733442">
            <w:pPr>
              <w:keepLines/>
              <w:spacing w:after="120"/>
              <w:jc w:val="center"/>
              <w:rPr>
                <w:rFonts w:eastAsia="SimSun"/>
              </w:rPr>
            </w:pPr>
            <w:r w:rsidRPr="00733442">
              <w:rPr>
                <w:rFonts w:eastAsia="SimSun"/>
              </w:rPr>
              <w:t>Phân tích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733442" w:rsidRDefault="00733442" w:rsidP="00565DFE">
            <w:pPr>
              <w:keepLines/>
              <w:spacing w:after="120"/>
              <w:jc w:val="both"/>
              <w:rPr>
                <w:rFonts w:eastAsia="SimSun"/>
              </w:rPr>
            </w:pPr>
            <w:r w:rsidRPr="00733442">
              <w:rPr>
                <w:rFonts w:eastAsia="SimSun"/>
              </w:rPr>
              <w:t>Trần Thị Lý</w:t>
            </w:r>
          </w:p>
        </w:tc>
      </w:tr>
      <w:tr w:rsidR="00733442" w:rsidRPr="00E533A6" w:rsidTr="00733442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733442" w:rsidRDefault="00733442" w:rsidP="00A32790">
            <w:pPr>
              <w:keepLines/>
              <w:spacing w:after="120"/>
              <w:jc w:val="center"/>
              <w:rPr>
                <w:rFonts w:eastAsia="SimSun"/>
              </w:rPr>
            </w:pPr>
            <w:r w:rsidRPr="00733442">
              <w:rPr>
                <w:rFonts w:eastAsia="SimSun"/>
              </w:rPr>
              <w:t>16/04/2019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733442" w:rsidRDefault="00733442" w:rsidP="007A1DE8">
            <w:pPr>
              <w:keepLines/>
              <w:spacing w:after="120"/>
              <w:jc w:val="center"/>
              <w:rPr>
                <w:rFonts w:eastAsia="SimSun"/>
              </w:rPr>
            </w:pPr>
            <w:r w:rsidRPr="00733442">
              <w:rPr>
                <w:rFonts w:eastAsia="SimSun"/>
              </w:rPr>
              <w:t>1.1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733442" w:rsidRDefault="00733442" w:rsidP="0073344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33442">
              <w:rPr>
                <w:rFonts w:eastAsia="SimSun"/>
              </w:rPr>
              <w:t>Phân tích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733442" w:rsidRDefault="00733442" w:rsidP="007A1DE8">
            <w:pPr>
              <w:keepLines/>
              <w:spacing w:after="120"/>
              <w:jc w:val="both"/>
              <w:rPr>
                <w:rFonts w:eastAsia="SimSun"/>
              </w:rPr>
            </w:pPr>
            <w:r w:rsidRPr="00733442">
              <w:rPr>
                <w:rFonts w:eastAsia="SimSun"/>
              </w:rPr>
              <w:t>Nguyễn Lê Thị Mỹ Linh</w:t>
            </w:r>
          </w:p>
        </w:tc>
      </w:tr>
      <w:tr w:rsidR="00733442" w:rsidRPr="00E533A6" w:rsidTr="00733442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33442" w:rsidRPr="00E533A6" w:rsidTr="00733442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442" w:rsidRPr="00E533A6" w:rsidRDefault="00733442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Pr="00E533A6" w:rsidRDefault="007A1DE8">
      <w:pPr>
        <w:pStyle w:val="Title"/>
        <w:jc w:val="both"/>
        <w:rPr>
          <w:rFonts w:ascii="Times New Roman" w:hAnsi="Times New Roman"/>
          <w:lang w:val="en-US"/>
        </w:rPr>
      </w:pPr>
    </w:p>
    <w:p w:rsidR="005E2817" w:rsidRPr="00E533A6" w:rsidRDefault="007A1DE8" w:rsidP="005E2817">
      <w:pPr>
        <w:pStyle w:val="Title"/>
        <w:rPr>
          <w:rFonts w:ascii="Times New Roman" w:hAnsi="Times New Roman"/>
          <w:lang w:val="en-US"/>
        </w:rPr>
      </w:pPr>
      <w:r w:rsidRPr="00E533A6">
        <w:rPr>
          <w:rFonts w:ascii="Times New Roman" w:hAnsi="Times New Roman"/>
        </w:rPr>
        <w:br w:type="page"/>
      </w:r>
      <w:r w:rsidR="005E2817" w:rsidRPr="00E533A6">
        <w:rPr>
          <w:rFonts w:ascii="Times New Roman" w:hAnsi="Times New Roman"/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 w:eastAsia="en-US"/>
        </w:rPr>
        <w:id w:val="-88795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33442" w:rsidRPr="00733442" w:rsidRDefault="00733442">
          <w:pPr>
            <w:pStyle w:val="TOCHeading"/>
            <w:rPr>
              <w:lang w:val="vi-VN"/>
            </w:rPr>
          </w:pPr>
        </w:p>
        <w:p w:rsidR="00803939" w:rsidRDefault="00733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157" w:history="1">
            <w:r w:rsidR="00803939" w:rsidRPr="00E034A0">
              <w:rPr>
                <w:rStyle w:val="Hyperlink"/>
                <w:noProof/>
              </w:rPr>
              <w:t>1.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 xml:space="preserve">Sơ đồ lớp </w:t>
            </w:r>
            <w:r w:rsidR="00803939" w:rsidRPr="00E034A0">
              <w:rPr>
                <w:rStyle w:val="Hyperlink"/>
                <w:noProof/>
                <w:lang w:val="en-US"/>
              </w:rPr>
              <w:t>(</w:t>
            </w:r>
            <w:r w:rsidR="00803939" w:rsidRPr="00E034A0">
              <w:rPr>
                <w:rStyle w:val="Hyperlink"/>
                <w:noProof/>
              </w:rPr>
              <w:t>mức phân tích</w:t>
            </w:r>
            <w:r w:rsidR="00803939" w:rsidRPr="00E034A0">
              <w:rPr>
                <w:rStyle w:val="Hyperlink"/>
                <w:noProof/>
                <w:lang w:val="en-US"/>
              </w:rPr>
              <w:t>)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_Toc6325157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3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58" w:history="1">
            <w:r w:rsidR="00803939" w:rsidRPr="00E034A0">
              <w:rPr>
                <w:rStyle w:val="Hyperlink"/>
                <w:noProof/>
              </w:rPr>
              <w:t>1.1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Sơ đồ lớp (mức phân tích)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_Toc6325158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3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59" w:history="1">
            <w:r w:rsidR="00803939" w:rsidRPr="00E034A0">
              <w:rPr>
                <w:rStyle w:val="Hyperlink"/>
                <w:noProof/>
              </w:rPr>
              <w:t>1.2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Danh sách các lớp đối tượng và quan hệ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_Toc6325159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3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0" w:history="1">
            <w:r w:rsidR="00803939" w:rsidRPr="00E034A0">
              <w:rPr>
                <w:rStyle w:val="Hyperlink"/>
                <w:noProof/>
              </w:rPr>
              <w:t>1.3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Mô tả chi tiết từng lớp đối tượng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_Toc6325160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4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1" w:history="1">
            <w:r w:rsidR="00803939" w:rsidRPr="00E034A0">
              <w:rPr>
                <w:rStyle w:val="Hyperlink"/>
                <w:noProof/>
              </w:rPr>
              <w:t>1.3.1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Chi nhánh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_Toc6325161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4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2" w:history="1">
            <w:r w:rsidR="00803939" w:rsidRPr="00E034A0">
              <w:rPr>
                <w:rStyle w:val="Hyperlink"/>
                <w:noProof/>
              </w:rPr>
              <w:t>1.3.2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Phòng chiếu phim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_Toc6325162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4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3" w:history="1">
            <w:r w:rsidR="00803939" w:rsidRPr="00E034A0">
              <w:rPr>
                <w:rStyle w:val="Hyperlink"/>
                <w:noProof/>
                <w:lang w:val="en-US"/>
              </w:rPr>
              <w:t>1.3.3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Khách hàng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_Toc6325163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5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4" w:history="1">
            <w:r w:rsidR="00803939" w:rsidRPr="00E034A0">
              <w:rPr>
                <w:rStyle w:val="Hyperlink"/>
                <w:noProof/>
                <w:lang w:val="en-US"/>
              </w:rPr>
              <w:t>1.3.4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Khách hàng thành viên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_Toc6325164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6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5" w:history="1">
            <w:r w:rsidR="00803939" w:rsidRPr="00E034A0">
              <w:rPr>
                <w:rStyle w:val="Hyperlink"/>
                <w:noProof/>
                <w:lang w:val="en-US"/>
              </w:rPr>
              <w:t>1.3.5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Quản lý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_Toc6325165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7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6" w:history="1">
            <w:r w:rsidR="00803939" w:rsidRPr="00E034A0">
              <w:rPr>
                <w:rStyle w:val="Hyperlink"/>
                <w:noProof/>
              </w:rPr>
              <w:t>1.3.6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Admin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_Toc6325166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8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7" w:history="1">
            <w:r w:rsidR="00803939" w:rsidRPr="00E034A0">
              <w:rPr>
                <w:rStyle w:val="Hyperlink"/>
                <w:noProof/>
              </w:rPr>
              <w:t>1.3.7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  <w:lang w:val="en-US"/>
              </w:rPr>
              <w:t>Quản lý một chi nhánh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_Toc6325167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8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8" w:history="1">
            <w:r w:rsidR="00803939" w:rsidRPr="00E034A0">
              <w:rPr>
                <w:rStyle w:val="Hyperlink"/>
                <w:noProof/>
              </w:rPr>
              <w:t>1.3.8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Ưu đãi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_Toc6325168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9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69" w:history="1">
            <w:r w:rsidR="00803939" w:rsidRPr="00E034A0">
              <w:rPr>
                <w:rStyle w:val="Hyperlink"/>
                <w:noProof/>
              </w:rPr>
              <w:t>1.3.9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Vé xem phim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_Toc6325169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10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70" w:history="1">
            <w:r w:rsidR="00803939" w:rsidRPr="00E034A0">
              <w:rPr>
                <w:rStyle w:val="Hyperlink"/>
                <w:noProof/>
              </w:rPr>
              <w:t>1.3.10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Bình luận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_Toc6325170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11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71" w:history="1">
            <w:r w:rsidR="00803939" w:rsidRPr="00E034A0">
              <w:rPr>
                <w:rStyle w:val="Hyperlink"/>
                <w:noProof/>
              </w:rPr>
              <w:t>1.3.11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Phim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_Toc6325171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11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72" w:history="1">
            <w:r w:rsidR="00803939" w:rsidRPr="00E034A0">
              <w:rPr>
                <w:rStyle w:val="Hyperlink"/>
                <w:noProof/>
              </w:rPr>
              <w:t>2.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Sơ đồ trạng thái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_Toc6325172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13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803939" w:rsidRDefault="0005286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6325173" w:history="1">
            <w:r w:rsidR="00803939" w:rsidRPr="00E034A0">
              <w:rPr>
                <w:rStyle w:val="Hyperlink"/>
                <w:noProof/>
              </w:rPr>
              <w:t>2.1</w:t>
            </w:r>
            <w:r w:rsidR="008039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803939" w:rsidRPr="00E034A0">
              <w:rPr>
                <w:rStyle w:val="Hyperlink"/>
                <w:noProof/>
              </w:rPr>
              <w:t>Sơ đồ trạng thái cho method “Đặt vé”</w:t>
            </w:r>
            <w:r w:rsidR="00803939">
              <w:rPr>
                <w:noProof/>
                <w:webHidden/>
              </w:rPr>
              <w:tab/>
            </w:r>
            <w:r w:rsidR="00803939">
              <w:rPr>
                <w:noProof/>
                <w:webHidden/>
              </w:rPr>
              <w:fldChar w:fldCharType="begin"/>
            </w:r>
            <w:r w:rsidR="00803939">
              <w:rPr>
                <w:noProof/>
                <w:webHidden/>
              </w:rPr>
              <w:instrText xml:space="preserve"> PAGEREF _Toc6325173 \h </w:instrText>
            </w:r>
            <w:r w:rsidR="00803939">
              <w:rPr>
                <w:noProof/>
                <w:webHidden/>
              </w:rPr>
            </w:r>
            <w:r w:rsidR="00803939">
              <w:rPr>
                <w:noProof/>
                <w:webHidden/>
              </w:rPr>
              <w:fldChar w:fldCharType="separate"/>
            </w:r>
            <w:r w:rsidR="00442123">
              <w:rPr>
                <w:noProof/>
                <w:webHidden/>
              </w:rPr>
              <w:t>13</w:t>
            </w:r>
            <w:r w:rsidR="00803939">
              <w:rPr>
                <w:noProof/>
                <w:webHidden/>
              </w:rPr>
              <w:fldChar w:fldCharType="end"/>
            </w:r>
          </w:hyperlink>
        </w:p>
        <w:p w:rsidR="00733442" w:rsidRDefault="00733442">
          <w:r>
            <w:rPr>
              <w:b/>
              <w:bCs/>
              <w:noProof/>
            </w:rPr>
            <w:fldChar w:fldCharType="end"/>
          </w:r>
        </w:p>
      </w:sdtContent>
    </w:sdt>
    <w:p w:rsidR="005E2817" w:rsidRPr="00E533A6" w:rsidRDefault="005E2817" w:rsidP="005E2817">
      <w:pPr>
        <w:pStyle w:val="BodyText"/>
        <w:rPr>
          <w:lang w:val="en-US"/>
        </w:rPr>
      </w:pPr>
    </w:p>
    <w:p w:rsidR="00FD06E2" w:rsidRPr="00E533A6" w:rsidRDefault="005E2817" w:rsidP="00FD06E2">
      <w:pPr>
        <w:pStyle w:val="Heading1"/>
        <w:rPr>
          <w:rFonts w:ascii="Times New Roman" w:hAnsi="Times New Roman"/>
        </w:rPr>
      </w:pPr>
      <w:r w:rsidRPr="00E533A6">
        <w:rPr>
          <w:rFonts w:ascii="Times New Roman" w:hAnsi="Times New Roman"/>
        </w:rPr>
        <w:br w:type="page"/>
      </w:r>
      <w:bookmarkStart w:id="0" w:name="_Toc167699049"/>
      <w:bookmarkStart w:id="1" w:name="_Toc172872215"/>
      <w:bookmarkStart w:id="2" w:name="_Toc6325157"/>
      <w:r w:rsidR="00FD06E2" w:rsidRPr="00E533A6">
        <w:rPr>
          <w:rFonts w:ascii="Times New Roman" w:hAnsi="Times New Roman"/>
        </w:rPr>
        <w:lastRenderedPageBreak/>
        <w:t xml:space="preserve">Sơ đồ lớp </w:t>
      </w:r>
      <w:r w:rsidR="00FD06E2" w:rsidRPr="00E533A6">
        <w:rPr>
          <w:rFonts w:ascii="Times New Roman" w:hAnsi="Times New Roman"/>
          <w:lang w:val="en-US"/>
        </w:rPr>
        <w:t>(</w:t>
      </w:r>
      <w:r w:rsidR="00FD06E2" w:rsidRPr="00E533A6">
        <w:rPr>
          <w:rFonts w:ascii="Times New Roman" w:hAnsi="Times New Roman"/>
        </w:rPr>
        <w:t>mức phân tích</w:t>
      </w:r>
      <w:bookmarkEnd w:id="0"/>
      <w:r w:rsidR="00FD06E2" w:rsidRPr="00E533A6">
        <w:rPr>
          <w:rFonts w:ascii="Times New Roman" w:hAnsi="Times New Roman"/>
          <w:lang w:val="en-US"/>
        </w:rPr>
        <w:t>)</w:t>
      </w:r>
      <w:bookmarkEnd w:id="1"/>
      <w:bookmarkEnd w:id="2"/>
    </w:p>
    <w:p w:rsidR="00FD06E2" w:rsidRPr="00E533A6" w:rsidRDefault="00FD06E2" w:rsidP="00FD06E2">
      <w:pPr>
        <w:pStyle w:val="Heading2"/>
        <w:rPr>
          <w:rFonts w:ascii="Times New Roman" w:hAnsi="Times New Roman"/>
        </w:rPr>
      </w:pPr>
      <w:bookmarkStart w:id="3" w:name="_Toc172872216"/>
      <w:bookmarkStart w:id="4" w:name="_Toc6325158"/>
      <w:r w:rsidRPr="00E533A6">
        <w:rPr>
          <w:rFonts w:ascii="Times New Roman" w:hAnsi="Times New Roman"/>
        </w:rPr>
        <w:t>Sơ đồ lớp (mức phân tích)</w:t>
      </w:r>
      <w:bookmarkEnd w:id="3"/>
      <w:bookmarkEnd w:id="4"/>
    </w:p>
    <w:p w:rsidR="00E63A70" w:rsidRPr="00E533A6" w:rsidRDefault="00E63A70" w:rsidP="00FD06E2">
      <w:pPr>
        <w:spacing w:line="360" w:lineRule="auto"/>
        <w:rPr>
          <w:i/>
          <w:color w:val="0000FF"/>
          <w:lang w:val="en-US"/>
        </w:rPr>
      </w:pPr>
      <w:r w:rsidRPr="00E533A6">
        <w:rPr>
          <w:noProof/>
          <w:lang w:val="en-US" w:eastAsia="ja-JP"/>
        </w:rPr>
        <w:drawing>
          <wp:inline distT="0" distB="0" distL="0" distR="0" wp14:anchorId="200690DA" wp14:editId="36EFD170">
            <wp:extent cx="5732145" cy="392615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70" w:rsidRPr="00E533A6" w:rsidRDefault="00FD06E2" w:rsidP="00E63A70">
      <w:pPr>
        <w:pStyle w:val="Heading2"/>
        <w:rPr>
          <w:rFonts w:ascii="Times New Roman" w:hAnsi="Times New Roman"/>
        </w:rPr>
      </w:pPr>
      <w:bookmarkStart w:id="5" w:name="_Toc172872217"/>
      <w:bookmarkStart w:id="6" w:name="_Toc6325159"/>
      <w:r w:rsidRPr="00E533A6">
        <w:rPr>
          <w:rFonts w:ascii="Times New Roman" w:hAnsi="Times New Roman"/>
        </w:rPr>
        <w:t>Danh sách các lớp đối tượng và quan hệ</w:t>
      </w:r>
      <w:bookmarkStart w:id="7" w:name="_Toc172872218"/>
      <w:bookmarkEnd w:id="5"/>
      <w:bookmarkEnd w:id="6"/>
    </w:p>
    <w:p w:rsidR="00E63A70" w:rsidRPr="00E63A70" w:rsidRDefault="00E63A70" w:rsidP="00E63A70">
      <w:pPr>
        <w:widowControl/>
        <w:rPr>
          <w:szCs w:val="24"/>
          <w:lang w:val="en-US"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420"/>
        <w:gridCol w:w="2147"/>
        <w:gridCol w:w="1894"/>
      </w:tblGrid>
      <w:tr w:rsidR="00E63A70" w:rsidRPr="00E63A70" w:rsidTr="00733442">
        <w:trPr>
          <w:trHeight w:val="48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9E4184" w:rsidRDefault="00E63A70" w:rsidP="009E4184">
            <w:pPr>
              <w:pStyle w:val="BodyText"/>
              <w:spacing w:after="0"/>
              <w:jc w:val="center"/>
              <w:rPr>
                <w:b/>
              </w:rPr>
            </w:pPr>
            <w:r w:rsidRPr="009E4184">
              <w:rPr>
                <w:b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9E4184" w:rsidRDefault="00E63A70" w:rsidP="009E4184">
            <w:pPr>
              <w:pStyle w:val="BodyText"/>
              <w:spacing w:after="0"/>
              <w:jc w:val="center"/>
              <w:rPr>
                <w:b/>
              </w:rPr>
            </w:pPr>
            <w:r w:rsidRPr="009E4184">
              <w:rPr>
                <w:b/>
              </w:rPr>
              <w:t>Tên lớp/quan hệ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9E4184" w:rsidRDefault="00E63A70" w:rsidP="009E4184">
            <w:pPr>
              <w:pStyle w:val="BodyText"/>
              <w:spacing w:after="0"/>
              <w:jc w:val="center"/>
              <w:rPr>
                <w:b/>
              </w:rPr>
            </w:pPr>
            <w:r w:rsidRPr="009E4184">
              <w:rPr>
                <w:b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9E4184" w:rsidRDefault="00E63A70" w:rsidP="009E4184">
            <w:pPr>
              <w:pStyle w:val="BodyText"/>
              <w:spacing w:after="0"/>
              <w:jc w:val="center"/>
              <w:rPr>
                <w:b/>
              </w:rPr>
            </w:pPr>
            <w:r w:rsidRPr="009E4184">
              <w:rPr>
                <w:b/>
              </w:rPr>
              <w:t>Ý nghĩa/Ghi chú</w:t>
            </w: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Chi nhánh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 xml:space="preserve"> </w:t>
            </w: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 xml:space="preserve"> Phòng chiếu phim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Khách hàng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Khách hàng thành viên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Quản lý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Abstract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Admin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Quản lý một chi nhánh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Ưu đãi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Vé xem phim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Bình luận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  <w:tr w:rsidR="00E63A70" w:rsidRPr="00E63A70" w:rsidTr="0073344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  <w:r w:rsidRPr="00E63A70">
              <w:t>Phim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70" w:rsidRPr="00E63A70" w:rsidRDefault="00E63A70" w:rsidP="00E63A70">
            <w:pPr>
              <w:pStyle w:val="BodyText"/>
              <w:spacing w:after="0"/>
            </w:pPr>
          </w:p>
        </w:tc>
      </w:tr>
    </w:tbl>
    <w:p w:rsidR="00E63A70" w:rsidRPr="00E533A6" w:rsidRDefault="00E63A70" w:rsidP="00E63A70">
      <w:pPr>
        <w:rPr>
          <w:lang w:val="en-US"/>
        </w:rPr>
      </w:pPr>
    </w:p>
    <w:p w:rsidR="00FD06E2" w:rsidRPr="00E533A6" w:rsidRDefault="00FD06E2" w:rsidP="00FD06E2">
      <w:pPr>
        <w:pStyle w:val="Heading2"/>
        <w:rPr>
          <w:rFonts w:ascii="Times New Roman" w:hAnsi="Times New Roman"/>
        </w:rPr>
      </w:pPr>
      <w:bookmarkStart w:id="8" w:name="_Toc6325160"/>
      <w:r w:rsidRPr="00E533A6">
        <w:rPr>
          <w:rFonts w:ascii="Times New Roman" w:hAnsi="Times New Roman"/>
        </w:rPr>
        <w:t>Mô tả chi tiết từng lớp đối tượng</w:t>
      </w:r>
      <w:bookmarkEnd w:id="7"/>
      <w:bookmarkEnd w:id="8"/>
    </w:p>
    <w:p w:rsidR="00E63A70" w:rsidRPr="00E533A6" w:rsidRDefault="00E63A70" w:rsidP="00E63A70">
      <w:pPr>
        <w:pStyle w:val="Heading3"/>
        <w:rPr>
          <w:rFonts w:ascii="Times New Roman" w:hAnsi="Times New Roman"/>
          <w:sz w:val="22"/>
        </w:rPr>
      </w:pPr>
      <w:bookmarkStart w:id="9" w:name="_Toc6325161"/>
      <w:r w:rsidRPr="00E533A6">
        <w:rPr>
          <w:rFonts w:ascii="Times New Roman" w:hAnsi="Times New Roman"/>
          <w:sz w:val="22"/>
        </w:rPr>
        <w:t>Chi nhánh</w:t>
      </w:r>
      <w:bookmarkEnd w:id="9"/>
    </w:p>
    <w:p w:rsidR="00E63A70" w:rsidRPr="00E533A6" w:rsidRDefault="00E63A70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63A70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="00E63A70"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63A70" w:rsidRPr="00E63A70" w:rsidTr="00E63A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id chi nhánh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63A70" w:rsidRPr="00E63A70" w:rsidTr="00E63A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Tên chi nhánh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63A70" w:rsidRPr="00E63A70" w:rsidTr="00E63A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Địa chỉ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63A70" w:rsidRPr="00E63A70" w:rsidTr="00E63A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Hình ảnh (mảng)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63A70" w:rsidRPr="00E63A70" w:rsidTr="00E63A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Tình trạng hoạt động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63A70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63A70" w:rsidRPr="00E533A6" w:rsidRDefault="00E63A70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63A70" w:rsidRPr="00E63A70" w:rsidTr="00E63A7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="00E63A70"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63A70" w:rsidRPr="00E533A6" w:rsidTr="00E63A7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533A6" w:rsidRDefault="00E63A70" w:rsidP="00E63A7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533A6" w:rsidRDefault="00E63A70" w:rsidP="00E63A7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533A6" w:rsidRDefault="00E63A70" w:rsidP="00E63A7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533A6" w:rsidRDefault="00E63A70" w:rsidP="00E63A7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533A6" w:rsidRDefault="00E63A70" w:rsidP="00E63A7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63A70" w:rsidRPr="00E533A6" w:rsidRDefault="00E63A70" w:rsidP="00E63A70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Pr="00E533A6" w:rsidRDefault="00E533A6" w:rsidP="00E533A6">
      <w:pPr>
        <w:pStyle w:val="Heading3"/>
        <w:rPr>
          <w:rFonts w:ascii="Times New Roman" w:hAnsi="Times New Roman"/>
          <w:sz w:val="22"/>
        </w:rPr>
      </w:pPr>
      <w:bookmarkStart w:id="10" w:name="_Toc6325162"/>
      <w:r>
        <w:rPr>
          <w:rFonts w:ascii="Times New Roman" w:hAnsi="Times New Roman"/>
          <w:sz w:val="22"/>
          <w:lang w:val="en-US"/>
        </w:rPr>
        <w:t>Phòng chiếu phim</w:t>
      </w:r>
      <w:bookmarkEnd w:id="10"/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lastRenderedPageBreak/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 xml:space="preserve">id 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 xml:space="preserve"> phòng chiếu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id</w:t>
            </w:r>
            <w:r w:rsidRPr="00E63A70">
              <w:rPr>
                <w:color w:val="000000"/>
                <w:sz w:val="22"/>
                <w:szCs w:val="22"/>
                <w:lang w:val="en-US" w:eastAsia="ja-JP"/>
              </w:rPr>
              <w:t xml:space="preserve"> chi nhánh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Số lượng chỗ ngồi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Tình trạng hoạt động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Default="00E533A6" w:rsidP="00E533A6">
      <w:pPr>
        <w:pStyle w:val="Heading3"/>
        <w:rPr>
          <w:rFonts w:ascii="Times New Roman" w:hAnsi="Times New Roman"/>
          <w:sz w:val="22"/>
          <w:lang w:val="en-US"/>
        </w:rPr>
      </w:pPr>
      <w:bookmarkStart w:id="11" w:name="_Toc6325163"/>
      <w:r>
        <w:rPr>
          <w:rFonts w:ascii="Times New Roman" w:hAnsi="Times New Roman"/>
          <w:sz w:val="22"/>
          <w:lang w:val="en-US"/>
        </w:rPr>
        <w:t>Khách hàng</w:t>
      </w:r>
      <w:bookmarkEnd w:id="11"/>
    </w:p>
    <w:p w:rsidR="00A10C2B" w:rsidRPr="00A10C2B" w:rsidRDefault="00A10C2B" w:rsidP="00A10C2B">
      <w:pPr>
        <w:rPr>
          <w:lang w:val="en-US"/>
        </w:rPr>
      </w:pPr>
      <w:r>
        <w:rPr>
          <w:lang w:val="en-US"/>
        </w:rPr>
        <w:t>(Chú thích: Những khách hàng chưa đăng nhập)</w:t>
      </w:r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Tạo tài khoản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Tra cứu lịch chiếu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Tra cứu chi nhánh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A10C2B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Xem thông tin chi tiết của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A10C2B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Xem danh sách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Default="00A10C2B" w:rsidP="00E533A6">
      <w:pPr>
        <w:pStyle w:val="Heading3"/>
        <w:rPr>
          <w:rFonts w:ascii="Times New Roman" w:hAnsi="Times New Roman"/>
          <w:sz w:val="22"/>
          <w:lang w:val="en-US"/>
        </w:rPr>
      </w:pPr>
      <w:bookmarkStart w:id="12" w:name="_Toc6325164"/>
      <w:r>
        <w:rPr>
          <w:rFonts w:ascii="Times New Roman" w:hAnsi="Times New Roman"/>
          <w:sz w:val="22"/>
          <w:lang w:val="en-US"/>
        </w:rPr>
        <w:t>Khách hàng thành viên</w:t>
      </w:r>
      <w:bookmarkEnd w:id="12"/>
    </w:p>
    <w:p w:rsidR="00A10C2B" w:rsidRPr="00A10C2B" w:rsidRDefault="00A10C2B" w:rsidP="00A10C2B">
      <w:pPr>
        <w:pStyle w:val="ListParagraph"/>
        <w:numPr>
          <w:ilvl w:val="0"/>
          <w:numId w:val="45"/>
        </w:numPr>
        <w:rPr>
          <w:b/>
          <w:lang w:val="en-US"/>
        </w:rPr>
      </w:pPr>
      <w:r w:rsidRPr="00A10C2B">
        <w:rPr>
          <w:b/>
          <w:lang w:val="en-US"/>
        </w:rPr>
        <w:t>Kế thừa lớp “Khách hàng”</w:t>
      </w:r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Id khách hàng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Họ và tên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Ngày tháng năm sinh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Mật khẩu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Tên đăng nhập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Điện thoại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Email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Thể loại phim yêu thích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Chi nhánh yêu thích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10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Loại khách hàng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A10C2B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11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Điểm tích lũy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0C2B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662ECF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lastRenderedPageBreak/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Đăng nhập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Người dùng đã có tài khoản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Đăng xuất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Người dùng đã đăng nhập thành công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Bình luận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Đánh giá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Đặt vé xem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Lưu rạp chiếu phim yêu thích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Lưu phim yêu thích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B148A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Báo cáo bình luận vi phạm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A10C2B" w:rsidRPr="00A10C2B" w:rsidRDefault="00A10C2B" w:rsidP="00A10C2B">
      <w:pPr>
        <w:pStyle w:val="Heading3"/>
        <w:rPr>
          <w:rFonts w:ascii="Times New Roman" w:hAnsi="Times New Roman"/>
          <w:sz w:val="22"/>
          <w:lang w:val="en-US"/>
        </w:rPr>
      </w:pPr>
      <w:bookmarkStart w:id="13" w:name="_Toc6325165"/>
      <w:r>
        <w:rPr>
          <w:rFonts w:ascii="Times New Roman" w:hAnsi="Times New Roman"/>
          <w:sz w:val="22"/>
          <w:lang w:val="en-US"/>
        </w:rPr>
        <w:t>Quản lý</w:t>
      </w:r>
      <w:bookmarkEnd w:id="13"/>
    </w:p>
    <w:p w:rsidR="00A10C2B" w:rsidRPr="00A10C2B" w:rsidRDefault="00A10C2B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>
        <w:rPr>
          <w:b/>
          <w:szCs w:val="24"/>
          <w:lang w:val="en-US" w:eastAsia="ja-JP"/>
        </w:rPr>
        <w:t>Abstract class</w:t>
      </w:r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Tên đăng nhập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A10C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A10C2B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Mật khẩu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Xem báo cáo doanh thu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Virtual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A10C2B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Cần cài đặt lại cho lớp con</w:t>
            </w: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Pr="00E533A6" w:rsidRDefault="00A10C2B" w:rsidP="00E533A6">
      <w:pPr>
        <w:pStyle w:val="Heading3"/>
        <w:rPr>
          <w:rFonts w:ascii="Times New Roman" w:hAnsi="Times New Roman"/>
          <w:sz w:val="22"/>
        </w:rPr>
      </w:pPr>
      <w:bookmarkStart w:id="14" w:name="_Toc6325166"/>
      <w:r>
        <w:rPr>
          <w:rFonts w:ascii="Times New Roman" w:hAnsi="Times New Roman"/>
          <w:sz w:val="22"/>
          <w:lang w:val="en-US"/>
        </w:rPr>
        <w:lastRenderedPageBreak/>
        <w:t>Admin</w:t>
      </w:r>
      <w:bookmarkEnd w:id="14"/>
    </w:p>
    <w:p w:rsidR="00BE21FF" w:rsidRPr="00BE21FF" w:rsidRDefault="00BE21FF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eastAsia="ja-JP"/>
        </w:rPr>
      </w:pPr>
      <w:r w:rsidRPr="00BE21FF">
        <w:rPr>
          <w:b/>
          <w:szCs w:val="24"/>
          <w:lang w:eastAsia="ja-JP"/>
        </w:rPr>
        <w:t>Kế thừa lớp “Quản lý”</w:t>
      </w:r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E0C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662ECF" w:rsidRPr="00E533A6" w:rsidTr="00BE21FF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Thêm phim mới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BE21FF">
            <w:pPr>
              <w:widowControl/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User đã đăng nhập thành công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Xóa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Sửa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Thêm chi nhánh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Xóa chi nhánh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Sửa chi nhánh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Thêm ưu đãi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Xóa ưu đãi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Sửa ưu đãi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2C3B0A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10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Xem báo cáo doanh thu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Public, overide từ lớp cha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Pr="00E533A6" w:rsidRDefault="00BE21FF" w:rsidP="00E533A6">
      <w:pPr>
        <w:pStyle w:val="Heading3"/>
        <w:rPr>
          <w:rFonts w:ascii="Times New Roman" w:hAnsi="Times New Roman"/>
          <w:sz w:val="22"/>
        </w:rPr>
      </w:pPr>
      <w:bookmarkStart w:id="15" w:name="_Toc6325167"/>
      <w:r>
        <w:rPr>
          <w:rFonts w:ascii="Times New Roman" w:hAnsi="Times New Roman"/>
          <w:sz w:val="22"/>
          <w:lang w:val="en-US"/>
        </w:rPr>
        <w:t>Quản lý một chi nhánh</w:t>
      </w:r>
      <w:bookmarkEnd w:id="15"/>
    </w:p>
    <w:p w:rsidR="00EC37EE" w:rsidRPr="00EC37EE" w:rsidRDefault="00EC37EE" w:rsidP="00EC37EE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eastAsia="ja-JP"/>
        </w:rPr>
      </w:pPr>
      <w:r w:rsidRPr="00BE21FF">
        <w:rPr>
          <w:b/>
          <w:szCs w:val="24"/>
          <w:lang w:eastAsia="ja-JP"/>
        </w:rPr>
        <w:t>Kế thừa lớp “Quản lý”</w:t>
      </w:r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lastRenderedPageBreak/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C37EE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662ECF" w:rsidRPr="00E533A6" w:rsidTr="0057103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Thêm lịch chiếu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C37EE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Người dùng đã đăng nhập thành công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57103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Sửa lịch chiếu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57103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C37EE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Xóa lịch chiếu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57103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Xem lịch sử chiếu phim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C37EE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662ECF" w:rsidRPr="00E533A6" w:rsidTr="0057103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Xem báo cáo doanh thu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C37EE" w:rsidRDefault="00662ECF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Public, overide từ lớp cha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533A6" w:rsidRDefault="00662ECF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662ECF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E533A6" w:rsidRPr="00E533A6" w:rsidRDefault="00EC37EE" w:rsidP="00E533A6">
      <w:pPr>
        <w:pStyle w:val="Heading3"/>
        <w:rPr>
          <w:rFonts w:ascii="Times New Roman" w:hAnsi="Times New Roman"/>
          <w:sz w:val="22"/>
        </w:rPr>
      </w:pPr>
      <w:bookmarkStart w:id="16" w:name="_Toc6325168"/>
      <w:r>
        <w:rPr>
          <w:rFonts w:ascii="Times New Roman" w:hAnsi="Times New Roman"/>
          <w:sz w:val="22"/>
        </w:rPr>
        <w:t>Ưu đãi</w:t>
      </w:r>
      <w:bookmarkEnd w:id="16"/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ưu đãi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Tên ưu đãi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phim áp dụng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D96386" w:rsidP="00E533A6">
            <w:pPr>
              <w:widowControl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Id của phim áp dụng khuyến mãi, có thể gồm nhiều id</w:t>
            </w:r>
          </w:p>
        </w:tc>
      </w:tr>
      <w:tr w:rsidR="00EC37EE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63A70" w:rsidRDefault="00EC37EE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chi nhánh áp dung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63A70" w:rsidRDefault="00EC37EE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C37EE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63A70" w:rsidRDefault="00EC37EE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Loại khách hàng áp ụng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C37EE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lastRenderedPageBreak/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Thời gian bắt đầu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C37EE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Thời gian kết thúc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C37EE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C37EE" w:rsidRDefault="00EC37EE" w:rsidP="00E533A6">
            <w:pPr>
              <w:widowControl/>
              <w:rPr>
                <w:szCs w:val="24"/>
                <w:lang w:eastAsia="ja-JP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C37EE" w:rsidRPr="00E63A70" w:rsidRDefault="00EC37EE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:rsidR="00E533A6" w:rsidRPr="00E533A6" w:rsidRDefault="00EC37EE" w:rsidP="00E533A6">
      <w:pPr>
        <w:pStyle w:val="Heading3"/>
        <w:rPr>
          <w:rFonts w:ascii="Times New Roman" w:hAnsi="Times New Roman"/>
          <w:sz w:val="22"/>
        </w:rPr>
      </w:pPr>
      <w:bookmarkStart w:id="17" w:name="_Toc6325169"/>
      <w:r>
        <w:rPr>
          <w:rFonts w:ascii="Times New Roman" w:hAnsi="Times New Roman"/>
          <w:sz w:val="22"/>
        </w:rPr>
        <w:t>Vé xem phim</w:t>
      </w:r>
      <w:bookmarkEnd w:id="17"/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vé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chi nhánh bán vé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EC37EE" w:rsidRDefault="00EC37EE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phim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D96386" w:rsidRDefault="00E533A6" w:rsidP="00E533A6">
            <w:pPr>
              <w:widowControl/>
              <w:rPr>
                <w:szCs w:val="24"/>
                <w:lang w:eastAsia="ja-JP"/>
              </w:rPr>
            </w:pPr>
          </w:p>
        </w:tc>
      </w:tr>
      <w:tr w:rsidR="00E533A6" w:rsidRPr="00E63A70" w:rsidTr="00EC37E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phòng chiếu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D96386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Số thứ tự ghế ngồi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Số thứ tự ghế ngồi trong phòng chiếu phim</w:t>
            </w:r>
          </w:p>
        </w:tc>
      </w:tr>
      <w:tr w:rsidR="00D9638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E533A6">
            <w:pPr>
              <w:widowControl/>
              <w:rPr>
                <w:strike/>
                <w:szCs w:val="24"/>
                <w:highlight w:val="yellow"/>
                <w:lang w:eastAsia="ja-JP"/>
              </w:rPr>
            </w:pPr>
            <w:r w:rsidRPr="003F7733">
              <w:rPr>
                <w:strike/>
                <w:szCs w:val="24"/>
                <w:highlight w:val="yellow"/>
                <w:lang w:eastAsia="ja-JP"/>
              </w:rPr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E533A6">
            <w:pPr>
              <w:widowControl/>
              <w:rPr>
                <w:strike/>
                <w:szCs w:val="24"/>
                <w:highlight w:val="yellow"/>
                <w:lang w:eastAsia="ja-JP"/>
              </w:rPr>
            </w:pPr>
            <w:r w:rsidRPr="003F7733">
              <w:rPr>
                <w:strike/>
                <w:szCs w:val="24"/>
                <w:highlight w:val="yellow"/>
                <w:lang w:eastAsia="ja-JP"/>
              </w:rPr>
              <w:t>Thời gian bắt đầu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A32790">
            <w:pPr>
              <w:widowControl/>
              <w:rPr>
                <w:strike/>
                <w:szCs w:val="24"/>
                <w:highlight w:val="yellow"/>
                <w:lang w:val="en-US" w:eastAsia="ja-JP"/>
              </w:rPr>
            </w:pPr>
            <w:r w:rsidRPr="003F7733">
              <w:rPr>
                <w:strike/>
                <w:color w:val="000000"/>
                <w:sz w:val="22"/>
                <w:szCs w:val="22"/>
                <w:highlight w:val="yellow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D96386" w:rsidRPr="00E63A70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E533A6">
            <w:pPr>
              <w:widowControl/>
              <w:rPr>
                <w:strike/>
                <w:szCs w:val="24"/>
                <w:highlight w:val="yellow"/>
                <w:lang w:eastAsia="ja-JP"/>
              </w:rPr>
            </w:pPr>
            <w:r w:rsidRPr="003F7733">
              <w:rPr>
                <w:strike/>
                <w:szCs w:val="24"/>
                <w:highlight w:val="yellow"/>
                <w:lang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E533A6">
            <w:pPr>
              <w:widowControl/>
              <w:rPr>
                <w:strike/>
                <w:szCs w:val="24"/>
                <w:highlight w:val="yellow"/>
                <w:lang w:eastAsia="ja-JP"/>
              </w:rPr>
            </w:pPr>
            <w:r w:rsidRPr="003F7733">
              <w:rPr>
                <w:strike/>
                <w:szCs w:val="24"/>
                <w:highlight w:val="yellow"/>
                <w:lang w:eastAsia="ja-JP"/>
              </w:rPr>
              <w:t>Thời gian kết thúc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3F7733" w:rsidRDefault="00D96386" w:rsidP="00A32790">
            <w:pPr>
              <w:widowControl/>
              <w:rPr>
                <w:strike/>
                <w:szCs w:val="24"/>
                <w:highlight w:val="yellow"/>
                <w:lang w:val="en-US" w:eastAsia="ja-JP"/>
              </w:rPr>
            </w:pPr>
            <w:r w:rsidRPr="003F7733">
              <w:rPr>
                <w:strike/>
                <w:color w:val="000000"/>
                <w:sz w:val="22"/>
                <w:szCs w:val="22"/>
                <w:highlight w:val="yellow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533A6">
            <w:pPr>
              <w:widowControl/>
              <w:rPr>
                <w:szCs w:val="24"/>
                <w:lang w:val="en-US" w:eastAsia="ja-JP"/>
              </w:rPr>
            </w:pPr>
            <w:bookmarkStart w:id="18" w:name="_GoBack"/>
            <w:bookmarkEnd w:id="18"/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853FB1" w:rsidRPr="00853FB1" w:rsidTr="00E533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3FB1" w:rsidRDefault="00853FB1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3FB1" w:rsidRDefault="00853FB1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Giá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3FB1" w:rsidRPr="00853FB1" w:rsidRDefault="00853FB1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3FB1" w:rsidRPr="00E63A70" w:rsidRDefault="00853FB1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3FB1" w:rsidRPr="00853FB1" w:rsidRDefault="00853FB1" w:rsidP="00853FB1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Giá vé thực trả (sau khi đã áp dụng ưu đã – nếu có). Chỉ có duy nhất </w:t>
            </w:r>
            <w:r>
              <w:rPr>
                <w:szCs w:val="24"/>
                <w:lang w:eastAsia="ja-JP"/>
              </w:rPr>
              <w:lastRenderedPageBreak/>
              <w:t>một ưu đãi (ưu đãi cao nhất trong số các ưu đãi) được áp dụng.</w:t>
            </w:r>
          </w:p>
        </w:tc>
      </w:tr>
    </w:tbl>
    <w:p w:rsidR="00E533A6" w:rsidRPr="00853FB1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eastAsia="ja-JP"/>
        </w:rPr>
      </w:pPr>
      <w:r w:rsidRPr="00853FB1">
        <w:rPr>
          <w:b/>
          <w:bCs/>
          <w:sz w:val="22"/>
          <w:szCs w:val="22"/>
          <w:lang w:eastAsia="ja-JP"/>
        </w:rPr>
        <w:lastRenderedPageBreak/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853FB1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853FB1" w:rsidRDefault="00E533A6" w:rsidP="00EE0C12">
            <w:pPr>
              <w:widowControl/>
              <w:jc w:val="center"/>
              <w:rPr>
                <w:b/>
                <w:szCs w:val="24"/>
                <w:lang w:eastAsia="ja-JP"/>
              </w:rPr>
            </w:pPr>
            <w:r w:rsidRPr="00853FB1">
              <w:rPr>
                <w:b/>
                <w:color w:val="000000"/>
                <w:sz w:val="22"/>
                <w:szCs w:val="22"/>
                <w:lang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853FB1" w:rsidRDefault="00E533A6" w:rsidP="00EE0C12">
            <w:pPr>
              <w:widowControl/>
              <w:jc w:val="center"/>
              <w:rPr>
                <w:b/>
                <w:szCs w:val="24"/>
                <w:lang w:eastAsia="ja-JP"/>
              </w:rPr>
            </w:pPr>
            <w:r w:rsidRPr="00853FB1">
              <w:rPr>
                <w:b/>
                <w:color w:val="000000"/>
                <w:sz w:val="22"/>
                <w:szCs w:val="22"/>
                <w:lang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853FB1" w:rsidRDefault="00E533A6" w:rsidP="00EE0C12">
            <w:pPr>
              <w:widowControl/>
              <w:jc w:val="center"/>
              <w:rPr>
                <w:b/>
                <w:szCs w:val="24"/>
                <w:lang w:eastAsia="ja-JP"/>
              </w:rPr>
            </w:pPr>
            <w:r w:rsidRPr="00853FB1">
              <w:rPr>
                <w:b/>
                <w:color w:val="000000"/>
                <w:sz w:val="22"/>
                <w:szCs w:val="22"/>
                <w:lang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853FB1" w:rsidRDefault="00E533A6" w:rsidP="00EE0C12">
            <w:pPr>
              <w:widowControl/>
              <w:jc w:val="center"/>
              <w:rPr>
                <w:b/>
                <w:szCs w:val="24"/>
                <w:lang w:eastAsia="ja-JP"/>
              </w:rPr>
            </w:pPr>
            <w:r w:rsidRPr="00853FB1">
              <w:rPr>
                <w:b/>
                <w:color w:val="000000"/>
                <w:sz w:val="22"/>
                <w:szCs w:val="22"/>
                <w:lang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853FB1" w:rsidRDefault="00E533A6" w:rsidP="00EE0C12">
            <w:pPr>
              <w:widowControl/>
              <w:jc w:val="center"/>
              <w:rPr>
                <w:b/>
                <w:szCs w:val="24"/>
                <w:lang w:eastAsia="ja-JP"/>
              </w:rPr>
            </w:pPr>
            <w:r w:rsidRPr="00853FB1">
              <w:rPr>
                <w:b/>
                <w:color w:val="000000"/>
                <w:sz w:val="22"/>
                <w:szCs w:val="22"/>
                <w:lang w:eastAsia="ja-JP"/>
              </w:rPr>
              <w:t>Ý nghĩa/ghi chú</w:t>
            </w:r>
          </w:p>
        </w:tc>
      </w:tr>
      <w:tr w:rsidR="00E533A6" w:rsidRPr="00853FB1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853FB1" w:rsidRDefault="00E533A6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853FB1" w:rsidRDefault="00E533A6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853FB1" w:rsidRDefault="00E533A6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853FB1" w:rsidRDefault="00E533A6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853FB1" w:rsidRDefault="00E533A6" w:rsidP="00E533A6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</w:tbl>
    <w:p w:rsidR="00E533A6" w:rsidRPr="00853FB1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E533A6" w:rsidRPr="00E533A6" w:rsidRDefault="00D96386" w:rsidP="00E533A6">
      <w:pPr>
        <w:pStyle w:val="Heading3"/>
        <w:rPr>
          <w:rFonts w:ascii="Times New Roman" w:hAnsi="Times New Roman"/>
          <w:sz w:val="22"/>
        </w:rPr>
      </w:pPr>
      <w:bookmarkStart w:id="19" w:name="_Toc6325170"/>
      <w:r>
        <w:rPr>
          <w:rFonts w:ascii="Times New Roman" w:hAnsi="Times New Roman"/>
          <w:sz w:val="22"/>
        </w:rPr>
        <w:t>Bình luận</w:t>
      </w:r>
      <w:bookmarkEnd w:id="19"/>
    </w:p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853FB1">
        <w:rPr>
          <w:b/>
          <w:iCs/>
          <w:sz w:val="22"/>
          <w:szCs w:val="22"/>
          <w:lang w:eastAsia="ja-JP"/>
        </w:rPr>
        <w:t xml:space="preserve">Thuộc </w:t>
      </w:r>
      <w:r w:rsidRPr="00E533A6">
        <w:rPr>
          <w:b/>
          <w:iCs/>
          <w:sz w:val="22"/>
          <w:szCs w:val="22"/>
          <w:lang w:val="en-US" w:eastAsia="ja-JP"/>
        </w:rPr>
        <w:t>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E533A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63A70" w:rsidTr="00D9638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bình luận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63A70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E533A6" w:rsidRPr="00E63A70" w:rsidTr="00D9638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người bình luận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D9638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phim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D9638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Thời gian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E533A6" w:rsidRPr="00E63A70" w:rsidTr="00D9638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70" w:rsidRPr="00D96386" w:rsidRDefault="00D96386" w:rsidP="00E533A6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Nội dung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33A6" w:rsidRPr="00E63A70" w:rsidRDefault="00E533A6" w:rsidP="00E533A6">
            <w:pPr>
              <w:widowControl/>
              <w:rPr>
                <w:szCs w:val="24"/>
                <w:lang w:val="en-US" w:eastAsia="ja-JP"/>
              </w:rPr>
            </w:pPr>
          </w:p>
        </w:tc>
      </w:tr>
    </w:tbl>
    <w:p w:rsidR="00E533A6" w:rsidRPr="00E533A6" w:rsidRDefault="00E533A6" w:rsidP="00E533A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E533A6" w:rsidRPr="00E63A70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3A70" w:rsidRPr="00E63A70" w:rsidRDefault="00E533A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E533A6" w:rsidRPr="00E533A6" w:rsidTr="00E533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33A6" w:rsidRPr="00E533A6" w:rsidRDefault="00E533A6" w:rsidP="00E533A6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533A6" w:rsidRDefault="00E533A6" w:rsidP="00E533A6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D96386" w:rsidRPr="00E533A6" w:rsidRDefault="00D96386" w:rsidP="00D96386">
      <w:pPr>
        <w:pStyle w:val="Heading3"/>
        <w:rPr>
          <w:rFonts w:ascii="Times New Roman" w:hAnsi="Times New Roman"/>
          <w:sz w:val="22"/>
        </w:rPr>
      </w:pPr>
      <w:bookmarkStart w:id="20" w:name="_Toc6325171"/>
      <w:r>
        <w:rPr>
          <w:rFonts w:ascii="Times New Roman" w:hAnsi="Times New Roman"/>
          <w:sz w:val="22"/>
        </w:rPr>
        <w:t>Phim</w:t>
      </w:r>
      <w:bookmarkEnd w:id="20"/>
    </w:p>
    <w:p w:rsidR="00D96386" w:rsidRPr="00E533A6" w:rsidRDefault="00D96386" w:rsidP="00D9638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iCs/>
          <w:sz w:val="22"/>
          <w:szCs w:val="22"/>
          <w:lang w:val="en-US" w:eastAsia="ja-JP"/>
        </w:rPr>
        <w:t>Thuộc tính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201"/>
        <w:gridCol w:w="1936"/>
        <w:gridCol w:w="2083"/>
      </w:tblGrid>
      <w:tr w:rsidR="00D96386" w:rsidRPr="00E63A70" w:rsidTr="00EE0C12">
        <w:trPr>
          <w:trHeight w:val="560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lastRenderedPageBreak/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thuộc tính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szCs w:val="24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D96386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Id phim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Khóa chính, unique</w:t>
            </w:r>
          </w:p>
        </w:tc>
      </w:tr>
      <w:tr w:rsidR="00D96386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Tên phim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D96386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Mô tả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D96386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Hình ảnh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Gồm nhiều hình ảnh</w:t>
            </w:r>
          </w:p>
        </w:tc>
      </w:tr>
      <w:tr w:rsidR="00D96386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D96386" w:rsidRDefault="00D96386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Thể loại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6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Ngày khởi chiếu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Thời lượng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8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Đạo diễn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9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Diễn viên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10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Ngôn ngữ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11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Độ tuổi tối thiểu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Độ tuổi tối thiểu có thể xem phim</w:t>
            </w: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853FB1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12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Giá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13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Tình trạng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14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Điểm tích lũy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  <w:r w:rsidRPr="00E63A70"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Điểm tích lũy tặng cho những khách hàng thành viên khi mua vé</w:t>
            </w:r>
          </w:p>
        </w:tc>
      </w:tr>
      <w:tr w:rsidR="00662ECF" w:rsidRPr="00E63A70" w:rsidTr="00A3279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D96386" w:rsidRDefault="00662ECF" w:rsidP="00A32790">
            <w:pPr>
              <w:widowControl/>
              <w:rPr>
                <w:szCs w:val="24"/>
                <w:lang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Pr="00E63A70" w:rsidRDefault="00662ECF" w:rsidP="00A32790">
            <w:pPr>
              <w:widowControl/>
              <w:rPr>
                <w:szCs w:val="24"/>
                <w:lang w:val="en-US" w:eastAsia="ja-JP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ECF" w:rsidRDefault="00662ECF" w:rsidP="00A32790">
            <w:pPr>
              <w:widowControl/>
              <w:rPr>
                <w:szCs w:val="24"/>
                <w:lang w:eastAsia="ja-JP"/>
              </w:rPr>
            </w:pPr>
          </w:p>
        </w:tc>
      </w:tr>
    </w:tbl>
    <w:p w:rsidR="00D96386" w:rsidRPr="00E533A6" w:rsidRDefault="00D96386" w:rsidP="00D96386">
      <w:pPr>
        <w:pStyle w:val="ListParagraph"/>
        <w:widowControl/>
        <w:numPr>
          <w:ilvl w:val="0"/>
          <w:numId w:val="45"/>
        </w:numPr>
        <w:jc w:val="both"/>
        <w:rPr>
          <w:b/>
          <w:szCs w:val="24"/>
          <w:lang w:val="en-US" w:eastAsia="ja-JP"/>
        </w:rPr>
      </w:pPr>
      <w:r w:rsidRPr="00E533A6">
        <w:rPr>
          <w:b/>
          <w:bCs/>
          <w:sz w:val="22"/>
          <w:szCs w:val="22"/>
          <w:lang w:val="en-US" w:eastAsia="ja-JP"/>
        </w:rPr>
        <w:t>Phương thức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904"/>
        <w:gridCol w:w="1170"/>
        <w:gridCol w:w="1980"/>
        <w:gridCol w:w="2070"/>
      </w:tblGrid>
      <w:tr w:rsidR="00D96386" w:rsidRPr="00E63A70" w:rsidTr="00A3279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Tên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Loại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Ràng buộc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96386" w:rsidRPr="00E63A70" w:rsidRDefault="00D96386" w:rsidP="00EE0C12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D96386" w:rsidRPr="00E533A6" w:rsidTr="00A3279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E533A6" w:rsidRDefault="00D96386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E533A6" w:rsidRDefault="00D96386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E533A6" w:rsidRDefault="00D96386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E533A6" w:rsidRDefault="00D96386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6386" w:rsidRPr="00E533A6" w:rsidRDefault="00D96386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</w:tbl>
    <w:p w:rsidR="00E63A70" w:rsidRPr="00853FB1" w:rsidRDefault="00E63A70" w:rsidP="00E63A70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:rsidR="00803939" w:rsidRDefault="00FD06E2" w:rsidP="00803939">
      <w:pPr>
        <w:pStyle w:val="Heading1"/>
        <w:rPr>
          <w:rFonts w:ascii="Times New Roman" w:hAnsi="Times New Roman"/>
        </w:rPr>
      </w:pPr>
      <w:bookmarkStart w:id="21" w:name="_Toc167699050"/>
      <w:bookmarkStart w:id="22" w:name="_Toc172872219"/>
      <w:bookmarkStart w:id="23" w:name="_Toc6325172"/>
      <w:r w:rsidRPr="00E533A6">
        <w:rPr>
          <w:rFonts w:ascii="Times New Roman" w:hAnsi="Times New Roman"/>
        </w:rPr>
        <w:t>Sơ đồ trạng thái</w:t>
      </w:r>
      <w:bookmarkEnd w:id="21"/>
      <w:bookmarkEnd w:id="22"/>
      <w:bookmarkEnd w:id="23"/>
    </w:p>
    <w:p w:rsidR="007932E8" w:rsidRPr="00803939" w:rsidRDefault="008E0522" w:rsidP="00803939">
      <w:pPr>
        <w:pStyle w:val="Heading2"/>
        <w:rPr>
          <w:rFonts w:ascii="Times New Roman" w:hAnsi="Times New Roman"/>
        </w:rPr>
      </w:pPr>
      <w:bookmarkStart w:id="24" w:name="_Toc6325173"/>
      <w:r w:rsidRPr="00803939">
        <w:t>Sơ đồ trạng thái</w:t>
      </w:r>
      <w:r w:rsidR="007932E8" w:rsidRPr="00803939">
        <w:t xml:space="preserve"> cho method “Đặt vé”</w:t>
      </w:r>
      <w:bookmarkEnd w:id="24"/>
    </w:p>
    <w:p w:rsidR="007932E8" w:rsidRPr="008E0522" w:rsidRDefault="007932E8" w:rsidP="008E0522">
      <w:pPr>
        <w:pStyle w:val="BodyText"/>
        <w:numPr>
          <w:ilvl w:val="0"/>
          <w:numId w:val="45"/>
        </w:numPr>
      </w:pPr>
      <w:r w:rsidRPr="008E0522">
        <w:t>Điều kiện trước: Người dùng đã chọn “xem lịch chiếu phim tại chi nhánh cụ thể” =&gt; Chọn phim muốn xem.</w:t>
      </w:r>
    </w:p>
    <w:p w:rsidR="007932E8" w:rsidRPr="008E0522" w:rsidRDefault="007932E8" w:rsidP="008E0522">
      <w:pPr>
        <w:pStyle w:val="BodyText"/>
        <w:numPr>
          <w:ilvl w:val="0"/>
          <w:numId w:val="45"/>
        </w:numPr>
      </w:pPr>
      <w:r w:rsidRPr="008E0522">
        <w:t>Hình ảnh sơ đồ</w:t>
      </w:r>
    </w:p>
    <w:p w:rsidR="007932E8" w:rsidRDefault="007932E8" w:rsidP="00FD06E2">
      <w:pPr>
        <w:pStyle w:val="BodyText"/>
        <w:rPr>
          <w:i/>
          <w:color w:val="0000FF"/>
        </w:rPr>
      </w:pPr>
      <w:r>
        <w:rPr>
          <w:noProof/>
          <w:lang w:val="en-US" w:eastAsia="ja-JP"/>
        </w:rPr>
        <w:drawing>
          <wp:inline distT="0" distB="0" distL="0" distR="0" wp14:anchorId="63D668E2" wp14:editId="3B740844">
            <wp:extent cx="5732145" cy="242023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E8" w:rsidRDefault="007932E8" w:rsidP="007932E8"/>
    <w:p w:rsidR="007932E8" w:rsidRDefault="007932E8" w:rsidP="008E0522">
      <w:pPr>
        <w:pStyle w:val="ListParagraph"/>
        <w:numPr>
          <w:ilvl w:val="0"/>
          <w:numId w:val="46"/>
        </w:numPr>
      </w:pPr>
      <w:r>
        <w:t>Danh sách trạng thái, biến cố, hành động trong sơ đồ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749"/>
        <w:gridCol w:w="2070"/>
      </w:tblGrid>
      <w:tr w:rsidR="007932E8" w:rsidRPr="00E63A70" w:rsidTr="007932E8">
        <w:trPr>
          <w:trHeight w:val="56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32E8" w:rsidRPr="00E63A70" w:rsidRDefault="007932E8" w:rsidP="00A32790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>STT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32E8" w:rsidRPr="00E63A70" w:rsidRDefault="007932E8" w:rsidP="00A32790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Tên </w:t>
            </w:r>
            <w:r w:rsidRPr="007932E8">
              <w:rPr>
                <w:b/>
                <w:color w:val="000000"/>
                <w:sz w:val="22"/>
                <w:szCs w:val="22"/>
                <w:lang w:val="en-US" w:eastAsia="ja-JP"/>
              </w:rPr>
              <w:t>trạng thái, biến cố, hành động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932E8" w:rsidRPr="00E63A70" w:rsidRDefault="007932E8" w:rsidP="00A32790">
            <w:pPr>
              <w:widowControl/>
              <w:jc w:val="center"/>
              <w:rPr>
                <w:b/>
                <w:szCs w:val="24"/>
                <w:lang w:val="en-US" w:eastAsia="ja-JP"/>
              </w:rPr>
            </w:pPr>
            <w:r w:rsidRPr="00E533A6">
              <w:rPr>
                <w:b/>
                <w:color w:val="000000"/>
                <w:sz w:val="22"/>
                <w:szCs w:val="22"/>
                <w:lang w:val="en-US" w:eastAsia="ja-JP"/>
              </w:rPr>
              <w:t>Ý</w:t>
            </w:r>
            <w:r w:rsidRPr="00E63A70">
              <w:rPr>
                <w:b/>
                <w:color w:val="000000"/>
                <w:sz w:val="22"/>
                <w:szCs w:val="22"/>
                <w:lang w:val="en-US" w:eastAsia="ja-JP"/>
              </w:rPr>
              <w:t xml:space="preserve"> nghĩa/ghi chú</w:t>
            </w:r>
          </w:p>
        </w:tc>
      </w:tr>
      <w:tr w:rsidR="007932E8" w:rsidRPr="00E533A6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63A70" w:rsidRDefault="007932E8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Chọn nút đặt vé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533A6" w:rsidRDefault="007932E8" w:rsidP="00A32790">
            <w:pPr>
              <w:widowControl/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</w:tr>
      <w:tr w:rsidR="007932E8" w:rsidRPr="00E533A6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63A70" w:rsidRDefault="007932E8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2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Kiểm tra đã đăng nhập hay chưa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E533A6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63A70" w:rsidRDefault="007932E8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3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Kiểm tra đã đăng  nhập thành công hay chưa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E533A6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63A70" w:rsidRDefault="007932E8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4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Chọn thời gian xem phim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E533A6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E63A70" w:rsidRDefault="007932E8" w:rsidP="00A32790">
            <w:pPr>
              <w:widowControl/>
              <w:rPr>
                <w:szCs w:val="24"/>
                <w:lang w:val="en-US" w:eastAsia="ja-JP"/>
              </w:rPr>
            </w:pPr>
            <w:r w:rsidRPr="00E533A6">
              <w:rPr>
                <w:szCs w:val="24"/>
                <w:lang w:val="en-US" w:eastAsia="ja-JP"/>
              </w:rPr>
              <w:t>5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Chọn số lượng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7932E8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853FB1" w:rsidRDefault="007932E8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lastRenderedPageBreak/>
              <w:t>6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Kiểm tra còn đủ số lượng ghế hay không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7932E8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853FB1" w:rsidRDefault="007932E8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Chọn ghế ngồi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7932E8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853FB1" w:rsidRDefault="007932E8" w:rsidP="00A32790">
            <w:pPr>
              <w:widowControl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8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Xác nhận đặt vé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  <w:tr w:rsidR="007932E8" w:rsidRPr="007932E8" w:rsidTr="007932E8">
        <w:trPr>
          <w:trHeight w:val="5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4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Thông báo thành công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2E8" w:rsidRPr="007932E8" w:rsidRDefault="007932E8" w:rsidP="00A32790">
            <w:pPr>
              <w:widowControl/>
              <w:rPr>
                <w:color w:val="000000"/>
                <w:sz w:val="22"/>
                <w:szCs w:val="22"/>
                <w:lang w:eastAsia="ja-JP"/>
              </w:rPr>
            </w:pPr>
          </w:p>
        </w:tc>
      </w:tr>
    </w:tbl>
    <w:p w:rsidR="007932E8" w:rsidRPr="007932E8" w:rsidRDefault="007932E8" w:rsidP="007932E8"/>
    <w:sectPr w:rsidR="007932E8" w:rsidRPr="007932E8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68" w:rsidRDefault="00052868">
      <w:r>
        <w:separator/>
      </w:r>
    </w:p>
  </w:endnote>
  <w:endnote w:type="continuationSeparator" w:id="0">
    <w:p w:rsidR="00052868" w:rsidRDefault="0005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A6" w:rsidRDefault="00E533A6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07AB194A" wp14:editId="49F5D1CC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533A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533A6" w:rsidRPr="007A1DE8" w:rsidRDefault="00E533A6" w:rsidP="00565DFE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533A6" w:rsidRDefault="00E533A6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F7733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E533A6" w:rsidRPr="0037628A" w:rsidRDefault="00E533A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68" w:rsidRDefault="00052868">
      <w:r>
        <w:separator/>
      </w:r>
    </w:p>
  </w:footnote>
  <w:footnote w:type="continuationSeparator" w:id="0">
    <w:p w:rsidR="00052868" w:rsidRDefault="00052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A6" w:rsidRDefault="00E533A6" w:rsidP="00746ED1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A4358" wp14:editId="1E766754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0288" behindDoc="0" locked="0" layoutInCell="1" allowOverlap="1" wp14:anchorId="3F66CB9F" wp14:editId="659E5EE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533A6" w:rsidRDefault="00E533A6" w:rsidP="00746ED1">
    <w:pPr>
      <w:pStyle w:val="Title"/>
      <w:rPr>
        <w:lang w:val="en-US"/>
      </w:rPr>
    </w:pPr>
  </w:p>
  <w:p w:rsidR="00E533A6" w:rsidRPr="003B1A2B" w:rsidRDefault="00E533A6" w:rsidP="00746ED1">
    <w:pPr>
      <w:rPr>
        <w:lang w:val="en-US"/>
      </w:rPr>
    </w:pPr>
  </w:p>
  <w:p w:rsidR="00E533A6" w:rsidRPr="00F53DBB" w:rsidRDefault="00E533A6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E533A6" w:rsidRPr="0040293A" w:rsidRDefault="00E533A6" w:rsidP="00746ED1">
    <w:pPr>
      <w:pStyle w:val="Header"/>
      <w:rPr>
        <w:rFonts w:eastAsia="Tahoma"/>
      </w:rPr>
    </w:pPr>
  </w:p>
  <w:p w:rsidR="00E533A6" w:rsidRPr="00746ED1" w:rsidRDefault="00E533A6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A6" w:rsidRDefault="00E533A6">
    <w:r w:rsidRPr="004257CD">
      <w:rPr>
        <w:noProof/>
        <w:lang w:val="en-US" w:eastAsia="ja-JP"/>
      </w:rPr>
      <w:drawing>
        <wp:anchor distT="0" distB="0" distL="114300" distR="114300" simplePos="0" relativeHeight="251664384" behindDoc="1" locked="0" layoutInCell="1" allowOverlap="1" wp14:anchorId="0D757EDB" wp14:editId="6F905E10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E533A6" w:rsidTr="00746ED1">
      <w:tc>
        <w:tcPr>
          <w:tcW w:w="6623" w:type="dxa"/>
        </w:tcPr>
        <w:p w:rsidR="00E533A6" w:rsidRPr="00733442" w:rsidRDefault="00733442" w:rsidP="00565DFE">
          <w:pPr>
            <w:pStyle w:val="Header"/>
            <w:rPr>
              <w:color w:val="0000FF"/>
            </w:rPr>
          </w:pPr>
          <w:r w:rsidRPr="00733442">
            <w:rPr>
              <w:color w:val="0000FF"/>
            </w:rPr>
            <w:t>Chuỗi rạp chiếu phim Kubo</w:t>
          </w:r>
        </w:p>
      </w:tc>
      <w:tc>
        <w:tcPr>
          <w:tcW w:w="2620" w:type="dxa"/>
        </w:tcPr>
        <w:p w:rsidR="00E533A6" w:rsidRPr="00733442" w:rsidRDefault="00E533A6" w:rsidP="00733442">
          <w:pPr>
            <w:pStyle w:val="Header"/>
          </w:pPr>
          <w:r>
            <w:rPr>
              <w:lang w:val="en-US"/>
            </w:rPr>
            <w:t>Phiên bản:</w:t>
          </w:r>
          <w:r w:rsidR="00733442">
            <w:rPr>
              <w:color w:val="0000FF"/>
            </w:rPr>
            <w:t xml:space="preserve"> 1.1</w:t>
          </w:r>
        </w:p>
      </w:tc>
    </w:tr>
    <w:tr w:rsidR="00E533A6" w:rsidTr="00746ED1">
      <w:trPr>
        <w:trHeight w:val="130"/>
      </w:trPr>
      <w:tc>
        <w:tcPr>
          <w:tcW w:w="6623" w:type="dxa"/>
        </w:tcPr>
        <w:p w:rsidR="00E533A6" w:rsidRPr="00FD06E2" w:rsidRDefault="00E533A6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E533A6" w:rsidRPr="00733442" w:rsidRDefault="00E533A6" w:rsidP="00733442">
          <w:pPr>
            <w:pStyle w:val="Header"/>
          </w:pPr>
          <w:r>
            <w:rPr>
              <w:lang w:val="en-US"/>
            </w:rPr>
            <w:t xml:space="preserve">Ngày: </w:t>
          </w:r>
          <w:r w:rsidR="00733442">
            <w:rPr>
              <w:color w:val="0000FF"/>
            </w:rPr>
            <w:t>16/04/2019</w:t>
          </w:r>
        </w:p>
      </w:tc>
    </w:tr>
  </w:tbl>
  <w:p w:rsidR="00E533A6" w:rsidRPr="0037628A" w:rsidRDefault="00E533A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30125C"/>
    <w:multiLevelType w:val="hybridMultilevel"/>
    <w:tmpl w:val="0524B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F1947FC"/>
    <w:multiLevelType w:val="hybridMultilevel"/>
    <w:tmpl w:val="8742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2197C11"/>
    <w:multiLevelType w:val="hybridMultilevel"/>
    <w:tmpl w:val="4638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F7E49B5"/>
    <w:multiLevelType w:val="hybridMultilevel"/>
    <w:tmpl w:val="CC9E8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3"/>
  </w:num>
  <w:num w:numId="5">
    <w:abstractNumId w:val="27"/>
  </w:num>
  <w:num w:numId="6">
    <w:abstractNumId w:val="14"/>
  </w:num>
  <w:num w:numId="7">
    <w:abstractNumId w:val="28"/>
  </w:num>
  <w:num w:numId="8">
    <w:abstractNumId w:val="33"/>
  </w:num>
  <w:num w:numId="9">
    <w:abstractNumId w:val="19"/>
  </w:num>
  <w:num w:numId="10">
    <w:abstractNumId w:val="12"/>
  </w:num>
  <w:num w:numId="11">
    <w:abstractNumId w:val="39"/>
  </w:num>
  <w:num w:numId="12">
    <w:abstractNumId w:val="35"/>
  </w:num>
  <w:num w:numId="13">
    <w:abstractNumId w:val="32"/>
  </w:num>
  <w:num w:numId="14">
    <w:abstractNumId w:val="4"/>
  </w:num>
  <w:num w:numId="15">
    <w:abstractNumId w:val="8"/>
  </w:num>
  <w:num w:numId="16">
    <w:abstractNumId w:val="31"/>
  </w:num>
  <w:num w:numId="17">
    <w:abstractNumId w:val="37"/>
  </w:num>
  <w:num w:numId="18">
    <w:abstractNumId w:val="18"/>
  </w:num>
  <w:num w:numId="19">
    <w:abstractNumId w:val="30"/>
  </w:num>
  <w:num w:numId="20">
    <w:abstractNumId w:val="36"/>
  </w:num>
  <w:num w:numId="21">
    <w:abstractNumId w:val="38"/>
  </w:num>
  <w:num w:numId="22">
    <w:abstractNumId w:val="13"/>
  </w:num>
  <w:num w:numId="23">
    <w:abstractNumId w:val="22"/>
  </w:num>
  <w:num w:numId="24">
    <w:abstractNumId w:val="9"/>
  </w:num>
  <w:num w:numId="25">
    <w:abstractNumId w:val="7"/>
  </w:num>
  <w:num w:numId="26">
    <w:abstractNumId w:val="20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3"/>
  </w:num>
  <w:num w:numId="33">
    <w:abstractNumId w:val="21"/>
  </w:num>
  <w:num w:numId="34">
    <w:abstractNumId w:val="34"/>
  </w:num>
  <w:num w:numId="35">
    <w:abstractNumId w:val="25"/>
  </w:num>
  <w:num w:numId="36">
    <w:abstractNumId w:val="11"/>
  </w:num>
  <w:num w:numId="37">
    <w:abstractNumId w:val="16"/>
  </w:num>
  <w:num w:numId="38">
    <w:abstractNumId w:val="10"/>
  </w:num>
  <w:num w:numId="39">
    <w:abstractNumId w:val="24"/>
  </w:num>
  <w:num w:numId="40">
    <w:abstractNumId w:val="15"/>
  </w:num>
  <w:num w:numId="41">
    <w:abstractNumId w:val="0"/>
  </w:num>
  <w:num w:numId="42">
    <w:abstractNumId w:val="0"/>
  </w:num>
  <w:num w:numId="43">
    <w:abstractNumId w:val="40"/>
  </w:num>
  <w:num w:numId="44">
    <w:abstractNumId w:val="2"/>
  </w:num>
  <w:num w:numId="45">
    <w:abstractNumId w:val="17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52868"/>
    <w:rsid w:val="000A272D"/>
    <w:rsid w:val="000C0CA8"/>
    <w:rsid w:val="001A3901"/>
    <w:rsid w:val="001A6914"/>
    <w:rsid w:val="001B22DF"/>
    <w:rsid w:val="00213B43"/>
    <w:rsid w:val="00362991"/>
    <w:rsid w:val="00363B6E"/>
    <w:rsid w:val="0037628A"/>
    <w:rsid w:val="003B6D89"/>
    <w:rsid w:val="003F7733"/>
    <w:rsid w:val="00442123"/>
    <w:rsid w:val="004540F1"/>
    <w:rsid w:val="004A6BB7"/>
    <w:rsid w:val="004B7CC9"/>
    <w:rsid w:val="005439AE"/>
    <w:rsid w:val="00550D72"/>
    <w:rsid w:val="00562E67"/>
    <w:rsid w:val="00565DFE"/>
    <w:rsid w:val="0057432C"/>
    <w:rsid w:val="005A02B6"/>
    <w:rsid w:val="005E2817"/>
    <w:rsid w:val="005F3F51"/>
    <w:rsid w:val="00662ECF"/>
    <w:rsid w:val="00681CD0"/>
    <w:rsid w:val="00733442"/>
    <w:rsid w:val="00746ED1"/>
    <w:rsid w:val="00751440"/>
    <w:rsid w:val="007932E8"/>
    <w:rsid w:val="007A1DE8"/>
    <w:rsid w:val="007C6CF8"/>
    <w:rsid w:val="00803939"/>
    <w:rsid w:val="008432BE"/>
    <w:rsid w:val="00853FB1"/>
    <w:rsid w:val="0087352B"/>
    <w:rsid w:val="008E0522"/>
    <w:rsid w:val="008F22E3"/>
    <w:rsid w:val="008F7BA1"/>
    <w:rsid w:val="00976D26"/>
    <w:rsid w:val="009E4184"/>
    <w:rsid w:val="00A03759"/>
    <w:rsid w:val="00A10C2B"/>
    <w:rsid w:val="00A122CE"/>
    <w:rsid w:val="00AA30A6"/>
    <w:rsid w:val="00AA49C3"/>
    <w:rsid w:val="00B62132"/>
    <w:rsid w:val="00B9220E"/>
    <w:rsid w:val="00BD1F8A"/>
    <w:rsid w:val="00BE21FF"/>
    <w:rsid w:val="00C107A7"/>
    <w:rsid w:val="00C122ED"/>
    <w:rsid w:val="00C161AA"/>
    <w:rsid w:val="00C4131C"/>
    <w:rsid w:val="00C929D6"/>
    <w:rsid w:val="00CE7D5B"/>
    <w:rsid w:val="00D24E39"/>
    <w:rsid w:val="00D52AFF"/>
    <w:rsid w:val="00D96386"/>
    <w:rsid w:val="00DA2A6D"/>
    <w:rsid w:val="00DA71B4"/>
    <w:rsid w:val="00E25C95"/>
    <w:rsid w:val="00E533A6"/>
    <w:rsid w:val="00E63A70"/>
    <w:rsid w:val="00EC37EE"/>
    <w:rsid w:val="00ED3427"/>
    <w:rsid w:val="00EE0C12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63A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442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63A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442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3A8B-22FC-49DE-A675-5E50E72C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105</TotalTime>
  <Pages>15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7394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23</cp:revision>
  <cp:lastPrinted>2019-04-16T09:39:00Z</cp:lastPrinted>
  <dcterms:created xsi:type="dcterms:W3CDTF">2013-10-13T11:07:00Z</dcterms:created>
  <dcterms:modified xsi:type="dcterms:W3CDTF">2019-05-16T15:40:00Z</dcterms:modified>
</cp:coreProperties>
</file>