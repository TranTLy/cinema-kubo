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58842" w14:textId="77777777" w:rsidR="003548A8" w:rsidRDefault="003548A8" w:rsidP="003548A8">
      <w:pPr>
        <w:rPr>
          <w:lang w:val="en-US"/>
        </w:rPr>
      </w:pPr>
    </w:p>
    <w:p w14:paraId="6FB9116F" w14:textId="77777777" w:rsidR="00301562" w:rsidRDefault="00301562" w:rsidP="003548A8">
      <w:pPr>
        <w:rPr>
          <w:lang w:val="en-US"/>
        </w:rPr>
      </w:pPr>
    </w:p>
    <w:p w14:paraId="29DEB7C7" w14:textId="77777777" w:rsidR="00301562" w:rsidRDefault="00301562" w:rsidP="003548A8">
      <w:pPr>
        <w:rPr>
          <w:lang w:val="en-US"/>
        </w:rPr>
      </w:pPr>
    </w:p>
    <w:p w14:paraId="603D08DC" w14:textId="77777777" w:rsidR="00301562" w:rsidRDefault="00301562" w:rsidP="003548A8">
      <w:pPr>
        <w:rPr>
          <w:lang w:val="en-US"/>
        </w:rPr>
      </w:pPr>
    </w:p>
    <w:p w14:paraId="2089C946" w14:textId="77777777" w:rsidR="00301562" w:rsidRDefault="00301562" w:rsidP="003548A8">
      <w:pPr>
        <w:rPr>
          <w:lang w:val="en-US"/>
        </w:rPr>
      </w:pPr>
    </w:p>
    <w:p w14:paraId="60FB44BD" w14:textId="77777777" w:rsidR="00301562" w:rsidRDefault="00301562" w:rsidP="003548A8">
      <w:pPr>
        <w:rPr>
          <w:lang w:val="en-US"/>
        </w:rPr>
      </w:pPr>
    </w:p>
    <w:p w14:paraId="2288FD59" w14:textId="77777777" w:rsidR="00301562" w:rsidRDefault="00301562" w:rsidP="003548A8">
      <w:pPr>
        <w:rPr>
          <w:lang w:val="en-US"/>
        </w:rPr>
      </w:pPr>
    </w:p>
    <w:p w14:paraId="7C6C0E61" w14:textId="77777777" w:rsidR="003548A8" w:rsidRPr="003548A8" w:rsidRDefault="003548A8" w:rsidP="003548A8">
      <w:pPr>
        <w:rPr>
          <w:lang w:val="en-US"/>
        </w:rPr>
      </w:pPr>
    </w:p>
    <w:p w14:paraId="58709147" w14:textId="0DF74656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085ED7">
        <w:rPr>
          <w:color w:val="0000FF"/>
          <w:lang w:val="en-US"/>
        </w:rPr>
        <w:t>Chuỗi rạp chiếu phim Kubo</w:t>
      </w:r>
    </w:p>
    <w:p w14:paraId="71823C50" w14:textId="77777777" w:rsidR="007A1DE8" w:rsidRPr="007A1DE8" w:rsidRDefault="007A1DE8" w:rsidP="007A1DE8">
      <w:pPr>
        <w:rPr>
          <w:lang w:val="en-US"/>
        </w:rPr>
      </w:pPr>
    </w:p>
    <w:p w14:paraId="2C50BC01" w14:textId="7D80B00D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85ED7">
        <w:rPr>
          <w:rFonts w:ascii="Arial" w:hAnsi="Arial"/>
          <w:color w:val="0000FF"/>
          <w:sz w:val="34"/>
          <w:szCs w:val="30"/>
          <w:lang w:val="en-US"/>
        </w:rPr>
        <w:t>1.1</w:t>
      </w:r>
    </w:p>
    <w:p w14:paraId="30493E6B" w14:textId="77777777" w:rsidR="00D234F3" w:rsidRDefault="00D234F3">
      <w:pPr>
        <w:pStyle w:val="Title"/>
        <w:jc w:val="both"/>
        <w:rPr>
          <w:lang w:val="en-US"/>
        </w:rPr>
      </w:pPr>
    </w:p>
    <w:p w14:paraId="04EC505D" w14:textId="77777777" w:rsidR="003548A8" w:rsidRDefault="003548A8" w:rsidP="003548A8">
      <w:pPr>
        <w:rPr>
          <w:lang w:val="en-US"/>
        </w:rPr>
      </w:pPr>
    </w:p>
    <w:p w14:paraId="78D3A9D1" w14:textId="77777777" w:rsidR="00301562" w:rsidRDefault="00301562" w:rsidP="003548A8">
      <w:pPr>
        <w:rPr>
          <w:lang w:val="en-US"/>
        </w:rPr>
      </w:pPr>
    </w:p>
    <w:p w14:paraId="6B26B34E" w14:textId="77777777" w:rsidR="00301562" w:rsidRDefault="00301562" w:rsidP="003548A8">
      <w:pPr>
        <w:rPr>
          <w:lang w:val="en-US"/>
        </w:rPr>
      </w:pPr>
    </w:p>
    <w:p w14:paraId="46B9A541" w14:textId="77777777" w:rsidR="00301562" w:rsidRDefault="00301562" w:rsidP="003548A8">
      <w:pPr>
        <w:rPr>
          <w:lang w:val="en-US"/>
        </w:rPr>
      </w:pPr>
    </w:p>
    <w:p w14:paraId="5B059A6F" w14:textId="77777777" w:rsidR="00301562" w:rsidRDefault="00301562" w:rsidP="003548A8">
      <w:pPr>
        <w:rPr>
          <w:lang w:val="en-US"/>
        </w:rPr>
      </w:pPr>
    </w:p>
    <w:p w14:paraId="01027CC7" w14:textId="77777777" w:rsidR="00301562" w:rsidRDefault="00301562" w:rsidP="003548A8">
      <w:pPr>
        <w:rPr>
          <w:lang w:val="en-US"/>
        </w:rPr>
      </w:pPr>
    </w:p>
    <w:p w14:paraId="577999B6" w14:textId="77777777" w:rsidR="00301562" w:rsidRDefault="00301562" w:rsidP="003548A8">
      <w:pPr>
        <w:rPr>
          <w:lang w:val="en-US"/>
        </w:rPr>
      </w:pPr>
    </w:p>
    <w:p w14:paraId="6F0AB687" w14:textId="77777777" w:rsidR="00301562" w:rsidRDefault="00301562" w:rsidP="003548A8">
      <w:pPr>
        <w:rPr>
          <w:lang w:val="en-US"/>
        </w:rPr>
      </w:pPr>
    </w:p>
    <w:p w14:paraId="0909556D" w14:textId="77777777" w:rsidR="00301562" w:rsidRDefault="00301562" w:rsidP="003548A8">
      <w:pPr>
        <w:rPr>
          <w:lang w:val="en-US"/>
        </w:rPr>
      </w:pPr>
    </w:p>
    <w:p w14:paraId="461EFE27" w14:textId="77777777" w:rsidR="003548A8" w:rsidRDefault="003548A8" w:rsidP="003548A8">
      <w:pPr>
        <w:rPr>
          <w:lang w:val="en-US"/>
        </w:rPr>
      </w:pPr>
    </w:p>
    <w:p w14:paraId="2E0909EB" w14:textId="77777777" w:rsidR="003548A8" w:rsidRDefault="003548A8" w:rsidP="003548A8">
      <w:pPr>
        <w:rPr>
          <w:lang w:val="en-US"/>
        </w:rPr>
      </w:pPr>
    </w:p>
    <w:p w14:paraId="2BCE377E" w14:textId="77777777" w:rsidR="003548A8" w:rsidRDefault="003548A8" w:rsidP="003548A8">
      <w:pPr>
        <w:rPr>
          <w:lang w:val="en-US"/>
        </w:rPr>
      </w:pPr>
    </w:p>
    <w:p w14:paraId="21339C51" w14:textId="77777777" w:rsidR="003548A8" w:rsidRDefault="003548A8" w:rsidP="003548A8">
      <w:pPr>
        <w:rPr>
          <w:lang w:val="en-US"/>
        </w:rPr>
      </w:pPr>
    </w:p>
    <w:p w14:paraId="54008419" w14:textId="77777777" w:rsidR="003548A8" w:rsidRDefault="003548A8" w:rsidP="003548A8">
      <w:pPr>
        <w:rPr>
          <w:lang w:val="en-US"/>
        </w:rPr>
      </w:pPr>
    </w:p>
    <w:p w14:paraId="32D8A786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4D0F5531" w14:textId="63941F13" w:rsidR="00085ED7" w:rsidRDefault="00085ED7" w:rsidP="00085ED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1612334 – Nguyễn Lê Thị Mỹ Linh</w:t>
      </w:r>
    </w:p>
    <w:p w14:paraId="4BD79431" w14:textId="0BB2C09E" w:rsidR="00085ED7" w:rsidRPr="003548A8" w:rsidRDefault="00085ED7" w:rsidP="003548A8">
      <w:pPr>
        <w:jc w:val="center"/>
        <w:rPr>
          <w:sz w:val="30"/>
          <w:szCs w:val="30"/>
          <w:lang w:val="en-US"/>
        </w:rPr>
        <w:sectPr w:rsidR="00085ED7" w:rsidRPr="003548A8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1612367 – Trần Thị Lỹ</w:t>
      </w:r>
    </w:p>
    <w:p w14:paraId="285CF75D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18A8347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222"/>
        <w:gridCol w:w="2826"/>
      </w:tblGrid>
      <w:tr w:rsidR="00E95D0C" w:rsidRPr="007A1DE8" w14:paraId="018D88E5" w14:textId="77777777" w:rsidTr="00085ED7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B022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D5C7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12F1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7D0AF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4F5A0F79" w14:textId="77777777" w:rsidTr="00085ED7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958F6" w14:textId="127618A1" w:rsidR="00E95D0C" w:rsidRPr="003548A8" w:rsidRDefault="00085ED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17/05/2019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6AFCF" w14:textId="01644C46" w:rsidR="00E95D0C" w:rsidRPr="003548A8" w:rsidRDefault="00085ED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36065" w14:textId="58F5009D" w:rsidR="00E95D0C" w:rsidRPr="0037628A" w:rsidRDefault="00085ED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dữ liệu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5C9C3" w14:textId="225F3EF7" w:rsidR="00E95D0C" w:rsidRPr="003548A8" w:rsidRDefault="00085ED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Trần Thị Lý</w:t>
            </w:r>
          </w:p>
        </w:tc>
      </w:tr>
      <w:tr w:rsidR="00E95D0C" w:rsidRPr="007A1DE8" w14:paraId="485D9F27" w14:textId="77777777" w:rsidTr="00085ED7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07E02" w14:textId="66A0C7E3" w:rsidR="00E95D0C" w:rsidRPr="00085ED7" w:rsidRDefault="00085ED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085ED7">
              <w:rPr>
                <w:rFonts w:eastAsia="SimSun"/>
                <w:color w:val="0000FF"/>
                <w:lang w:val="en-US"/>
              </w:rPr>
              <w:t>17/05/2019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EDF88" w14:textId="23BCDF4A" w:rsidR="00E95D0C" w:rsidRPr="00085ED7" w:rsidRDefault="00085ED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085ED7"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21EDA" w14:textId="2636E9E7" w:rsidR="00E95D0C" w:rsidRPr="00085ED7" w:rsidRDefault="00085ED7" w:rsidP="00085ED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dữ liệu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65EBF" w14:textId="0C51798F" w:rsidR="00E95D0C" w:rsidRPr="00085ED7" w:rsidRDefault="00085ED7" w:rsidP="00085ED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085ED7">
              <w:rPr>
                <w:rFonts w:eastAsia="SimSun"/>
                <w:color w:val="0000FF"/>
                <w:lang w:val="en-US"/>
              </w:rPr>
              <w:t>Nguyễn Lê Thị Mỹ Linh</w:t>
            </w:r>
          </w:p>
        </w:tc>
      </w:tr>
      <w:tr w:rsidR="00E95D0C" w:rsidRPr="007A1DE8" w14:paraId="47FCB2CB" w14:textId="77777777" w:rsidTr="00085ED7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F65D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3F98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8578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2CBA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26A4E9F" w14:textId="77777777" w:rsidTr="00085ED7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3F4C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1763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1F21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1B78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356F36C" w14:textId="77777777" w:rsidR="00A23833" w:rsidRDefault="00A23833" w:rsidP="0031511D">
      <w:pPr>
        <w:pStyle w:val="Title"/>
        <w:rPr>
          <w:lang w:val="en-US"/>
        </w:rPr>
      </w:pPr>
    </w:p>
    <w:p w14:paraId="39C5188D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6C7EC6A3" w14:textId="6FCC76EC" w:rsidR="008240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9020291" w:history="1">
        <w:r w:rsidR="00824010" w:rsidRPr="000B3348">
          <w:rPr>
            <w:rStyle w:val="Hyperlink"/>
            <w:noProof/>
          </w:rPr>
          <w:t>1.</w:t>
        </w:r>
        <w:r w:rsidR="008240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24010" w:rsidRPr="000B3348">
          <w:rPr>
            <w:rStyle w:val="Hyperlink"/>
            <w:noProof/>
          </w:rPr>
          <w:t>Sơ đồ logic</w:t>
        </w:r>
        <w:r w:rsidR="00824010">
          <w:rPr>
            <w:noProof/>
            <w:webHidden/>
          </w:rPr>
          <w:tab/>
        </w:r>
        <w:r w:rsidR="00824010">
          <w:rPr>
            <w:noProof/>
            <w:webHidden/>
          </w:rPr>
          <w:fldChar w:fldCharType="begin"/>
        </w:r>
        <w:r w:rsidR="00824010">
          <w:rPr>
            <w:noProof/>
            <w:webHidden/>
          </w:rPr>
          <w:instrText xml:space="preserve"> PAGEREF _Toc9020291 \h </w:instrText>
        </w:r>
        <w:r w:rsidR="00824010">
          <w:rPr>
            <w:noProof/>
            <w:webHidden/>
          </w:rPr>
        </w:r>
        <w:r w:rsidR="00824010">
          <w:rPr>
            <w:noProof/>
            <w:webHidden/>
          </w:rPr>
          <w:fldChar w:fldCharType="separate"/>
        </w:r>
        <w:r w:rsidR="00824010">
          <w:rPr>
            <w:noProof/>
            <w:webHidden/>
          </w:rPr>
          <w:t>3</w:t>
        </w:r>
        <w:r w:rsidR="00824010">
          <w:rPr>
            <w:noProof/>
            <w:webHidden/>
          </w:rPr>
          <w:fldChar w:fldCharType="end"/>
        </w:r>
      </w:hyperlink>
    </w:p>
    <w:p w14:paraId="569757D2" w14:textId="21DA1750" w:rsidR="00824010" w:rsidRDefault="0082401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020292" w:history="1">
        <w:r w:rsidRPr="000B334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B3348">
          <w:rPr>
            <w:rStyle w:val="Hyperlink"/>
            <w:noProof/>
          </w:rPr>
          <w:t>Mô tả chi tiết các kiểu dữ liệu trong sơ đồ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5B7DB8" w14:textId="138C9E8F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51F2EEC8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199FB04D" w14:textId="172699C7" w:rsidR="00C14AB8" w:rsidRPr="0034708C" w:rsidRDefault="00824010" w:rsidP="0034708C">
      <w:pPr>
        <w:pStyle w:val="Heading1"/>
        <w:spacing w:line="360" w:lineRule="auto"/>
        <w:jc w:val="both"/>
      </w:pPr>
      <w:bookmarkStart w:id="1" w:name="_Toc176928159"/>
      <w:bookmarkStart w:id="2" w:name="_Toc9020291"/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4B786342" wp14:editId="7C028571">
            <wp:simplePos x="0" y="0"/>
            <wp:positionH relativeFrom="column">
              <wp:posOffset>-276225</wp:posOffset>
            </wp:positionH>
            <wp:positionV relativeFrom="paragraph">
              <wp:posOffset>489585</wp:posOffset>
            </wp:positionV>
            <wp:extent cx="6225540" cy="3819525"/>
            <wp:effectExtent l="76200" t="76200" r="137160" b="1428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819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1A82F6" wp14:editId="659B981D">
                <wp:simplePos x="0" y="0"/>
                <wp:positionH relativeFrom="column">
                  <wp:posOffset>-180975</wp:posOffset>
                </wp:positionH>
                <wp:positionV relativeFrom="paragraph">
                  <wp:posOffset>4396740</wp:posOffset>
                </wp:positionV>
                <wp:extent cx="622554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5C66D4" w14:textId="654EF93A" w:rsidR="0034708C" w:rsidRPr="00824010" w:rsidRDefault="0034708C" w:rsidP="00A1368E">
                            <w:pPr>
                              <w:pStyle w:val="Caption"/>
                              <w:jc w:val="center"/>
                              <w:rPr>
                                <w:noProof/>
                                <w:sz w:val="30"/>
                                <w:szCs w:val="20"/>
                              </w:rPr>
                            </w:pPr>
                            <w:r w:rsidRPr="00824010">
                              <w:rPr>
                                <w:sz w:val="24"/>
                              </w:rPr>
                              <w:t xml:space="preserve">Hình </w:t>
                            </w:r>
                            <w:r w:rsidR="00824010" w:rsidRPr="00824010"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  <w:r w:rsidRPr="00824010">
                              <w:rPr>
                                <w:sz w:val="24"/>
                                <w:lang w:val="en-US"/>
                              </w:rPr>
                              <w:t>: Sơ đồ logic</w:t>
                            </w:r>
                            <w:r w:rsidR="00824010" w:rsidRPr="00824010">
                              <w:rPr>
                                <w:sz w:val="24"/>
                                <w:lang w:val="en-US"/>
                              </w:rPr>
                              <w:t>(Quan hệ khóa ngoại)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A82F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4.25pt;margin-top:346.2pt;width:490.2pt;height: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" stroked="f">
                <v:textbox style="mso-fit-shape-to-text:t" inset="0,0,0,0">
                  <w:txbxContent>
                    <w:p w14:paraId="465C66D4" w14:textId="654EF93A" w:rsidR="0034708C" w:rsidRPr="00824010" w:rsidRDefault="0034708C" w:rsidP="00A1368E">
                      <w:pPr>
                        <w:pStyle w:val="Caption"/>
                        <w:jc w:val="center"/>
                        <w:rPr>
                          <w:noProof/>
                          <w:sz w:val="30"/>
                          <w:szCs w:val="20"/>
                        </w:rPr>
                      </w:pPr>
                      <w:r w:rsidRPr="00824010">
                        <w:rPr>
                          <w:sz w:val="24"/>
                        </w:rPr>
                        <w:t xml:space="preserve">Hình </w:t>
                      </w:r>
                      <w:r w:rsidR="00824010" w:rsidRPr="00824010">
                        <w:rPr>
                          <w:sz w:val="24"/>
                          <w:lang w:val="en-US"/>
                        </w:rPr>
                        <w:t>1</w:t>
                      </w:r>
                      <w:r w:rsidRPr="00824010">
                        <w:rPr>
                          <w:sz w:val="24"/>
                          <w:lang w:val="en-US"/>
                        </w:rPr>
                        <w:t>: Sơ đồ logic</w:t>
                      </w:r>
                      <w:r w:rsidR="00824010" w:rsidRPr="00824010">
                        <w:rPr>
                          <w:sz w:val="24"/>
                          <w:lang w:val="en-US"/>
                        </w:rPr>
                        <w:t>(Quan hệ khóa ngoại)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E46CA0" wp14:editId="79249AF6">
                <wp:simplePos x="0" y="0"/>
                <wp:positionH relativeFrom="column">
                  <wp:posOffset>-238125</wp:posOffset>
                </wp:positionH>
                <wp:positionV relativeFrom="paragraph">
                  <wp:posOffset>8366760</wp:posOffset>
                </wp:positionV>
                <wp:extent cx="621030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040C85" w14:textId="44D3D9A0" w:rsidR="00824010" w:rsidRPr="00824010" w:rsidRDefault="00824010" w:rsidP="00824010">
                            <w:pPr>
                              <w:pStyle w:val="Caption"/>
                              <w:jc w:val="center"/>
                              <w:rPr>
                                <w:rFonts w:ascii="Arial" w:hAnsi="Arial"/>
                                <w:b/>
                                <w:noProof/>
                                <w:color w:val="auto"/>
                                <w:sz w:val="26"/>
                                <w:szCs w:val="20"/>
                              </w:rPr>
                            </w:pPr>
                            <w:r w:rsidRPr="00824010">
                              <w:rPr>
                                <w:sz w:val="24"/>
                              </w:rPr>
                              <w:t xml:space="preserve">Hình </w:t>
                            </w:r>
                            <w:r w:rsidRPr="00824010">
                              <w:rPr>
                                <w:sz w:val="24"/>
                                <w:lang w:val="en-US"/>
                              </w:rPr>
                              <w:t>2: Sơ đồ logic(Bảng tham số)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46CA0" id="Text Box 9" o:spid="_x0000_s1027" type="#_x0000_t202" style="position:absolute;left:0;text-align:left;margin-left:-18.75pt;margin-top:658.8pt;width:489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" stroked="f">
                <v:textbox style="mso-fit-shape-to-text:t" inset="0,0,0,0">
                  <w:txbxContent>
                    <w:p w14:paraId="40040C85" w14:textId="44D3D9A0" w:rsidR="00824010" w:rsidRPr="00824010" w:rsidRDefault="00824010" w:rsidP="00824010">
                      <w:pPr>
                        <w:pStyle w:val="Caption"/>
                        <w:jc w:val="center"/>
                        <w:rPr>
                          <w:rFonts w:ascii="Arial" w:hAnsi="Arial"/>
                          <w:b/>
                          <w:noProof/>
                          <w:color w:val="auto"/>
                          <w:sz w:val="26"/>
                          <w:szCs w:val="20"/>
                        </w:rPr>
                      </w:pPr>
                      <w:r w:rsidRPr="00824010">
                        <w:rPr>
                          <w:sz w:val="24"/>
                        </w:rPr>
                        <w:t xml:space="preserve">Hình </w:t>
                      </w:r>
                      <w:r w:rsidRPr="00824010">
                        <w:rPr>
                          <w:sz w:val="24"/>
                          <w:lang w:val="en-US"/>
                        </w:rPr>
                        <w:t>2: Sơ đồ logic(Bảng tham số)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66734BD" wp14:editId="12A8DBD6">
            <wp:simplePos x="0" y="0"/>
            <wp:positionH relativeFrom="column">
              <wp:posOffset>-238125</wp:posOffset>
            </wp:positionH>
            <wp:positionV relativeFrom="paragraph">
              <wp:posOffset>4928235</wp:posOffset>
            </wp:positionV>
            <wp:extent cx="6210300" cy="3381375"/>
            <wp:effectExtent l="76200" t="76200" r="133350" b="1428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81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AB8" w:rsidRPr="005F2DFA">
        <w:t>Sơ đồ logic</w:t>
      </w:r>
      <w:bookmarkEnd w:id="1"/>
      <w:bookmarkEnd w:id="2"/>
    </w:p>
    <w:p w14:paraId="0E29F05E" w14:textId="2D7A5CFA" w:rsidR="00A1368E" w:rsidRDefault="00A1368E" w:rsidP="00C14AB8">
      <w:pPr>
        <w:pStyle w:val="BodyText"/>
        <w:rPr>
          <w:i/>
          <w:color w:val="0000FF"/>
        </w:rPr>
      </w:pPr>
    </w:p>
    <w:p w14:paraId="6E862A91" w14:textId="2DFBCDD5" w:rsidR="00A1368E" w:rsidRDefault="00A1368E" w:rsidP="00C14AB8">
      <w:pPr>
        <w:pStyle w:val="BodyText"/>
        <w:rPr>
          <w:i/>
          <w:color w:val="0000FF"/>
        </w:rPr>
      </w:pPr>
    </w:p>
    <w:p w14:paraId="5B4C7F75" w14:textId="319A8CBF" w:rsidR="00824010" w:rsidRDefault="00824010" w:rsidP="00C14AB8">
      <w:pPr>
        <w:pStyle w:val="BodyText"/>
        <w:rPr>
          <w:i/>
          <w:color w:val="0000FF"/>
        </w:rPr>
      </w:pPr>
    </w:p>
    <w:p w14:paraId="15E6DD5D" w14:textId="77777777" w:rsidR="00A1368E" w:rsidRPr="005F2DFA" w:rsidRDefault="00A1368E" w:rsidP="00C14AB8">
      <w:pPr>
        <w:pStyle w:val="BodyText"/>
        <w:rPr>
          <w:i/>
          <w:color w:val="0000FF"/>
        </w:rPr>
      </w:pPr>
    </w:p>
    <w:p w14:paraId="1E3B2E0D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3" w:name="_Toc176928160"/>
      <w:bookmarkStart w:id="4" w:name="_Toc9020292"/>
      <w:r w:rsidRPr="005F2DFA">
        <w:t>Mô tả chi tiết các kiểu dữ liệu trong sơ đồ logic</w:t>
      </w:r>
      <w:bookmarkEnd w:id="3"/>
      <w:bookmarkEnd w:id="4"/>
    </w:p>
    <w:p w14:paraId="6B54BA6C" w14:textId="00DB4BF0" w:rsidR="00A1368E" w:rsidRPr="0034708C" w:rsidRDefault="0001091A" w:rsidP="0001091A">
      <w:pPr>
        <w:pStyle w:val="BodyText"/>
        <w:numPr>
          <w:ilvl w:val="0"/>
          <w:numId w:val="36"/>
        </w:numPr>
        <w:rPr>
          <w:i/>
          <w:color w:val="000000" w:themeColor="text1"/>
          <w:lang w:val="en-US"/>
        </w:rPr>
      </w:pPr>
      <w:r w:rsidRPr="0034708C">
        <w:rPr>
          <w:i/>
          <w:color w:val="000000" w:themeColor="text1"/>
          <w:lang w:val="en-US"/>
        </w:rPr>
        <w:t>PK: Khóa chính</w:t>
      </w:r>
    </w:p>
    <w:p w14:paraId="77FCD4E8" w14:textId="5E0BECCA" w:rsidR="0001091A" w:rsidRPr="0034708C" w:rsidRDefault="0001091A" w:rsidP="0001091A">
      <w:pPr>
        <w:pStyle w:val="BodyText"/>
        <w:numPr>
          <w:ilvl w:val="0"/>
          <w:numId w:val="36"/>
        </w:numPr>
        <w:rPr>
          <w:i/>
          <w:color w:val="000000" w:themeColor="text1"/>
          <w:lang w:val="en-US"/>
        </w:rPr>
      </w:pPr>
      <w:r w:rsidRPr="0034708C">
        <w:rPr>
          <w:i/>
          <w:color w:val="000000" w:themeColor="text1"/>
          <w:lang w:val="en-US"/>
        </w:rPr>
        <w:t>FK: Khóa ngoại</w:t>
      </w:r>
    </w:p>
    <w:p w14:paraId="4F7C5E55" w14:textId="3DBCEBAB" w:rsidR="00A1368E" w:rsidRPr="00A1368E" w:rsidRDefault="00A1368E" w:rsidP="00A1368E">
      <w:pPr>
        <w:pStyle w:val="Caption"/>
        <w:jc w:val="center"/>
        <w:rPr>
          <w:i w:val="0"/>
          <w:color w:val="0000FF"/>
          <w:lang w:val="en-US"/>
        </w:rPr>
      </w:pPr>
    </w:p>
    <w:tbl>
      <w:tblPr>
        <w:tblStyle w:val="GridTable4-Accent5"/>
        <w:tblW w:w="8868" w:type="dxa"/>
        <w:tblLook w:val="04A0" w:firstRow="1" w:lastRow="0" w:firstColumn="1" w:lastColumn="0" w:noHBand="0" w:noVBand="1"/>
      </w:tblPr>
      <w:tblGrid>
        <w:gridCol w:w="1056"/>
        <w:gridCol w:w="2056"/>
        <w:gridCol w:w="2229"/>
        <w:gridCol w:w="1517"/>
        <w:gridCol w:w="2010"/>
      </w:tblGrid>
      <w:tr w:rsidR="0001091A" w:rsidRPr="0001091A" w14:paraId="14CEE33B" w14:textId="77777777" w:rsidTr="00BD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5CD9724A" w14:textId="77777777" w:rsidR="003C2F0F" w:rsidRPr="0001091A" w:rsidRDefault="003C2F0F" w:rsidP="0034708C">
            <w:pPr>
              <w:rPr>
                <w:color w:val="000000" w:themeColor="text1"/>
              </w:rPr>
            </w:pPr>
            <w:r w:rsidRPr="0001091A">
              <w:rPr>
                <w:color w:val="000000" w:themeColor="text1"/>
              </w:rPr>
              <w:t>STT</w:t>
            </w:r>
          </w:p>
        </w:tc>
        <w:tc>
          <w:tcPr>
            <w:tcW w:w="2056" w:type="dxa"/>
          </w:tcPr>
          <w:p w14:paraId="1D027879" w14:textId="77777777" w:rsidR="003C2F0F" w:rsidRPr="0001091A" w:rsidRDefault="003C2F0F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1091A">
              <w:rPr>
                <w:color w:val="000000" w:themeColor="text1"/>
              </w:rPr>
              <w:t>Tên thuộc tính</w:t>
            </w:r>
          </w:p>
        </w:tc>
        <w:tc>
          <w:tcPr>
            <w:tcW w:w="2229" w:type="dxa"/>
          </w:tcPr>
          <w:p w14:paraId="02D4698A" w14:textId="77777777" w:rsidR="003C2F0F" w:rsidRPr="0001091A" w:rsidRDefault="003C2F0F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1091A">
              <w:rPr>
                <w:color w:val="000000" w:themeColor="text1"/>
              </w:rPr>
              <w:t>Kiểu</w:t>
            </w:r>
          </w:p>
        </w:tc>
        <w:tc>
          <w:tcPr>
            <w:tcW w:w="1517" w:type="dxa"/>
          </w:tcPr>
          <w:p w14:paraId="29E193B9" w14:textId="77777777" w:rsidR="003C2F0F" w:rsidRPr="0001091A" w:rsidRDefault="003C2F0F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1091A">
              <w:rPr>
                <w:color w:val="000000" w:themeColor="text1"/>
              </w:rPr>
              <w:t>Ràng buộc</w:t>
            </w:r>
          </w:p>
        </w:tc>
        <w:tc>
          <w:tcPr>
            <w:tcW w:w="2010" w:type="dxa"/>
          </w:tcPr>
          <w:p w14:paraId="4DECE9B7" w14:textId="77777777" w:rsidR="003C2F0F" w:rsidRPr="0001091A" w:rsidRDefault="003C2F0F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1091A">
              <w:rPr>
                <w:color w:val="000000" w:themeColor="text1"/>
              </w:rPr>
              <w:t>Ý nghĩa/ghi chú</w:t>
            </w:r>
          </w:p>
        </w:tc>
      </w:tr>
      <w:tr w:rsidR="0001091A" w:rsidRPr="0001091A" w14:paraId="00139294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5FF0086D" w14:textId="7B69B64A" w:rsidR="003C2F0F" w:rsidRPr="0001091A" w:rsidRDefault="0001091A" w:rsidP="0001091A">
            <w:pPr>
              <w:jc w:val="both"/>
              <w:rPr>
                <w:color w:val="000000" w:themeColor="text1"/>
                <w:lang w:val="en-US"/>
              </w:rPr>
            </w:pPr>
            <w:r w:rsidRPr="0001091A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056" w:type="dxa"/>
          </w:tcPr>
          <w:p w14:paraId="16802E11" w14:textId="484A929B" w:rsidR="003C2F0F" w:rsidRPr="0001091A" w:rsidRDefault="00A1368E" w:rsidP="000109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1091A">
              <w:rPr>
                <w:color w:val="000000" w:themeColor="text1"/>
              </w:rPr>
              <w:t>Id</w:t>
            </w:r>
          </w:p>
        </w:tc>
        <w:tc>
          <w:tcPr>
            <w:tcW w:w="2229" w:type="dxa"/>
          </w:tcPr>
          <w:p w14:paraId="4E740E4D" w14:textId="3D717E97" w:rsidR="003C2F0F" w:rsidRPr="0001091A" w:rsidRDefault="0034708C" w:rsidP="0001091A">
            <w:pPr>
              <w:pStyle w:val="BodyText"/>
              <w:spacing w:after="0" w:line="240" w:lineRule="auto"/>
              <w:ind w:left="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nchar</w:t>
            </w:r>
            <w:r w:rsidR="0001091A" w:rsidRPr="0001091A">
              <w:rPr>
                <w:color w:val="000000" w:themeColor="text1"/>
                <w:lang w:val="en-US"/>
              </w:rPr>
              <w:t>(10)</w:t>
            </w:r>
          </w:p>
        </w:tc>
        <w:tc>
          <w:tcPr>
            <w:tcW w:w="1517" w:type="dxa"/>
          </w:tcPr>
          <w:p w14:paraId="55558ECA" w14:textId="52E7521A" w:rsidR="003C2F0F" w:rsidRPr="0001091A" w:rsidRDefault="0001091A" w:rsidP="0001091A">
            <w:pPr>
              <w:pStyle w:val="BodyText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PK,FK</w:t>
            </w:r>
          </w:p>
        </w:tc>
        <w:tc>
          <w:tcPr>
            <w:tcW w:w="2010" w:type="dxa"/>
          </w:tcPr>
          <w:p w14:paraId="4E53CE06" w14:textId="77777777" w:rsidR="003C2F0F" w:rsidRPr="0001091A" w:rsidRDefault="003C2F0F" w:rsidP="0034708C">
            <w:pPr>
              <w:pStyle w:val="BodyText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1091A" w:rsidRPr="0001091A" w14:paraId="5F95787C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09EAD571" w14:textId="6F43815A" w:rsidR="003C2F0F" w:rsidRPr="0001091A" w:rsidRDefault="0001091A" w:rsidP="0001091A">
            <w:pPr>
              <w:pStyle w:val="BodyText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 w:rsidRPr="0001091A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056" w:type="dxa"/>
          </w:tcPr>
          <w:p w14:paraId="110B00D5" w14:textId="16938659" w:rsidR="003C2F0F" w:rsidRPr="0001091A" w:rsidRDefault="00A1368E" w:rsidP="000109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1091A">
              <w:rPr>
                <w:color w:val="000000" w:themeColor="text1"/>
              </w:rPr>
              <w:t>TenChiNhanh</w:t>
            </w:r>
          </w:p>
        </w:tc>
        <w:tc>
          <w:tcPr>
            <w:tcW w:w="2229" w:type="dxa"/>
          </w:tcPr>
          <w:p w14:paraId="6E2BB606" w14:textId="5F28442F" w:rsidR="003C2F0F" w:rsidRPr="0001091A" w:rsidRDefault="0001091A" w:rsidP="0001091A">
            <w:pPr>
              <w:pStyle w:val="BodyText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</w:t>
            </w:r>
            <w:r w:rsidRPr="0001091A">
              <w:rPr>
                <w:color w:val="000000" w:themeColor="text1"/>
                <w:lang w:val="en-US"/>
              </w:rPr>
              <w:t>varchar(50)</w:t>
            </w:r>
          </w:p>
        </w:tc>
        <w:tc>
          <w:tcPr>
            <w:tcW w:w="1517" w:type="dxa"/>
          </w:tcPr>
          <w:p w14:paraId="1DF2F93D" w14:textId="77777777" w:rsidR="003C2F0F" w:rsidRPr="0001091A" w:rsidRDefault="003C2F0F" w:rsidP="0034708C">
            <w:pPr>
              <w:pStyle w:val="BodyText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10" w:type="dxa"/>
          </w:tcPr>
          <w:p w14:paraId="0D506092" w14:textId="77777777" w:rsidR="003C2F0F" w:rsidRPr="0001091A" w:rsidRDefault="003C2F0F" w:rsidP="00A1368E">
            <w:pPr>
              <w:pStyle w:val="BodyText"/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1091A" w:rsidRPr="0001091A" w14:paraId="4DCEC9FB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6C663292" w14:textId="0BC654CE" w:rsidR="00A1368E" w:rsidRPr="0001091A" w:rsidRDefault="0001091A" w:rsidP="0001091A">
            <w:pPr>
              <w:pStyle w:val="BodyText"/>
              <w:spacing w:after="0" w:line="240" w:lineRule="auto"/>
              <w:ind w:left="0"/>
              <w:jc w:val="both"/>
              <w:rPr>
                <w:color w:val="000000" w:themeColor="text1"/>
                <w:lang w:val="en-US"/>
              </w:rPr>
            </w:pPr>
            <w:r w:rsidRPr="0001091A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056" w:type="dxa"/>
          </w:tcPr>
          <w:p w14:paraId="27AF0B3E" w14:textId="0E306E68" w:rsidR="00A1368E" w:rsidRPr="0001091A" w:rsidRDefault="00A1368E" w:rsidP="000109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1091A">
              <w:rPr>
                <w:color w:val="000000" w:themeColor="text1"/>
              </w:rPr>
              <w:t>DiaChi</w:t>
            </w:r>
          </w:p>
        </w:tc>
        <w:tc>
          <w:tcPr>
            <w:tcW w:w="2229" w:type="dxa"/>
          </w:tcPr>
          <w:p w14:paraId="014F1B46" w14:textId="15DEAEF8" w:rsidR="00A1368E" w:rsidRPr="0001091A" w:rsidRDefault="0001091A" w:rsidP="0001091A">
            <w:pPr>
              <w:pStyle w:val="BodyText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</w:t>
            </w:r>
            <w:r w:rsidRPr="0001091A">
              <w:rPr>
                <w:color w:val="000000" w:themeColor="text1"/>
                <w:lang w:val="en-US"/>
              </w:rPr>
              <w:t>varchar(50)</w:t>
            </w:r>
          </w:p>
        </w:tc>
        <w:tc>
          <w:tcPr>
            <w:tcW w:w="1517" w:type="dxa"/>
          </w:tcPr>
          <w:p w14:paraId="52D6066C" w14:textId="77777777" w:rsidR="00A1368E" w:rsidRPr="0001091A" w:rsidRDefault="00A1368E" w:rsidP="0034708C">
            <w:pPr>
              <w:pStyle w:val="BodyText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10" w:type="dxa"/>
          </w:tcPr>
          <w:p w14:paraId="77C14DB3" w14:textId="77777777" w:rsidR="00A1368E" w:rsidRPr="0001091A" w:rsidRDefault="00A1368E" w:rsidP="00A1368E">
            <w:pPr>
              <w:pStyle w:val="BodyText"/>
              <w:keepNext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1091A" w:rsidRPr="0001091A" w14:paraId="691939D9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14:paraId="00F1BD49" w14:textId="48A67ADC" w:rsidR="00A1368E" w:rsidRPr="0001091A" w:rsidRDefault="00D13444" w:rsidP="0001091A">
            <w:pPr>
              <w:pStyle w:val="BodyText"/>
              <w:spacing w:after="0" w:line="240" w:lineRule="auto"/>
              <w:ind w:left="-9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</w:t>
            </w:r>
            <w:r w:rsidR="0001091A" w:rsidRPr="0001091A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056" w:type="dxa"/>
          </w:tcPr>
          <w:p w14:paraId="54F74B7F" w14:textId="0AB8F8D1" w:rsidR="00A1368E" w:rsidRPr="0001091A" w:rsidRDefault="00A1368E" w:rsidP="000109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01091A">
              <w:rPr>
                <w:color w:val="000000" w:themeColor="text1"/>
              </w:rPr>
              <w:t>TinhTrangHoaDon</w:t>
            </w:r>
          </w:p>
        </w:tc>
        <w:tc>
          <w:tcPr>
            <w:tcW w:w="2229" w:type="dxa"/>
          </w:tcPr>
          <w:p w14:paraId="2E1826E6" w14:textId="010732C7" w:rsidR="00A1368E" w:rsidRPr="0001091A" w:rsidRDefault="0001091A" w:rsidP="0001091A">
            <w:pPr>
              <w:pStyle w:val="BodyText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01091A">
              <w:rPr>
                <w:color w:val="000000" w:themeColor="text1"/>
                <w:lang w:val="en-US"/>
              </w:rPr>
              <w:t>bit</w:t>
            </w:r>
          </w:p>
        </w:tc>
        <w:tc>
          <w:tcPr>
            <w:tcW w:w="1517" w:type="dxa"/>
          </w:tcPr>
          <w:p w14:paraId="6F9909BD" w14:textId="77777777" w:rsidR="00A1368E" w:rsidRPr="0001091A" w:rsidRDefault="00A1368E" w:rsidP="0034708C">
            <w:pPr>
              <w:pStyle w:val="BodyText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10" w:type="dxa"/>
          </w:tcPr>
          <w:p w14:paraId="5D177CBD" w14:textId="77777777" w:rsidR="00A1368E" w:rsidRPr="0001091A" w:rsidRDefault="00A1368E" w:rsidP="00A1368E">
            <w:pPr>
              <w:pStyle w:val="BodyText"/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043C16C6" w14:textId="4C6B9F5F" w:rsidR="003C2F0F" w:rsidRDefault="0001091A" w:rsidP="00A1368E">
      <w:pPr>
        <w:pStyle w:val="Caption"/>
        <w:jc w:val="center"/>
        <w:rPr>
          <w:sz w:val="24"/>
          <w:lang w:val="en-US"/>
        </w:rPr>
      </w:pPr>
      <w:r w:rsidRPr="00BD024F">
        <w:rPr>
          <w:sz w:val="24"/>
        </w:rPr>
        <w:t xml:space="preserve">Bảng </w:t>
      </w:r>
      <w:r w:rsidRPr="00BD024F">
        <w:rPr>
          <w:sz w:val="24"/>
        </w:rPr>
        <w:fldChar w:fldCharType="begin"/>
      </w:r>
      <w:r w:rsidRPr="00BD024F">
        <w:rPr>
          <w:sz w:val="24"/>
        </w:rPr>
        <w:instrText xml:space="preserve"> SEQ Bảng \* ARABIC </w:instrText>
      </w:r>
      <w:r w:rsidRPr="00BD024F">
        <w:rPr>
          <w:sz w:val="24"/>
        </w:rPr>
        <w:fldChar w:fldCharType="separate"/>
      </w:r>
      <w:r w:rsidR="0034708C" w:rsidRPr="00BD024F">
        <w:rPr>
          <w:noProof/>
          <w:sz w:val="24"/>
        </w:rPr>
        <w:t>1</w:t>
      </w:r>
      <w:r w:rsidRPr="00BD024F">
        <w:rPr>
          <w:sz w:val="24"/>
        </w:rPr>
        <w:fldChar w:fldCharType="end"/>
      </w:r>
      <w:r w:rsidRPr="00BD024F">
        <w:rPr>
          <w:sz w:val="24"/>
          <w:lang w:val="en-US"/>
        </w:rPr>
        <w:t>: ChiNhanh</w:t>
      </w:r>
    </w:p>
    <w:p w14:paraId="57CDEA23" w14:textId="3F7A236D" w:rsidR="00BD024F" w:rsidRDefault="00BD024F" w:rsidP="00BD024F">
      <w:pPr>
        <w:rPr>
          <w:lang w:val="en-US"/>
        </w:rPr>
      </w:pPr>
    </w:p>
    <w:p w14:paraId="2D20C658" w14:textId="5D65F436" w:rsidR="00BD024F" w:rsidRDefault="00BD024F" w:rsidP="00BD024F">
      <w:pPr>
        <w:rPr>
          <w:lang w:val="en-US"/>
        </w:rPr>
      </w:pPr>
    </w:p>
    <w:p w14:paraId="2B569815" w14:textId="77777777" w:rsidR="00BD024F" w:rsidRPr="00BD024F" w:rsidRDefault="00BD024F" w:rsidP="00BD024F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08"/>
        <w:gridCol w:w="2070"/>
        <w:gridCol w:w="2250"/>
        <w:gridCol w:w="1530"/>
        <w:gridCol w:w="2385"/>
      </w:tblGrid>
      <w:tr w:rsidR="0001091A" w14:paraId="768B7F23" w14:textId="0129D3E5" w:rsidTr="00BD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D5E6460" w14:textId="2A94F247" w:rsidR="0001091A" w:rsidRDefault="0001091A" w:rsidP="0001091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70" w:type="dxa"/>
          </w:tcPr>
          <w:p w14:paraId="393DA565" w14:textId="4B110A64" w:rsidR="0001091A" w:rsidRDefault="0001091A" w:rsidP="000109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2250" w:type="dxa"/>
          </w:tcPr>
          <w:p w14:paraId="0CFEEA76" w14:textId="4FBB4FD5" w:rsidR="0001091A" w:rsidRDefault="0001091A" w:rsidP="000109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30" w:type="dxa"/>
          </w:tcPr>
          <w:p w14:paraId="2A757162" w14:textId="0410883F" w:rsidR="0001091A" w:rsidRDefault="0001091A" w:rsidP="000109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3CB2B2C9" w14:textId="52553B90" w:rsidR="0001091A" w:rsidRDefault="0001091A" w:rsidP="000109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01091A" w14:paraId="1FF5FFBC" w14:textId="2E81A482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609946F1" w14:textId="3A4E722A" w:rsidR="0001091A" w:rsidRDefault="0001091A" w:rsidP="000109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14:paraId="734374AC" w14:textId="7D51D263" w:rsidR="0001091A" w:rsidRDefault="0001091A" w:rsidP="00010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idChiNhanh</w:t>
            </w:r>
          </w:p>
        </w:tc>
        <w:tc>
          <w:tcPr>
            <w:tcW w:w="2250" w:type="dxa"/>
          </w:tcPr>
          <w:p w14:paraId="7DDFE49D" w14:textId="44294B45" w:rsidR="0001091A" w:rsidRDefault="0034708C" w:rsidP="00010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01091A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11525E3D" w14:textId="79EA049A" w:rsidR="0001091A" w:rsidRDefault="0001091A" w:rsidP="00010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85" w:type="dxa"/>
          </w:tcPr>
          <w:p w14:paraId="3E90EC37" w14:textId="77777777" w:rsidR="0001091A" w:rsidRDefault="0001091A" w:rsidP="00010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091A" w14:paraId="4D54CA49" w14:textId="58C2BD6A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B60A444" w14:textId="6E7E8B7F" w:rsidR="0001091A" w:rsidRDefault="0001091A" w:rsidP="000109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14:paraId="058A9DCC" w14:textId="04F8DD34" w:rsidR="0001091A" w:rsidRDefault="0001091A" w:rsidP="00010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HinhAnh</w:t>
            </w:r>
          </w:p>
        </w:tc>
        <w:tc>
          <w:tcPr>
            <w:tcW w:w="2250" w:type="dxa"/>
          </w:tcPr>
          <w:p w14:paraId="31D44D76" w14:textId="2B0A61CD" w:rsidR="0001091A" w:rsidRDefault="0001091A" w:rsidP="00010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tcW w:w="1530" w:type="dxa"/>
          </w:tcPr>
          <w:p w14:paraId="38AC841B" w14:textId="77777777" w:rsidR="0001091A" w:rsidRDefault="0001091A" w:rsidP="00010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41E977A1" w14:textId="77777777" w:rsidR="0001091A" w:rsidRDefault="0001091A" w:rsidP="0001091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CBCF116" w14:textId="341516A7" w:rsidR="0001091A" w:rsidRDefault="0001091A" w:rsidP="0034708C">
      <w:pPr>
        <w:pStyle w:val="Caption"/>
        <w:jc w:val="center"/>
        <w:rPr>
          <w:sz w:val="24"/>
          <w:lang w:val="en-US"/>
        </w:rPr>
      </w:pPr>
      <w:r w:rsidRPr="00BD024F">
        <w:rPr>
          <w:sz w:val="24"/>
        </w:rPr>
        <w:t xml:space="preserve">Bảng </w:t>
      </w:r>
      <w:r w:rsidRPr="00BD024F">
        <w:rPr>
          <w:sz w:val="24"/>
        </w:rPr>
        <w:fldChar w:fldCharType="begin"/>
      </w:r>
      <w:r w:rsidRPr="00BD024F">
        <w:rPr>
          <w:sz w:val="24"/>
        </w:rPr>
        <w:instrText xml:space="preserve"> SEQ Bảng \* ARABIC </w:instrText>
      </w:r>
      <w:r w:rsidRPr="00BD024F">
        <w:rPr>
          <w:sz w:val="24"/>
        </w:rPr>
        <w:fldChar w:fldCharType="separate"/>
      </w:r>
      <w:r w:rsidR="0034708C" w:rsidRPr="00BD024F">
        <w:rPr>
          <w:noProof/>
          <w:sz w:val="24"/>
        </w:rPr>
        <w:t>2</w:t>
      </w:r>
      <w:r w:rsidRPr="00BD024F">
        <w:rPr>
          <w:sz w:val="24"/>
        </w:rPr>
        <w:fldChar w:fldCharType="end"/>
      </w:r>
      <w:r w:rsidRPr="00BD024F">
        <w:rPr>
          <w:sz w:val="24"/>
          <w:lang w:val="en-US"/>
        </w:rPr>
        <w:t>: ChiNhanh_HinhAnh</w:t>
      </w:r>
    </w:p>
    <w:p w14:paraId="2812C0E9" w14:textId="77777777" w:rsidR="00BD024F" w:rsidRPr="00BD024F" w:rsidRDefault="00BD024F" w:rsidP="00BD024F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06"/>
        <w:gridCol w:w="2096"/>
        <w:gridCol w:w="2244"/>
        <w:gridCol w:w="1523"/>
        <w:gridCol w:w="2374"/>
      </w:tblGrid>
      <w:tr w:rsidR="0001091A" w14:paraId="139580E1" w14:textId="77777777" w:rsidTr="00BD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E5B13A4" w14:textId="77777777" w:rsidR="0001091A" w:rsidRDefault="0001091A" w:rsidP="0034708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70" w:type="dxa"/>
          </w:tcPr>
          <w:p w14:paraId="670D663F" w14:textId="77777777" w:rsidR="0001091A" w:rsidRDefault="0001091A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2250" w:type="dxa"/>
          </w:tcPr>
          <w:p w14:paraId="08187FC4" w14:textId="77777777" w:rsidR="0001091A" w:rsidRDefault="0001091A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30" w:type="dxa"/>
          </w:tcPr>
          <w:p w14:paraId="2EEA45DD" w14:textId="77777777" w:rsidR="0001091A" w:rsidRDefault="0001091A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6C8709F2" w14:textId="77777777" w:rsidR="0001091A" w:rsidRDefault="0001091A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01091A" w14:paraId="1EED3DE9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697DE3DE" w14:textId="2FDBB1FC" w:rsidR="0001091A" w:rsidRDefault="0001091A" w:rsidP="003470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14:paraId="1D9BBB54" w14:textId="31FC84AD" w:rsidR="0001091A" w:rsidRDefault="0001091A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0" w:type="dxa"/>
          </w:tcPr>
          <w:p w14:paraId="7A6E4CC5" w14:textId="78D68F64" w:rsidR="0001091A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01091A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748417CD" w14:textId="2CC54A0E" w:rsidR="0001091A" w:rsidRDefault="0001091A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85" w:type="dxa"/>
          </w:tcPr>
          <w:p w14:paraId="0A920598" w14:textId="77777777" w:rsidR="0001091A" w:rsidRDefault="0001091A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091A" w14:paraId="3537D761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E6CD523" w14:textId="1A47D3E9" w:rsidR="0001091A" w:rsidRDefault="0001091A" w:rsidP="003470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14:paraId="003949C1" w14:textId="2559B826" w:rsidR="0001091A" w:rsidRDefault="0001091A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NguoiBinhLuan</w:t>
            </w:r>
          </w:p>
        </w:tc>
        <w:tc>
          <w:tcPr>
            <w:tcW w:w="2250" w:type="dxa"/>
          </w:tcPr>
          <w:p w14:paraId="30CF20C5" w14:textId="15248180" w:rsidR="0001091A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01091A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1528ED21" w14:textId="77777777" w:rsidR="0001091A" w:rsidRDefault="0001091A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5E1DB865" w14:textId="77777777" w:rsidR="0001091A" w:rsidRDefault="0001091A" w:rsidP="0001091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091A" w14:paraId="6CBF91A9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792B97D" w14:textId="0C43EA1F" w:rsidR="0001091A" w:rsidRDefault="0001091A" w:rsidP="003470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14:paraId="12E2B98B" w14:textId="264E28C5" w:rsidR="0001091A" w:rsidRDefault="0001091A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Phim</w:t>
            </w:r>
          </w:p>
        </w:tc>
        <w:tc>
          <w:tcPr>
            <w:tcW w:w="2250" w:type="dxa"/>
          </w:tcPr>
          <w:p w14:paraId="1EF4C7C4" w14:textId="7ED0DA71" w:rsidR="0001091A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01091A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2FA05B82" w14:textId="1E77D7CA" w:rsidR="0001091A" w:rsidRDefault="0001091A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385" w:type="dxa"/>
          </w:tcPr>
          <w:p w14:paraId="35E351A2" w14:textId="77777777" w:rsidR="0001091A" w:rsidRDefault="0001091A" w:rsidP="000109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091A" w14:paraId="0DA60533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66857BD4" w14:textId="60865D61" w:rsidR="0001091A" w:rsidRDefault="0001091A" w:rsidP="003470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14:paraId="29EC6C0D" w14:textId="6D16014D" w:rsidR="0001091A" w:rsidRDefault="0001091A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ThoiGianBinhLuan</w:t>
            </w:r>
          </w:p>
        </w:tc>
        <w:tc>
          <w:tcPr>
            <w:tcW w:w="2250" w:type="dxa"/>
          </w:tcPr>
          <w:p w14:paraId="6DFA081C" w14:textId="07E335A0" w:rsidR="0001091A" w:rsidRDefault="0001091A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530" w:type="dxa"/>
          </w:tcPr>
          <w:p w14:paraId="2C160EC3" w14:textId="77777777" w:rsidR="0001091A" w:rsidRDefault="0001091A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65411A97" w14:textId="77777777" w:rsidR="0001091A" w:rsidRDefault="0001091A" w:rsidP="0001091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091A" w14:paraId="6F51A2D1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5FB0A08" w14:textId="29E01580" w:rsidR="0001091A" w:rsidRDefault="0001091A" w:rsidP="003470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0" w:type="dxa"/>
          </w:tcPr>
          <w:p w14:paraId="4ABCA6E1" w14:textId="0298E3C4" w:rsidR="0001091A" w:rsidRDefault="0001091A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NoiDung</w:t>
            </w:r>
          </w:p>
        </w:tc>
        <w:tc>
          <w:tcPr>
            <w:tcW w:w="2250" w:type="dxa"/>
          </w:tcPr>
          <w:p w14:paraId="425AE306" w14:textId="514ED5E9" w:rsidR="0001091A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1091A">
              <w:rPr>
                <w:lang w:val="en-US"/>
              </w:rPr>
              <w:t>varchar(200)</w:t>
            </w:r>
          </w:p>
        </w:tc>
        <w:tc>
          <w:tcPr>
            <w:tcW w:w="1530" w:type="dxa"/>
          </w:tcPr>
          <w:p w14:paraId="33C43C7D" w14:textId="77777777" w:rsidR="0001091A" w:rsidRDefault="0001091A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0A51630D" w14:textId="77777777" w:rsidR="0001091A" w:rsidRDefault="0001091A" w:rsidP="000109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FC9DE1E" w14:textId="727F85FB" w:rsidR="0001091A" w:rsidRDefault="0001091A" w:rsidP="0034708C">
      <w:pPr>
        <w:pStyle w:val="Caption"/>
        <w:jc w:val="center"/>
        <w:rPr>
          <w:sz w:val="24"/>
          <w:lang w:val="en-US"/>
        </w:rPr>
      </w:pPr>
      <w:r w:rsidRPr="00BD024F">
        <w:rPr>
          <w:sz w:val="24"/>
        </w:rPr>
        <w:t xml:space="preserve">Bảng </w:t>
      </w:r>
      <w:r w:rsidRPr="00BD024F">
        <w:rPr>
          <w:sz w:val="24"/>
        </w:rPr>
        <w:fldChar w:fldCharType="begin"/>
      </w:r>
      <w:r w:rsidRPr="00BD024F">
        <w:rPr>
          <w:sz w:val="24"/>
        </w:rPr>
        <w:instrText xml:space="preserve"> SEQ Bảng \* ARABIC </w:instrText>
      </w:r>
      <w:r w:rsidRPr="00BD024F">
        <w:rPr>
          <w:sz w:val="24"/>
        </w:rPr>
        <w:fldChar w:fldCharType="separate"/>
      </w:r>
      <w:r w:rsidR="0034708C" w:rsidRPr="00BD024F">
        <w:rPr>
          <w:noProof/>
          <w:sz w:val="24"/>
        </w:rPr>
        <w:t>3</w:t>
      </w:r>
      <w:r w:rsidRPr="00BD024F">
        <w:rPr>
          <w:sz w:val="24"/>
        </w:rPr>
        <w:fldChar w:fldCharType="end"/>
      </w:r>
      <w:r w:rsidRPr="00BD024F">
        <w:rPr>
          <w:sz w:val="24"/>
          <w:lang w:val="en-US"/>
        </w:rPr>
        <w:t>: BinhLuan</w:t>
      </w:r>
    </w:p>
    <w:p w14:paraId="2143D822" w14:textId="77777777" w:rsidR="00BD024F" w:rsidRPr="00BD024F" w:rsidRDefault="00BD024F" w:rsidP="00BD024F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87"/>
        <w:gridCol w:w="2256"/>
        <w:gridCol w:w="2200"/>
        <w:gridCol w:w="1490"/>
        <w:gridCol w:w="2310"/>
      </w:tblGrid>
      <w:tr w:rsidR="0001091A" w14:paraId="06F2109B" w14:textId="77777777" w:rsidTr="00BD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B23B88A" w14:textId="77777777" w:rsidR="0001091A" w:rsidRDefault="0001091A" w:rsidP="0034708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70" w:type="dxa"/>
          </w:tcPr>
          <w:p w14:paraId="146B5389" w14:textId="77777777" w:rsidR="0001091A" w:rsidRDefault="0001091A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2250" w:type="dxa"/>
          </w:tcPr>
          <w:p w14:paraId="74707A98" w14:textId="77777777" w:rsidR="0001091A" w:rsidRDefault="0001091A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30" w:type="dxa"/>
          </w:tcPr>
          <w:p w14:paraId="1A1C1288" w14:textId="77777777" w:rsidR="0001091A" w:rsidRDefault="0001091A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41FFA1E1" w14:textId="77777777" w:rsidR="0001091A" w:rsidRDefault="0001091A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01091A" w14:paraId="0362F8E0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F73B1F3" w14:textId="5A060709" w:rsidR="0001091A" w:rsidRDefault="0001091A" w:rsidP="003470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14:paraId="647E6E1F" w14:textId="1925F77F" w:rsidR="0001091A" w:rsidRDefault="0001091A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0" w:type="dxa"/>
          </w:tcPr>
          <w:p w14:paraId="615399F7" w14:textId="0A0ADCF4" w:rsidR="0001091A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  <w:r w:rsidR="0001091A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5F46787D" w14:textId="44749E59" w:rsidR="0001091A" w:rsidRDefault="0001091A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PK,FK</w:t>
            </w:r>
          </w:p>
        </w:tc>
        <w:tc>
          <w:tcPr>
            <w:tcW w:w="2385" w:type="dxa"/>
          </w:tcPr>
          <w:p w14:paraId="2D89327F" w14:textId="77777777" w:rsidR="0001091A" w:rsidRDefault="0001091A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091A" w14:paraId="5170EC46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6F24879" w14:textId="5ADD3E4E" w:rsidR="0001091A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14:paraId="17D30C0C" w14:textId="704120C5" w:rsidR="0001091A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HoTen</w:t>
            </w:r>
          </w:p>
        </w:tc>
        <w:tc>
          <w:tcPr>
            <w:tcW w:w="2250" w:type="dxa"/>
          </w:tcPr>
          <w:p w14:paraId="1681E3C8" w14:textId="5594B0FE" w:rsidR="0001091A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94F45">
              <w:rPr>
                <w:lang w:val="en-US"/>
              </w:rPr>
              <w:t>varchar(50)</w:t>
            </w:r>
          </w:p>
        </w:tc>
        <w:tc>
          <w:tcPr>
            <w:tcW w:w="1530" w:type="dxa"/>
          </w:tcPr>
          <w:p w14:paraId="100C24B5" w14:textId="77777777" w:rsidR="0001091A" w:rsidRDefault="0001091A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3CE8FE4F" w14:textId="77777777" w:rsidR="0001091A" w:rsidRDefault="0001091A" w:rsidP="0001091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0EF4A4C5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0C05D0E" w14:textId="5A61C40D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14:paraId="2EBEC2BF" w14:textId="7B8F38FE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NgayThangNamSinh</w:t>
            </w:r>
          </w:p>
        </w:tc>
        <w:tc>
          <w:tcPr>
            <w:tcW w:w="2250" w:type="dxa"/>
          </w:tcPr>
          <w:p w14:paraId="6741D900" w14:textId="517657A9" w:rsidR="00C94F45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C94F45">
              <w:rPr>
                <w:lang w:val="en-US"/>
              </w:rPr>
              <w:t>ate</w:t>
            </w:r>
          </w:p>
        </w:tc>
        <w:tc>
          <w:tcPr>
            <w:tcW w:w="1530" w:type="dxa"/>
          </w:tcPr>
          <w:p w14:paraId="642EB701" w14:textId="77777777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6F2F91AE" w14:textId="77777777" w:rsidR="00C94F45" w:rsidRDefault="00C94F45" w:rsidP="000109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2A7BC6E1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770CCC0" w14:textId="698961C1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14:paraId="0D6B929B" w14:textId="12F40465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TenDangNhap</w:t>
            </w:r>
          </w:p>
        </w:tc>
        <w:tc>
          <w:tcPr>
            <w:tcW w:w="2250" w:type="dxa"/>
          </w:tcPr>
          <w:p w14:paraId="72E40844" w14:textId="5FAD98A2" w:rsidR="00C94F45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C94F45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311E0F3E" w14:textId="77777777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693B7EC9" w14:textId="77777777" w:rsidR="00C94F45" w:rsidRDefault="00C94F45" w:rsidP="0001091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27FC6807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C021FB1" w14:textId="192FADDC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0" w:type="dxa"/>
          </w:tcPr>
          <w:p w14:paraId="3886944E" w14:textId="20608963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50" w:type="dxa"/>
          </w:tcPr>
          <w:p w14:paraId="1DF4475C" w14:textId="2AA632F3" w:rsidR="00C94F45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C94F45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3F6251CA" w14:textId="77777777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39E88328" w14:textId="77777777" w:rsidR="00C94F45" w:rsidRDefault="00C94F45" w:rsidP="000109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53DC01B2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3719E84" w14:textId="3A39F257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70" w:type="dxa"/>
          </w:tcPr>
          <w:p w14:paraId="38DAED0B" w14:textId="758464C2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MatKhau</w:t>
            </w:r>
          </w:p>
        </w:tc>
        <w:tc>
          <w:tcPr>
            <w:tcW w:w="2250" w:type="dxa"/>
          </w:tcPr>
          <w:p w14:paraId="41C49696" w14:textId="465A0A65" w:rsidR="00C94F45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C94F45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2DD1DF4C" w14:textId="77777777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6770222D" w14:textId="77777777" w:rsidR="00C94F45" w:rsidRDefault="00C94F45" w:rsidP="0001091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12D77B18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A019FA5" w14:textId="6F9A00BD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70" w:type="dxa"/>
          </w:tcPr>
          <w:p w14:paraId="1B5650B7" w14:textId="57795A94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DienThoai</w:t>
            </w:r>
          </w:p>
        </w:tc>
        <w:tc>
          <w:tcPr>
            <w:tcW w:w="2250" w:type="dxa"/>
          </w:tcPr>
          <w:p w14:paraId="596332CD" w14:textId="464F0A05" w:rsidR="00C94F45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C94F45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4DA0D6C3" w14:textId="77777777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2E5BCD15" w14:textId="77777777" w:rsidR="00C94F45" w:rsidRDefault="00C94F45" w:rsidP="000109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2760D100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EA49CB2" w14:textId="483EBC33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70" w:type="dxa"/>
          </w:tcPr>
          <w:p w14:paraId="5C1C150E" w14:textId="7F71B43E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LoaiKhachHang</w:t>
            </w:r>
          </w:p>
        </w:tc>
        <w:tc>
          <w:tcPr>
            <w:tcW w:w="2250" w:type="dxa"/>
          </w:tcPr>
          <w:p w14:paraId="3C60A35C" w14:textId="789689B1" w:rsidR="00C94F45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C94F45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6267E220" w14:textId="34FFCA4E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385" w:type="dxa"/>
          </w:tcPr>
          <w:p w14:paraId="465AE06F" w14:textId="77777777" w:rsidR="00C94F45" w:rsidRDefault="00C94F45" w:rsidP="0001091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5AB8A73D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6E67AA01" w14:textId="78F4C266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70" w:type="dxa"/>
          </w:tcPr>
          <w:p w14:paraId="19F1E0A0" w14:textId="3100A10B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DiemTichLuy</w:t>
            </w:r>
          </w:p>
        </w:tc>
        <w:tc>
          <w:tcPr>
            <w:tcW w:w="2250" w:type="dxa"/>
          </w:tcPr>
          <w:p w14:paraId="6F432221" w14:textId="5CBF5C2A" w:rsidR="00C94F45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94F45">
              <w:rPr>
                <w:lang w:val="en-US"/>
              </w:rPr>
              <w:t>nt</w:t>
            </w:r>
          </w:p>
        </w:tc>
        <w:tc>
          <w:tcPr>
            <w:tcW w:w="1530" w:type="dxa"/>
          </w:tcPr>
          <w:p w14:paraId="7D813B2E" w14:textId="77777777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61C842D4" w14:textId="77777777" w:rsidR="00C94F45" w:rsidRDefault="00C94F45" w:rsidP="000109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420031A" w14:textId="42C76432" w:rsidR="0001091A" w:rsidRDefault="0001091A" w:rsidP="0034708C">
      <w:pPr>
        <w:pStyle w:val="Caption"/>
        <w:jc w:val="center"/>
        <w:rPr>
          <w:sz w:val="24"/>
          <w:lang w:val="en-US"/>
        </w:rPr>
      </w:pPr>
      <w:r w:rsidRPr="00BD024F">
        <w:rPr>
          <w:sz w:val="24"/>
        </w:rPr>
        <w:t xml:space="preserve">Bảng </w:t>
      </w:r>
      <w:r w:rsidRPr="00BD024F">
        <w:rPr>
          <w:sz w:val="24"/>
        </w:rPr>
        <w:fldChar w:fldCharType="begin"/>
      </w:r>
      <w:r w:rsidRPr="00BD024F">
        <w:rPr>
          <w:sz w:val="24"/>
        </w:rPr>
        <w:instrText xml:space="preserve"> SEQ Bảng \* ARABIC </w:instrText>
      </w:r>
      <w:r w:rsidRPr="00BD024F">
        <w:rPr>
          <w:sz w:val="24"/>
        </w:rPr>
        <w:fldChar w:fldCharType="separate"/>
      </w:r>
      <w:r w:rsidR="0034708C" w:rsidRPr="00BD024F">
        <w:rPr>
          <w:noProof/>
          <w:sz w:val="24"/>
        </w:rPr>
        <w:t>4</w:t>
      </w:r>
      <w:r w:rsidRPr="00BD024F">
        <w:rPr>
          <w:sz w:val="24"/>
        </w:rPr>
        <w:fldChar w:fldCharType="end"/>
      </w:r>
      <w:r w:rsidRPr="00BD024F">
        <w:rPr>
          <w:sz w:val="24"/>
          <w:lang w:val="en-US"/>
        </w:rPr>
        <w:t>: KhachHang</w:t>
      </w:r>
    </w:p>
    <w:p w14:paraId="765BB5D1" w14:textId="77777777" w:rsidR="00BD024F" w:rsidRPr="00BD024F" w:rsidRDefault="00BD024F" w:rsidP="00BD024F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99"/>
        <w:gridCol w:w="2163"/>
        <w:gridCol w:w="2220"/>
        <w:gridCol w:w="1509"/>
        <w:gridCol w:w="2352"/>
      </w:tblGrid>
      <w:tr w:rsidR="0001091A" w14:paraId="1D28CF4D" w14:textId="77777777" w:rsidTr="00BD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666AA9EC" w14:textId="77777777" w:rsidR="0001091A" w:rsidRDefault="0001091A" w:rsidP="0034708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70" w:type="dxa"/>
          </w:tcPr>
          <w:p w14:paraId="2505B91F" w14:textId="77777777" w:rsidR="0001091A" w:rsidRDefault="0001091A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2250" w:type="dxa"/>
          </w:tcPr>
          <w:p w14:paraId="679BB3CD" w14:textId="77777777" w:rsidR="0001091A" w:rsidRDefault="0001091A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30" w:type="dxa"/>
          </w:tcPr>
          <w:p w14:paraId="5B4D9BA2" w14:textId="77777777" w:rsidR="0001091A" w:rsidRDefault="0001091A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4B587FBA" w14:textId="77777777" w:rsidR="0001091A" w:rsidRDefault="0001091A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01091A" w14:paraId="46B5FBEB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1A57073" w14:textId="32A9B2CE" w:rsidR="0001091A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14:paraId="02D7BD74" w14:textId="6A28175B" w:rsidR="0001091A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idKhachHang</w:t>
            </w:r>
          </w:p>
        </w:tc>
        <w:tc>
          <w:tcPr>
            <w:tcW w:w="2250" w:type="dxa"/>
          </w:tcPr>
          <w:p w14:paraId="298BBE2B" w14:textId="0A34A9A4" w:rsidR="0001091A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C94F45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710B45D9" w14:textId="6C71E272" w:rsidR="0001091A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85" w:type="dxa"/>
          </w:tcPr>
          <w:p w14:paraId="58837896" w14:textId="77777777" w:rsidR="0001091A" w:rsidRDefault="0001091A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091A" w14:paraId="68A14CAC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E8E2FA7" w14:textId="333D62D3" w:rsidR="0001091A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14:paraId="3FC6E5DF" w14:textId="5A7F9F29" w:rsidR="0001091A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ChiNhanhYeuThich</w:t>
            </w:r>
          </w:p>
        </w:tc>
        <w:tc>
          <w:tcPr>
            <w:tcW w:w="2250" w:type="dxa"/>
          </w:tcPr>
          <w:p w14:paraId="4C6D6B6F" w14:textId="7983DACD" w:rsidR="0001091A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C94F45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1CBF6FD9" w14:textId="24F1754E" w:rsidR="0001091A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385" w:type="dxa"/>
          </w:tcPr>
          <w:p w14:paraId="7732883C" w14:textId="77777777" w:rsidR="0001091A" w:rsidRDefault="0001091A" w:rsidP="00C94F4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D266E85" w14:textId="375B0318" w:rsidR="0001091A" w:rsidRDefault="00C94F45" w:rsidP="0034708C">
      <w:pPr>
        <w:pStyle w:val="Caption"/>
        <w:jc w:val="center"/>
        <w:rPr>
          <w:sz w:val="24"/>
          <w:lang w:val="en-US"/>
        </w:rPr>
      </w:pPr>
      <w:r w:rsidRPr="00BD024F">
        <w:rPr>
          <w:sz w:val="24"/>
        </w:rPr>
        <w:t xml:space="preserve">Bảng </w:t>
      </w:r>
      <w:r w:rsidRPr="00BD024F">
        <w:rPr>
          <w:sz w:val="24"/>
        </w:rPr>
        <w:fldChar w:fldCharType="begin"/>
      </w:r>
      <w:r w:rsidRPr="00BD024F">
        <w:rPr>
          <w:sz w:val="24"/>
        </w:rPr>
        <w:instrText xml:space="preserve"> SEQ Bảng \* ARABIC </w:instrText>
      </w:r>
      <w:r w:rsidRPr="00BD024F">
        <w:rPr>
          <w:sz w:val="24"/>
        </w:rPr>
        <w:fldChar w:fldCharType="separate"/>
      </w:r>
      <w:r w:rsidR="0034708C" w:rsidRPr="00BD024F">
        <w:rPr>
          <w:noProof/>
          <w:sz w:val="24"/>
        </w:rPr>
        <w:t>5</w:t>
      </w:r>
      <w:r w:rsidRPr="00BD024F">
        <w:rPr>
          <w:sz w:val="24"/>
        </w:rPr>
        <w:fldChar w:fldCharType="end"/>
      </w:r>
      <w:r w:rsidRPr="00BD024F">
        <w:rPr>
          <w:sz w:val="24"/>
          <w:lang w:val="en-US"/>
        </w:rPr>
        <w:t>: KhachHang_ChiNhanhYeuThich</w:t>
      </w:r>
    </w:p>
    <w:p w14:paraId="39928669" w14:textId="77777777" w:rsidR="00BD024F" w:rsidRPr="00BD024F" w:rsidRDefault="00BD024F" w:rsidP="00BD024F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08"/>
        <w:gridCol w:w="2070"/>
        <w:gridCol w:w="2250"/>
        <w:gridCol w:w="1530"/>
        <w:gridCol w:w="2385"/>
      </w:tblGrid>
      <w:tr w:rsidR="00C94F45" w14:paraId="5163A8F4" w14:textId="77777777" w:rsidTr="00BD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1653A9F" w14:textId="77777777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70" w:type="dxa"/>
          </w:tcPr>
          <w:p w14:paraId="3386B902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2250" w:type="dxa"/>
          </w:tcPr>
          <w:p w14:paraId="527453FF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30" w:type="dxa"/>
          </w:tcPr>
          <w:p w14:paraId="53C74869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1F31B7C4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C94F45" w14:paraId="49DCC6AA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7556ECE" w14:textId="76E035DE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14:paraId="2388D0B2" w14:textId="0A1CD641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idKhachHang</w:t>
            </w:r>
          </w:p>
        </w:tc>
        <w:tc>
          <w:tcPr>
            <w:tcW w:w="2250" w:type="dxa"/>
          </w:tcPr>
          <w:p w14:paraId="52BAF9E1" w14:textId="5BBCF898" w:rsidR="00C94F45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C94F45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6A1115EF" w14:textId="09ED7AA4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85" w:type="dxa"/>
          </w:tcPr>
          <w:p w14:paraId="2C8372ED" w14:textId="77777777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3824CC0F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5BE360F" w14:textId="76868BB7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14:paraId="5D2CB02B" w14:textId="6080DD02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TheLoaiYeuThich</w:t>
            </w:r>
          </w:p>
        </w:tc>
        <w:tc>
          <w:tcPr>
            <w:tcW w:w="2250" w:type="dxa"/>
          </w:tcPr>
          <w:p w14:paraId="166F4FD8" w14:textId="54A7D73F" w:rsidR="00C94F45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C94F45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4756CC5D" w14:textId="1EB4F1C0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385" w:type="dxa"/>
          </w:tcPr>
          <w:p w14:paraId="67EADCC8" w14:textId="77777777" w:rsidR="00C94F45" w:rsidRDefault="00C94F45" w:rsidP="00C94F4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5301A13" w14:textId="453B4A0E" w:rsidR="00C94F45" w:rsidRDefault="00C94F45" w:rsidP="0034708C">
      <w:pPr>
        <w:pStyle w:val="Caption"/>
        <w:jc w:val="center"/>
        <w:rPr>
          <w:sz w:val="24"/>
          <w:lang w:val="en-US"/>
        </w:rPr>
      </w:pPr>
      <w:r w:rsidRPr="00BD024F">
        <w:rPr>
          <w:sz w:val="24"/>
        </w:rPr>
        <w:t xml:space="preserve">Bảng </w:t>
      </w:r>
      <w:r w:rsidRPr="00BD024F">
        <w:rPr>
          <w:sz w:val="24"/>
        </w:rPr>
        <w:fldChar w:fldCharType="begin"/>
      </w:r>
      <w:r w:rsidRPr="00BD024F">
        <w:rPr>
          <w:sz w:val="24"/>
        </w:rPr>
        <w:instrText xml:space="preserve"> SEQ Bảng \* ARABIC </w:instrText>
      </w:r>
      <w:r w:rsidRPr="00BD024F">
        <w:rPr>
          <w:sz w:val="24"/>
        </w:rPr>
        <w:fldChar w:fldCharType="separate"/>
      </w:r>
      <w:r w:rsidR="0034708C" w:rsidRPr="00BD024F">
        <w:rPr>
          <w:noProof/>
          <w:sz w:val="24"/>
        </w:rPr>
        <w:t>6</w:t>
      </w:r>
      <w:r w:rsidRPr="00BD024F">
        <w:rPr>
          <w:sz w:val="24"/>
        </w:rPr>
        <w:fldChar w:fldCharType="end"/>
      </w:r>
      <w:r w:rsidRPr="00BD024F">
        <w:rPr>
          <w:sz w:val="24"/>
          <w:lang w:val="en-US"/>
        </w:rPr>
        <w:t>: KhachHang_TheLoaiYeuThich</w:t>
      </w:r>
    </w:p>
    <w:p w14:paraId="0E94C1BF" w14:textId="77777777" w:rsidR="00BD024F" w:rsidRPr="00BD024F" w:rsidRDefault="00BD024F" w:rsidP="00BD024F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08"/>
        <w:gridCol w:w="2070"/>
        <w:gridCol w:w="2250"/>
        <w:gridCol w:w="1530"/>
        <w:gridCol w:w="2385"/>
      </w:tblGrid>
      <w:tr w:rsidR="00C94F45" w14:paraId="6F40EFEE" w14:textId="77777777" w:rsidTr="00BD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EECC4F8" w14:textId="77777777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70" w:type="dxa"/>
          </w:tcPr>
          <w:p w14:paraId="7C4D1DC8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2250" w:type="dxa"/>
          </w:tcPr>
          <w:p w14:paraId="357C6AA2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30" w:type="dxa"/>
          </w:tcPr>
          <w:p w14:paraId="01138EC4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6658945F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C94F45" w14:paraId="266D5B72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9416696" w14:textId="23272AE9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14:paraId="4D095C56" w14:textId="587F6064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0" w:type="dxa"/>
          </w:tcPr>
          <w:p w14:paraId="7B2832E5" w14:textId="0F697816" w:rsidR="00C94F45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C94F45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50356B5C" w14:textId="7A87D57A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85" w:type="dxa"/>
          </w:tcPr>
          <w:p w14:paraId="2C647F1E" w14:textId="77777777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0E4F2B36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C59EB12" w14:textId="4815A0FB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14:paraId="309BF665" w14:textId="3E7D1CC5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LoaiKhachHang</w:t>
            </w:r>
          </w:p>
        </w:tc>
        <w:tc>
          <w:tcPr>
            <w:tcW w:w="2250" w:type="dxa"/>
          </w:tcPr>
          <w:p w14:paraId="6A4846E6" w14:textId="4F01AA56" w:rsidR="00C94F45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C94F45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71D4C6F5" w14:textId="77777777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0AE1AA4E" w14:textId="77777777" w:rsidR="00C94F45" w:rsidRDefault="00C94F45" w:rsidP="00C94F4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763016CF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8A249E2" w14:textId="2DE7FC82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14:paraId="74F935BF" w14:textId="1535429A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DiemToiThieu</w:t>
            </w:r>
          </w:p>
        </w:tc>
        <w:tc>
          <w:tcPr>
            <w:tcW w:w="2250" w:type="dxa"/>
          </w:tcPr>
          <w:p w14:paraId="178FC7A4" w14:textId="5C98EDB3" w:rsidR="00C94F45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94F45">
              <w:rPr>
                <w:lang w:val="en-US"/>
              </w:rPr>
              <w:t>nt</w:t>
            </w:r>
          </w:p>
        </w:tc>
        <w:tc>
          <w:tcPr>
            <w:tcW w:w="1530" w:type="dxa"/>
          </w:tcPr>
          <w:p w14:paraId="01EA9DBF" w14:textId="77777777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20B26096" w14:textId="77777777" w:rsidR="00C94F45" w:rsidRDefault="00C94F45" w:rsidP="00C94F4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6F6A38A" w14:textId="34755866" w:rsidR="00C94F45" w:rsidRDefault="00C94F45" w:rsidP="0034708C">
      <w:pPr>
        <w:pStyle w:val="Caption"/>
        <w:jc w:val="center"/>
        <w:rPr>
          <w:sz w:val="22"/>
          <w:lang w:val="en-US"/>
        </w:rPr>
      </w:pPr>
      <w:r w:rsidRPr="00BD024F">
        <w:rPr>
          <w:sz w:val="22"/>
        </w:rPr>
        <w:t xml:space="preserve">Bảng </w:t>
      </w:r>
      <w:r w:rsidRPr="00BD024F">
        <w:rPr>
          <w:sz w:val="22"/>
        </w:rPr>
        <w:fldChar w:fldCharType="begin"/>
      </w:r>
      <w:r w:rsidRPr="00BD024F">
        <w:rPr>
          <w:sz w:val="22"/>
        </w:rPr>
        <w:instrText xml:space="preserve"> SEQ Bảng \* ARABIC </w:instrText>
      </w:r>
      <w:r w:rsidRPr="00BD024F">
        <w:rPr>
          <w:sz w:val="22"/>
        </w:rPr>
        <w:fldChar w:fldCharType="separate"/>
      </w:r>
      <w:r w:rsidR="0034708C" w:rsidRPr="00BD024F">
        <w:rPr>
          <w:noProof/>
          <w:sz w:val="22"/>
        </w:rPr>
        <w:t>7</w:t>
      </w:r>
      <w:r w:rsidRPr="00BD024F">
        <w:rPr>
          <w:sz w:val="22"/>
        </w:rPr>
        <w:fldChar w:fldCharType="end"/>
      </w:r>
      <w:r w:rsidRPr="00BD024F">
        <w:rPr>
          <w:sz w:val="22"/>
          <w:lang w:val="en-US"/>
        </w:rPr>
        <w:t>: LoaiKhachHang</w:t>
      </w:r>
    </w:p>
    <w:p w14:paraId="14CD0099" w14:textId="179CA242" w:rsidR="00BD024F" w:rsidRDefault="00BD024F" w:rsidP="00BD024F">
      <w:pPr>
        <w:rPr>
          <w:lang w:val="en-US"/>
        </w:rPr>
      </w:pPr>
    </w:p>
    <w:p w14:paraId="6F098C0D" w14:textId="5C4EB2E6" w:rsidR="00BD024F" w:rsidRDefault="00BD024F" w:rsidP="00BD024F">
      <w:pPr>
        <w:rPr>
          <w:lang w:val="en-US"/>
        </w:rPr>
      </w:pPr>
    </w:p>
    <w:p w14:paraId="52321C36" w14:textId="77777777" w:rsidR="00BD024F" w:rsidRPr="00BD024F" w:rsidRDefault="00BD024F" w:rsidP="00BD024F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08"/>
        <w:gridCol w:w="2070"/>
        <w:gridCol w:w="2250"/>
        <w:gridCol w:w="1530"/>
        <w:gridCol w:w="2385"/>
      </w:tblGrid>
      <w:tr w:rsidR="00C94F45" w14:paraId="7D133CAB" w14:textId="77777777" w:rsidTr="00BD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614BCFF2" w14:textId="77777777" w:rsidR="00BD024F" w:rsidRDefault="00BD024F" w:rsidP="0034708C">
            <w:pPr>
              <w:rPr>
                <w:lang w:val="en-US"/>
              </w:rPr>
            </w:pPr>
          </w:p>
          <w:p w14:paraId="5A04FB67" w14:textId="7BD97AE0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70" w:type="dxa"/>
          </w:tcPr>
          <w:p w14:paraId="0C2D91A9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2250" w:type="dxa"/>
          </w:tcPr>
          <w:p w14:paraId="4B39C1CE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30" w:type="dxa"/>
          </w:tcPr>
          <w:p w14:paraId="01CCEBA2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2D7859A1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C94F45" w14:paraId="55415D44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660B7264" w14:textId="1B662FC3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14:paraId="60305359" w14:textId="075E4F99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0" w:type="dxa"/>
          </w:tcPr>
          <w:p w14:paraId="38FA6230" w14:textId="4AC02098" w:rsidR="00C94F45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C94F45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789591A4" w14:textId="51A430AD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85" w:type="dxa"/>
          </w:tcPr>
          <w:p w14:paraId="1D01485A" w14:textId="77777777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27376F0C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7A3D8DD" w14:textId="22EC2F59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14:paraId="73C363FC" w14:textId="5FC62BD1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LoaiTaiKhoan</w:t>
            </w:r>
          </w:p>
        </w:tc>
        <w:tc>
          <w:tcPr>
            <w:tcW w:w="2250" w:type="dxa"/>
          </w:tcPr>
          <w:p w14:paraId="29DFA240" w14:textId="2BB59339" w:rsidR="00C94F45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94F45">
              <w:rPr>
                <w:lang w:val="en-US"/>
              </w:rPr>
              <w:t>varchar(50)</w:t>
            </w:r>
          </w:p>
        </w:tc>
        <w:tc>
          <w:tcPr>
            <w:tcW w:w="1530" w:type="dxa"/>
          </w:tcPr>
          <w:p w14:paraId="036033B7" w14:textId="77777777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1CACAB61" w14:textId="77777777" w:rsidR="00C94F45" w:rsidRDefault="00C94F45" w:rsidP="00C94F4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1671107" w14:textId="67712AB7" w:rsidR="00C94F45" w:rsidRDefault="00C94F45" w:rsidP="0034708C">
      <w:pPr>
        <w:pStyle w:val="Caption"/>
        <w:jc w:val="center"/>
        <w:rPr>
          <w:sz w:val="24"/>
          <w:lang w:val="en-US"/>
        </w:rPr>
      </w:pPr>
      <w:r w:rsidRPr="00BD024F">
        <w:rPr>
          <w:sz w:val="24"/>
        </w:rPr>
        <w:t xml:space="preserve">Bảng </w:t>
      </w:r>
      <w:r w:rsidRPr="00BD024F">
        <w:rPr>
          <w:sz w:val="24"/>
        </w:rPr>
        <w:fldChar w:fldCharType="begin"/>
      </w:r>
      <w:r w:rsidRPr="00BD024F">
        <w:rPr>
          <w:sz w:val="24"/>
        </w:rPr>
        <w:instrText xml:space="preserve"> SEQ Bảng \* ARABIC </w:instrText>
      </w:r>
      <w:r w:rsidRPr="00BD024F">
        <w:rPr>
          <w:sz w:val="24"/>
        </w:rPr>
        <w:fldChar w:fldCharType="separate"/>
      </w:r>
      <w:r w:rsidR="0034708C" w:rsidRPr="00BD024F">
        <w:rPr>
          <w:noProof/>
          <w:sz w:val="24"/>
        </w:rPr>
        <w:t>8</w:t>
      </w:r>
      <w:r w:rsidRPr="00BD024F">
        <w:rPr>
          <w:sz w:val="24"/>
        </w:rPr>
        <w:fldChar w:fldCharType="end"/>
      </w:r>
      <w:r w:rsidRPr="00BD024F">
        <w:rPr>
          <w:sz w:val="24"/>
          <w:lang w:val="en-US"/>
        </w:rPr>
        <w:t>: LoaiTaiKhoanQuanLy</w:t>
      </w:r>
    </w:p>
    <w:p w14:paraId="7B80AC48" w14:textId="77777777" w:rsidR="00BD024F" w:rsidRPr="00BD024F" w:rsidRDefault="00BD024F" w:rsidP="00BD024F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72"/>
        <w:gridCol w:w="2402"/>
        <w:gridCol w:w="2165"/>
        <w:gridCol w:w="1448"/>
        <w:gridCol w:w="2256"/>
      </w:tblGrid>
      <w:tr w:rsidR="00C94F45" w14:paraId="086785F6" w14:textId="77777777" w:rsidTr="00BD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F47FAEE" w14:textId="77777777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70" w:type="dxa"/>
          </w:tcPr>
          <w:p w14:paraId="77724FEE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2250" w:type="dxa"/>
          </w:tcPr>
          <w:p w14:paraId="777144A2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30" w:type="dxa"/>
          </w:tcPr>
          <w:p w14:paraId="4F62FFB3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23F851D1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C94F45" w14:paraId="0A8BCC9F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68AE957" w14:textId="30F829CF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14:paraId="1A266036" w14:textId="6682F187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0" w:type="dxa"/>
          </w:tcPr>
          <w:p w14:paraId="4D45B489" w14:textId="48AA906E" w:rsidR="00C94F45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C94F45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062BB919" w14:textId="491CB452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85" w:type="dxa"/>
          </w:tcPr>
          <w:p w14:paraId="5668B8F1" w14:textId="77777777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70EFC34B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035A5C9" w14:textId="6D3E8886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14:paraId="1525E870" w14:textId="4FA82BEB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2250" w:type="dxa"/>
          </w:tcPr>
          <w:p w14:paraId="6A52D10C" w14:textId="3BA0A4A4" w:rsidR="00C94F45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94F45">
              <w:rPr>
                <w:lang w:val="en-US"/>
              </w:rPr>
              <w:t>varchar(50)</w:t>
            </w:r>
          </w:p>
        </w:tc>
        <w:tc>
          <w:tcPr>
            <w:tcW w:w="1530" w:type="dxa"/>
          </w:tcPr>
          <w:p w14:paraId="062ABAB1" w14:textId="77777777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3048B90C" w14:textId="77777777" w:rsidR="00C94F45" w:rsidRDefault="00C94F45" w:rsidP="00C94F4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714330DB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ABA6330" w14:textId="39B62524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14:paraId="4B7BEEA5" w14:textId="6A5F76EE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MatKhau</w:t>
            </w:r>
          </w:p>
        </w:tc>
        <w:tc>
          <w:tcPr>
            <w:tcW w:w="2250" w:type="dxa"/>
          </w:tcPr>
          <w:p w14:paraId="6C7F1159" w14:textId="4DCD23E3" w:rsidR="00C94F45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C94F45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61C96244" w14:textId="77777777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05CBA9F1" w14:textId="77777777" w:rsidR="00C94F45" w:rsidRDefault="00C94F45" w:rsidP="00C94F4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32585ABC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676E9C59" w14:textId="029D9E4A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14:paraId="1970FC78" w14:textId="5CC9E945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LoaiTaiKhoanQuanLy</w:t>
            </w:r>
          </w:p>
        </w:tc>
        <w:tc>
          <w:tcPr>
            <w:tcW w:w="2250" w:type="dxa"/>
          </w:tcPr>
          <w:p w14:paraId="1E923DEB" w14:textId="14067983" w:rsidR="00C94F45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C94F45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6B5E2E4B" w14:textId="1FAFD60A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385" w:type="dxa"/>
          </w:tcPr>
          <w:p w14:paraId="1722EFDB" w14:textId="77777777" w:rsidR="00C94F45" w:rsidRDefault="00C94F45" w:rsidP="00C94F4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12492810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D29B273" w14:textId="1B92A530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0" w:type="dxa"/>
          </w:tcPr>
          <w:p w14:paraId="23AFBFB1" w14:textId="0633E778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EmailDangNhap</w:t>
            </w:r>
          </w:p>
        </w:tc>
        <w:tc>
          <w:tcPr>
            <w:tcW w:w="2250" w:type="dxa"/>
          </w:tcPr>
          <w:p w14:paraId="2859C1F1" w14:textId="0DBE92D8" w:rsidR="00C94F45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C94F45">
              <w:rPr>
                <w:lang w:val="en-US"/>
              </w:rPr>
              <w:t>(20)</w:t>
            </w:r>
          </w:p>
        </w:tc>
        <w:tc>
          <w:tcPr>
            <w:tcW w:w="1530" w:type="dxa"/>
          </w:tcPr>
          <w:p w14:paraId="16720FD2" w14:textId="77777777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30D5B9E4" w14:textId="77777777" w:rsidR="00C94F45" w:rsidRDefault="00C94F45" w:rsidP="00C94F4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E4D1C6B" w14:textId="125E4563" w:rsidR="00C94F45" w:rsidRDefault="00C94F45" w:rsidP="0034708C">
      <w:pPr>
        <w:pStyle w:val="Caption"/>
        <w:jc w:val="center"/>
        <w:rPr>
          <w:sz w:val="24"/>
          <w:lang w:val="en-US"/>
        </w:rPr>
      </w:pPr>
      <w:r w:rsidRPr="00BD024F">
        <w:rPr>
          <w:sz w:val="24"/>
        </w:rPr>
        <w:t xml:space="preserve">Bảng </w:t>
      </w:r>
      <w:r w:rsidRPr="00BD024F">
        <w:rPr>
          <w:sz w:val="24"/>
        </w:rPr>
        <w:fldChar w:fldCharType="begin"/>
      </w:r>
      <w:r w:rsidRPr="00BD024F">
        <w:rPr>
          <w:sz w:val="24"/>
        </w:rPr>
        <w:instrText xml:space="preserve"> SEQ Bảng \* ARABIC </w:instrText>
      </w:r>
      <w:r w:rsidRPr="00BD024F">
        <w:rPr>
          <w:sz w:val="24"/>
        </w:rPr>
        <w:fldChar w:fldCharType="separate"/>
      </w:r>
      <w:r w:rsidR="0034708C" w:rsidRPr="00BD024F">
        <w:rPr>
          <w:noProof/>
          <w:sz w:val="24"/>
        </w:rPr>
        <w:t>9</w:t>
      </w:r>
      <w:r w:rsidRPr="00BD024F">
        <w:rPr>
          <w:sz w:val="24"/>
        </w:rPr>
        <w:fldChar w:fldCharType="end"/>
      </w:r>
      <w:r w:rsidRPr="00BD024F">
        <w:rPr>
          <w:sz w:val="24"/>
          <w:lang w:val="en-US"/>
        </w:rPr>
        <w:t>: NguoiQuanLy</w:t>
      </w:r>
    </w:p>
    <w:p w14:paraId="4598AAED" w14:textId="77777777" w:rsidR="00BD024F" w:rsidRPr="00BD024F" w:rsidRDefault="00BD024F" w:rsidP="00BD024F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08"/>
        <w:gridCol w:w="2070"/>
        <w:gridCol w:w="2250"/>
        <w:gridCol w:w="1530"/>
        <w:gridCol w:w="2385"/>
      </w:tblGrid>
      <w:tr w:rsidR="00C94F45" w14:paraId="5C244825" w14:textId="77777777" w:rsidTr="00BD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D753D35" w14:textId="77777777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70" w:type="dxa"/>
          </w:tcPr>
          <w:p w14:paraId="55B9F777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2250" w:type="dxa"/>
          </w:tcPr>
          <w:p w14:paraId="5A577F93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30" w:type="dxa"/>
          </w:tcPr>
          <w:p w14:paraId="69C60118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6C24D5A0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C94F45" w14:paraId="5276EF38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6F0985E" w14:textId="6EEA47BE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14:paraId="071241B1" w14:textId="64CFCBFA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0" w:type="dxa"/>
          </w:tcPr>
          <w:p w14:paraId="626EDA5F" w14:textId="18FBFC7F" w:rsidR="00C94F45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</w:t>
            </w:r>
            <w:r w:rsidR="00C94F45">
              <w:rPr>
                <w:lang w:val="en-US"/>
              </w:rPr>
              <w:t>(10)</w:t>
            </w:r>
          </w:p>
        </w:tc>
        <w:tc>
          <w:tcPr>
            <w:tcW w:w="1530" w:type="dxa"/>
          </w:tcPr>
          <w:p w14:paraId="51BC5BC2" w14:textId="3A058888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PK,FK</w:t>
            </w:r>
          </w:p>
        </w:tc>
        <w:tc>
          <w:tcPr>
            <w:tcW w:w="2385" w:type="dxa"/>
          </w:tcPr>
          <w:p w14:paraId="4218F4DF" w14:textId="77777777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540D1C8E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7C419E0" w14:textId="0153A4AC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14:paraId="79217ABE" w14:textId="42B05F25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TenPhim</w:t>
            </w:r>
          </w:p>
        </w:tc>
        <w:tc>
          <w:tcPr>
            <w:tcW w:w="2250" w:type="dxa"/>
          </w:tcPr>
          <w:p w14:paraId="146EB919" w14:textId="5A45F62F" w:rsidR="00C94F45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94F45">
              <w:rPr>
                <w:lang w:val="en-US"/>
              </w:rPr>
              <w:t>varchar(50)</w:t>
            </w:r>
          </w:p>
        </w:tc>
        <w:tc>
          <w:tcPr>
            <w:tcW w:w="1530" w:type="dxa"/>
          </w:tcPr>
          <w:p w14:paraId="76BFA11C" w14:textId="77777777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3094B5BF" w14:textId="77777777" w:rsidR="00C94F45" w:rsidRDefault="00C94F45" w:rsidP="00C94F4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6F9AB951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497190B" w14:textId="1DC44DD7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14:paraId="33A87B6F" w14:textId="0061ACA3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MoTa</w:t>
            </w:r>
          </w:p>
        </w:tc>
        <w:tc>
          <w:tcPr>
            <w:tcW w:w="2250" w:type="dxa"/>
          </w:tcPr>
          <w:p w14:paraId="61943341" w14:textId="77D0910A" w:rsidR="00C94F45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94F45">
              <w:rPr>
                <w:lang w:val="en-US"/>
              </w:rPr>
              <w:t>varchar(200)</w:t>
            </w:r>
          </w:p>
        </w:tc>
        <w:tc>
          <w:tcPr>
            <w:tcW w:w="1530" w:type="dxa"/>
          </w:tcPr>
          <w:p w14:paraId="0D7F2DF7" w14:textId="77777777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63131F0A" w14:textId="77777777" w:rsidR="00C94F45" w:rsidRDefault="00C94F45" w:rsidP="00C94F4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17BDD852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F32A242" w14:textId="69207111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14:paraId="24877B32" w14:textId="69F299D8" w:rsidR="00C94F45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TheLoai</w:t>
            </w:r>
          </w:p>
        </w:tc>
        <w:tc>
          <w:tcPr>
            <w:tcW w:w="2250" w:type="dxa"/>
          </w:tcPr>
          <w:p w14:paraId="7C8DEFFF" w14:textId="4F318C7E" w:rsidR="00C94F45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530" w:type="dxa"/>
          </w:tcPr>
          <w:p w14:paraId="6C3D0ABC" w14:textId="6ECC40A4" w:rsidR="00C94F45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385" w:type="dxa"/>
          </w:tcPr>
          <w:p w14:paraId="7CD1CD4C" w14:textId="77777777" w:rsidR="00C94F45" w:rsidRDefault="00C94F45" w:rsidP="00C94F4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41C5A3DA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C01A085" w14:textId="562BA974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14:paraId="3577BAFA" w14:textId="0EF8F222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NgayKhoiChieu</w:t>
            </w:r>
          </w:p>
        </w:tc>
        <w:tc>
          <w:tcPr>
            <w:tcW w:w="2250" w:type="dxa"/>
          </w:tcPr>
          <w:p w14:paraId="4D4CC630" w14:textId="62E9830C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30" w:type="dxa"/>
          </w:tcPr>
          <w:p w14:paraId="155BF037" w14:textId="77777777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031B1A1E" w14:textId="77777777" w:rsidR="0034708C" w:rsidRDefault="0034708C" w:rsidP="00C94F4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2CBD6C1F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DE5578F" w14:textId="79E9A0A6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0" w:type="dxa"/>
          </w:tcPr>
          <w:p w14:paraId="325CB708" w14:textId="7CEED98C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ThoiLuong</w:t>
            </w:r>
          </w:p>
        </w:tc>
        <w:tc>
          <w:tcPr>
            <w:tcW w:w="2250" w:type="dxa"/>
          </w:tcPr>
          <w:p w14:paraId="29E67C95" w14:textId="6BDC93DF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time(7)</w:t>
            </w:r>
          </w:p>
        </w:tc>
        <w:tc>
          <w:tcPr>
            <w:tcW w:w="1530" w:type="dxa"/>
          </w:tcPr>
          <w:p w14:paraId="0A462F55" w14:textId="77777777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41928321" w14:textId="77777777" w:rsidR="0034708C" w:rsidRDefault="0034708C" w:rsidP="00C94F4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52256E90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8BF3636" w14:textId="010F72B1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70" w:type="dxa"/>
          </w:tcPr>
          <w:p w14:paraId="7A8F6D6F" w14:textId="0CDF4053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DaoDien</w:t>
            </w:r>
          </w:p>
        </w:tc>
        <w:tc>
          <w:tcPr>
            <w:tcW w:w="2250" w:type="dxa"/>
          </w:tcPr>
          <w:p w14:paraId="6B6647E3" w14:textId="148D3987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530" w:type="dxa"/>
          </w:tcPr>
          <w:p w14:paraId="4DE0C660" w14:textId="77777777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432734E8" w14:textId="77777777" w:rsidR="0034708C" w:rsidRDefault="0034708C" w:rsidP="00C94F4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0562D957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DCF63A9" w14:textId="3C388917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70" w:type="dxa"/>
          </w:tcPr>
          <w:p w14:paraId="682F04B0" w14:textId="71A1A3E4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DienVien</w:t>
            </w:r>
          </w:p>
        </w:tc>
        <w:tc>
          <w:tcPr>
            <w:tcW w:w="2250" w:type="dxa"/>
          </w:tcPr>
          <w:p w14:paraId="6ED3B9EA" w14:textId="45B29EE1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nvarchar(200)</w:t>
            </w:r>
          </w:p>
        </w:tc>
        <w:tc>
          <w:tcPr>
            <w:tcW w:w="1530" w:type="dxa"/>
          </w:tcPr>
          <w:p w14:paraId="4B902803" w14:textId="77777777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745BEB68" w14:textId="77777777" w:rsidR="0034708C" w:rsidRDefault="0034708C" w:rsidP="00C94F4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0D3BDDB2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337758B" w14:textId="4CB49F2D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70" w:type="dxa"/>
          </w:tcPr>
          <w:p w14:paraId="51A512DD" w14:textId="12166990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NgonNgu</w:t>
            </w:r>
          </w:p>
        </w:tc>
        <w:tc>
          <w:tcPr>
            <w:tcW w:w="2250" w:type="dxa"/>
          </w:tcPr>
          <w:p w14:paraId="44D1790F" w14:textId="5BD438D4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530" w:type="dxa"/>
          </w:tcPr>
          <w:p w14:paraId="331E06F2" w14:textId="77777777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21FD4B3B" w14:textId="77777777" w:rsidR="0034708C" w:rsidRDefault="0034708C" w:rsidP="00C94F4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644D9E94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E5B99A2" w14:textId="10C978FF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70" w:type="dxa"/>
          </w:tcPr>
          <w:p w14:paraId="7B21B769" w14:textId="321512EF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DoTuoiToiThieu</w:t>
            </w:r>
          </w:p>
        </w:tc>
        <w:tc>
          <w:tcPr>
            <w:tcW w:w="2250" w:type="dxa"/>
          </w:tcPr>
          <w:p w14:paraId="578635FF" w14:textId="2A27F1B7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30" w:type="dxa"/>
          </w:tcPr>
          <w:p w14:paraId="52D26568" w14:textId="77777777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6C892497" w14:textId="77777777" w:rsidR="0034708C" w:rsidRDefault="0034708C" w:rsidP="00C94F4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38C780C7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B947FA6" w14:textId="2B0D5F3E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2070" w:type="dxa"/>
          </w:tcPr>
          <w:p w14:paraId="6AF1E84E" w14:textId="084F1AF7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GiaVe</w:t>
            </w:r>
          </w:p>
        </w:tc>
        <w:tc>
          <w:tcPr>
            <w:tcW w:w="2250" w:type="dxa"/>
          </w:tcPr>
          <w:p w14:paraId="5D69F2D8" w14:textId="533D7DF3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530" w:type="dxa"/>
          </w:tcPr>
          <w:p w14:paraId="449621B5" w14:textId="77777777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4E980368" w14:textId="77777777" w:rsidR="0034708C" w:rsidRDefault="0034708C" w:rsidP="00C94F4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6E35D39E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24A727F" w14:textId="16D8DB9D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70" w:type="dxa"/>
          </w:tcPr>
          <w:p w14:paraId="0D174FCD" w14:textId="181FC12D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TinhTrang</w:t>
            </w:r>
          </w:p>
        </w:tc>
        <w:tc>
          <w:tcPr>
            <w:tcW w:w="2250" w:type="dxa"/>
          </w:tcPr>
          <w:p w14:paraId="525D20E5" w14:textId="51EF4EEE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30" w:type="dxa"/>
          </w:tcPr>
          <w:p w14:paraId="59C3DE96" w14:textId="77777777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4A3F01D3" w14:textId="77777777" w:rsidR="0034708C" w:rsidRDefault="0034708C" w:rsidP="00C94F4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10AA96D1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8B128E5" w14:textId="7606DB3F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70" w:type="dxa"/>
          </w:tcPr>
          <w:p w14:paraId="2F7A9F40" w14:textId="090427DD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DiemTichLuy</w:t>
            </w:r>
          </w:p>
        </w:tc>
        <w:tc>
          <w:tcPr>
            <w:tcW w:w="2250" w:type="dxa"/>
          </w:tcPr>
          <w:p w14:paraId="0E3C2DB9" w14:textId="2B2ADF55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30" w:type="dxa"/>
          </w:tcPr>
          <w:p w14:paraId="35B2D305" w14:textId="77777777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2856453A" w14:textId="77777777" w:rsidR="0034708C" w:rsidRDefault="0034708C" w:rsidP="00C94F4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2882EBA" w14:textId="0CE21646" w:rsidR="00C94F45" w:rsidRDefault="00C94F45" w:rsidP="0034708C">
      <w:pPr>
        <w:pStyle w:val="Caption"/>
        <w:jc w:val="center"/>
        <w:rPr>
          <w:sz w:val="24"/>
          <w:lang w:val="en-US"/>
        </w:rPr>
      </w:pPr>
      <w:r w:rsidRPr="00BD024F">
        <w:rPr>
          <w:sz w:val="24"/>
        </w:rPr>
        <w:t xml:space="preserve">Bảng </w:t>
      </w:r>
      <w:r w:rsidRPr="00BD024F">
        <w:rPr>
          <w:sz w:val="24"/>
        </w:rPr>
        <w:fldChar w:fldCharType="begin"/>
      </w:r>
      <w:r w:rsidRPr="00BD024F">
        <w:rPr>
          <w:sz w:val="24"/>
        </w:rPr>
        <w:instrText xml:space="preserve"> SEQ Bảng \* ARABIC </w:instrText>
      </w:r>
      <w:r w:rsidRPr="00BD024F">
        <w:rPr>
          <w:sz w:val="24"/>
        </w:rPr>
        <w:fldChar w:fldCharType="separate"/>
      </w:r>
      <w:r w:rsidR="0034708C" w:rsidRPr="00BD024F">
        <w:rPr>
          <w:noProof/>
          <w:sz w:val="24"/>
        </w:rPr>
        <w:t>10</w:t>
      </w:r>
      <w:r w:rsidRPr="00BD024F">
        <w:rPr>
          <w:sz w:val="24"/>
        </w:rPr>
        <w:fldChar w:fldCharType="end"/>
      </w:r>
      <w:r w:rsidRPr="00BD024F">
        <w:rPr>
          <w:sz w:val="24"/>
          <w:lang w:val="en-US"/>
        </w:rPr>
        <w:t>: Phim</w:t>
      </w:r>
    </w:p>
    <w:p w14:paraId="587D3C8B" w14:textId="77777777" w:rsidR="00BD024F" w:rsidRPr="00BD024F" w:rsidRDefault="00BD024F" w:rsidP="00BD024F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08"/>
        <w:gridCol w:w="2070"/>
        <w:gridCol w:w="2250"/>
        <w:gridCol w:w="1530"/>
        <w:gridCol w:w="2385"/>
      </w:tblGrid>
      <w:tr w:rsidR="00C94F45" w14:paraId="285D7723" w14:textId="77777777" w:rsidTr="00BD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4228035" w14:textId="77777777" w:rsidR="00C94F45" w:rsidRDefault="00C94F45" w:rsidP="0034708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70" w:type="dxa"/>
          </w:tcPr>
          <w:p w14:paraId="4A9D5FC6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2250" w:type="dxa"/>
          </w:tcPr>
          <w:p w14:paraId="127005B3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30" w:type="dxa"/>
          </w:tcPr>
          <w:p w14:paraId="6E97648A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40F8EB08" w14:textId="77777777" w:rsidR="00C94F45" w:rsidRDefault="00C94F45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C94F45" w14:paraId="470AD560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4B03C67" w14:textId="0D3CD5B0" w:rsidR="00C94F45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14:paraId="180A0839" w14:textId="5AB56A0A" w:rsidR="00C94F45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0" w:type="dxa"/>
          </w:tcPr>
          <w:p w14:paraId="53EA2D26" w14:textId="61FB96F4" w:rsidR="00C94F45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530" w:type="dxa"/>
          </w:tcPr>
          <w:p w14:paraId="59D2FEB8" w14:textId="4F65BA4F" w:rsidR="00C94F45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85" w:type="dxa"/>
          </w:tcPr>
          <w:p w14:paraId="0E82B29C" w14:textId="77777777" w:rsidR="00C94F45" w:rsidRDefault="00C94F45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94F45" w14:paraId="733D29D6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5A8A164" w14:textId="0CA93D39" w:rsidR="00C94F45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14:paraId="314420D1" w14:textId="304E9364" w:rsidR="00C94F45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HinhAnh</w:t>
            </w:r>
          </w:p>
        </w:tc>
        <w:tc>
          <w:tcPr>
            <w:tcW w:w="2250" w:type="dxa"/>
          </w:tcPr>
          <w:p w14:paraId="1DABC134" w14:textId="6C3D1881" w:rsidR="00C94F45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nchar(20)</w:t>
            </w:r>
          </w:p>
        </w:tc>
        <w:tc>
          <w:tcPr>
            <w:tcW w:w="1530" w:type="dxa"/>
          </w:tcPr>
          <w:p w14:paraId="611FA21C" w14:textId="77777777" w:rsidR="00C94F45" w:rsidRDefault="00C94F45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159AEB2F" w14:textId="77777777" w:rsidR="00C94F45" w:rsidRDefault="00C94F45" w:rsidP="0034708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708B55C" w14:textId="5788746A" w:rsidR="00C94F45" w:rsidRDefault="0034708C" w:rsidP="0034708C">
      <w:pPr>
        <w:pStyle w:val="Caption"/>
        <w:jc w:val="center"/>
        <w:rPr>
          <w:sz w:val="24"/>
          <w:lang w:val="en-US"/>
        </w:rPr>
      </w:pPr>
      <w:r w:rsidRPr="00BD024F">
        <w:rPr>
          <w:sz w:val="24"/>
        </w:rPr>
        <w:t xml:space="preserve">Bảng </w:t>
      </w:r>
      <w:r w:rsidRPr="00BD024F">
        <w:rPr>
          <w:sz w:val="24"/>
        </w:rPr>
        <w:fldChar w:fldCharType="begin"/>
      </w:r>
      <w:r w:rsidRPr="00BD024F">
        <w:rPr>
          <w:sz w:val="24"/>
        </w:rPr>
        <w:instrText xml:space="preserve"> SEQ Bảng \* ARABIC </w:instrText>
      </w:r>
      <w:r w:rsidRPr="00BD024F">
        <w:rPr>
          <w:sz w:val="24"/>
        </w:rPr>
        <w:fldChar w:fldCharType="separate"/>
      </w:r>
      <w:r w:rsidRPr="00BD024F">
        <w:rPr>
          <w:noProof/>
          <w:sz w:val="24"/>
        </w:rPr>
        <w:t>11</w:t>
      </w:r>
      <w:r w:rsidRPr="00BD024F">
        <w:rPr>
          <w:sz w:val="24"/>
        </w:rPr>
        <w:fldChar w:fldCharType="end"/>
      </w:r>
      <w:r w:rsidRPr="00BD024F">
        <w:rPr>
          <w:sz w:val="24"/>
          <w:lang w:val="en-US"/>
        </w:rPr>
        <w:t>: Phim_HinhAnh</w:t>
      </w:r>
    </w:p>
    <w:p w14:paraId="28E6F122" w14:textId="77777777" w:rsidR="00BD024F" w:rsidRPr="00BD024F" w:rsidRDefault="00BD024F" w:rsidP="00BD024F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91"/>
        <w:gridCol w:w="2243"/>
        <w:gridCol w:w="2194"/>
        <w:gridCol w:w="1491"/>
        <w:gridCol w:w="2324"/>
      </w:tblGrid>
      <w:tr w:rsidR="0034708C" w14:paraId="3B17E709" w14:textId="77777777" w:rsidTr="00BD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58BE902" w14:textId="77777777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70" w:type="dxa"/>
          </w:tcPr>
          <w:p w14:paraId="2376C5E0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2250" w:type="dxa"/>
          </w:tcPr>
          <w:p w14:paraId="1E91D52E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30" w:type="dxa"/>
          </w:tcPr>
          <w:p w14:paraId="5BABFF08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7063AE05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34708C" w14:paraId="441DACA4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F07096E" w14:textId="5D282199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14:paraId="6C018D89" w14:textId="226C9227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0" w:type="dxa"/>
          </w:tcPr>
          <w:p w14:paraId="129FB30A" w14:textId="6A6F8005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530" w:type="dxa"/>
          </w:tcPr>
          <w:p w14:paraId="13A43A43" w14:textId="3118C286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85" w:type="dxa"/>
          </w:tcPr>
          <w:p w14:paraId="1E5BD596" w14:textId="77777777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21D0BBC8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174DE8E" w14:textId="1DEB63B0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14:paraId="3B8AB24C" w14:textId="33A0D243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idChiNhanh</w:t>
            </w:r>
          </w:p>
        </w:tc>
        <w:tc>
          <w:tcPr>
            <w:tcW w:w="2250" w:type="dxa"/>
          </w:tcPr>
          <w:p w14:paraId="52E6D6BD" w14:textId="57B8499D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530" w:type="dxa"/>
          </w:tcPr>
          <w:p w14:paraId="7CC8F549" w14:textId="35052154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385" w:type="dxa"/>
          </w:tcPr>
          <w:p w14:paraId="4476EF8D" w14:textId="77777777" w:rsidR="0034708C" w:rsidRDefault="0034708C" w:rsidP="0034708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277945D6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BCDA940" w14:textId="05265E93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14:paraId="6BE2A130" w14:textId="75D84154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SoLuongChoNgoi</w:t>
            </w:r>
          </w:p>
        </w:tc>
        <w:tc>
          <w:tcPr>
            <w:tcW w:w="2250" w:type="dxa"/>
          </w:tcPr>
          <w:p w14:paraId="704E9D54" w14:textId="45BC6BB2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30" w:type="dxa"/>
          </w:tcPr>
          <w:p w14:paraId="12F69921" w14:textId="77777777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195D32F9" w14:textId="77777777" w:rsidR="0034708C" w:rsidRDefault="0034708C" w:rsidP="0034708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01C169B2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9A3F9A2" w14:textId="74009492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14:paraId="32AC911F" w14:textId="74C17673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TinhTrangHoatDong</w:t>
            </w:r>
          </w:p>
        </w:tc>
        <w:tc>
          <w:tcPr>
            <w:tcW w:w="2250" w:type="dxa"/>
          </w:tcPr>
          <w:p w14:paraId="214820DD" w14:textId="5A300F3F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30" w:type="dxa"/>
          </w:tcPr>
          <w:p w14:paraId="67218684" w14:textId="77777777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0C3253B1" w14:textId="77777777" w:rsidR="0034708C" w:rsidRDefault="0034708C" w:rsidP="0034708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9E4B1F6" w14:textId="3EBD6B09" w:rsidR="0034708C" w:rsidRDefault="0034708C" w:rsidP="0034708C">
      <w:pPr>
        <w:pStyle w:val="Caption"/>
        <w:jc w:val="center"/>
        <w:rPr>
          <w:sz w:val="24"/>
          <w:lang w:val="en-US"/>
        </w:rPr>
      </w:pPr>
      <w:r w:rsidRPr="00BD024F">
        <w:rPr>
          <w:sz w:val="24"/>
        </w:rPr>
        <w:t xml:space="preserve">Bảng </w:t>
      </w:r>
      <w:r w:rsidRPr="00BD024F">
        <w:rPr>
          <w:sz w:val="24"/>
        </w:rPr>
        <w:fldChar w:fldCharType="begin"/>
      </w:r>
      <w:r w:rsidRPr="00BD024F">
        <w:rPr>
          <w:sz w:val="24"/>
        </w:rPr>
        <w:instrText xml:space="preserve"> SEQ Bảng \* ARABIC </w:instrText>
      </w:r>
      <w:r w:rsidRPr="00BD024F">
        <w:rPr>
          <w:sz w:val="24"/>
        </w:rPr>
        <w:fldChar w:fldCharType="separate"/>
      </w:r>
      <w:r w:rsidRPr="00BD024F">
        <w:rPr>
          <w:noProof/>
          <w:sz w:val="24"/>
        </w:rPr>
        <w:t>12</w:t>
      </w:r>
      <w:r w:rsidRPr="00BD024F">
        <w:rPr>
          <w:sz w:val="24"/>
        </w:rPr>
        <w:fldChar w:fldCharType="end"/>
      </w:r>
      <w:r w:rsidRPr="00BD024F">
        <w:rPr>
          <w:sz w:val="24"/>
          <w:lang w:val="en-US"/>
        </w:rPr>
        <w:t>: PhongChieuPhim</w:t>
      </w:r>
    </w:p>
    <w:p w14:paraId="03C00F44" w14:textId="7A1652C1" w:rsidR="00BD024F" w:rsidRDefault="00BD024F" w:rsidP="00BD024F">
      <w:pPr>
        <w:rPr>
          <w:lang w:val="en-US"/>
        </w:rPr>
      </w:pPr>
    </w:p>
    <w:p w14:paraId="4571B903" w14:textId="36D38E85" w:rsidR="00BD024F" w:rsidRDefault="00BD024F" w:rsidP="00BD024F">
      <w:pPr>
        <w:rPr>
          <w:lang w:val="en-US"/>
        </w:rPr>
      </w:pPr>
    </w:p>
    <w:p w14:paraId="6D0F4367" w14:textId="77777777" w:rsidR="00BD024F" w:rsidRPr="00BD024F" w:rsidRDefault="00BD024F" w:rsidP="00BD024F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08"/>
        <w:gridCol w:w="2070"/>
        <w:gridCol w:w="2250"/>
        <w:gridCol w:w="1530"/>
        <w:gridCol w:w="2385"/>
      </w:tblGrid>
      <w:tr w:rsidR="0034708C" w14:paraId="05E242E6" w14:textId="77777777" w:rsidTr="00BD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B065BF5" w14:textId="77777777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70" w:type="dxa"/>
          </w:tcPr>
          <w:p w14:paraId="5E02859E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2250" w:type="dxa"/>
          </w:tcPr>
          <w:p w14:paraId="21CCE068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30" w:type="dxa"/>
          </w:tcPr>
          <w:p w14:paraId="4BC9BFBC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15CD73DB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34708C" w14:paraId="217D3248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42D16B8" w14:textId="5BBBE5D1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14:paraId="60CD6E47" w14:textId="3D4DA1CF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0" w:type="dxa"/>
          </w:tcPr>
          <w:p w14:paraId="440C870A" w14:textId="635ED030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530" w:type="dxa"/>
          </w:tcPr>
          <w:p w14:paraId="2FA55E08" w14:textId="08B09A5F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85" w:type="dxa"/>
          </w:tcPr>
          <w:p w14:paraId="761512BF" w14:textId="77777777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0E5D86B6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AFEC899" w14:textId="7A1EE342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14:paraId="7B628A9E" w14:textId="22F6BB59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TenTheLoai</w:t>
            </w:r>
          </w:p>
        </w:tc>
        <w:tc>
          <w:tcPr>
            <w:tcW w:w="2250" w:type="dxa"/>
          </w:tcPr>
          <w:p w14:paraId="0E6CC4F7" w14:textId="2269E8CB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530" w:type="dxa"/>
          </w:tcPr>
          <w:p w14:paraId="7DCCEB0E" w14:textId="77777777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3962622F" w14:textId="77777777" w:rsidR="0034708C" w:rsidRDefault="0034708C" w:rsidP="0034708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AFF9BBC" w14:textId="7D99C45E" w:rsidR="0034708C" w:rsidRDefault="0034708C" w:rsidP="0034708C">
      <w:pPr>
        <w:pStyle w:val="Caption"/>
        <w:jc w:val="center"/>
        <w:rPr>
          <w:sz w:val="24"/>
          <w:lang w:val="en-US"/>
        </w:rPr>
      </w:pPr>
      <w:r w:rsidRPr="00BD024F">
        <w:rPr>
          <w:sz w:val="24"/>
        </w:rPr>
        <w:t xml:space="preserve">Bảng </w:t>
      </w:r>
      <w:r w:rsidRPr="00BD024F">
        <w:rPr>
          <w:sz w:val="24"/>
        </w:rPr>
        <w:fldChar w:fldCharType="begin"/>
      </w:r>
      <w:r w:rsidRPr="00BD024F">
        <w:rPr>
          <w:sz w:val="24"/>
        </w:rPr>
        <w:instrText xml:space="preserve"> SEQ Bảng \* ARABIC </w:instrText>
      </w:r>
      <w:r w:rsidRPr="00BD024F">
        <w:rPr>
          <w:sz w:val="24"/>
        </w:rPr>
        <w:fldChar w:fldCharType="separate"/>
      </w:r>
      <w:r w:rsidRPr="00BD024F">
        <w:rPr>
          <w:noProof/>
          <w:sz w:val="24"/>
        </w:rPr>
        <w:t>13</w:t>
      </w:r>
      <w:r w:rsidRPr="00BD024F">
        <w:rPr>
          <w:sz w:val="24"/>
        </w:rPr>
        <w:fldChar w:fldCharType="end"/>
      </w:r>
      <w:r w:rsidRPr="00BD024F">
        <w:rPr>
          <w:sz w:val="24"/>
          <w:lang w:val="en-US"/>
        </w:rPr>
        <w:t>: TheLoai</w:t>
      </w:r>
    </w:p>
    <w:p w14:paraId="0F0F5764" w14:textId="77777777" w:rsidR="00BD024F" w:rsidRPr="00BD024F" w:rsidRDefault="00BD024F" w:rsidP="00BD024F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45"/>
        <w:gridCol w:w="2629"/>
        <w:gridCol w:w="2101"/>
        <w:gridCol w:w="1410"/>
        <w:gridCol w:w="2158"/>
      </w:tblGrid>
      <w:tr w:rsidR="0034708C" w14:paraId="1624EC5D" w14:textId="77777777" w:rsidTr="00BD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5A6C7DE" w14:textId="77777777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70" w:type="dxa"/>
          </w:tcPr>
          <w:p w14:paraId="6A4E5242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2250" w:type="dxa"/>
          </w:tcPr>
          <w:p w14:paraId="59B69A2C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30" w:type="dxa"/>
          </w:tcPr>
          <w:p w14:paraId="4D456EEA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7BBCD42E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34708C" w14:paraId="325EB11C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18C64CF" w14:textId="5A255B1E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14:paraId="22041572" w14:textId="502D3001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0" w:type="dxa"/>
          </w:tcPr>
          <w:p w14:paraId="11B76B64" w14:textId="74FD9794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530" w:type="dxa"/>
          </w:tcPr>
          <w:p w14:paraId="449F9EEA" w14:textId="3383730F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PK,FK</w:t>
            </w:r>
          </w:p>
        </w:tc>
        <w:tc>
          <w:tcPr>
            <w:tcW w:w="2385" w:type="dxa"/>
          </w:tcPr>
          <w:p w14:paraId="3AA04AB4" w14:textId="77777777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39636CCF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5BD5137" w14:textId="54E1D69F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14:paraId="7AE1A735" w14:textId="14E24E6A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TenUuDai</w:t>
            </w:r>
          </w:p>
        </w:tc>
        <w:tc>
          <w:tcPr>
            <w:tcW w:w="2250" w:type="dxa"/>
          </w:tcPr>
          <w:p w14:paraId="3DD8A2C0" w14:textId="695E04F2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530" w:type="dxa"/>
          </w:tcPr>
          <w:p w14:paraId="3AE87B63" w14:textId="77777777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03D2646D" w14:textId="77777777" w:rsidR="0034708C" w:rsidRDefault="0034708C" w:rsidP="0034708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5A503893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6F0266F0" w14:textId="52974BF9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14:paraId="4A33F55B" w14:textId="7CD7683C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LoaiKhachHangApDung</w:t>
            </w:r>
          </w:p>
        </w:tc>
        <w:tc>
          <w:tcPr>
            <w:tcW w:w="2250" w:type="dxa"/>
          </w:tcPr>
          <w:p w14:paraId="46587AC0" w14:textId="778083E7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530" w:type="dxa"/>
          </w:tcPr>
          <w:p w14:paraId="4B69F7A8" w14:textId="7E4338E8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385" w:type="dxa"/>
          </w:tcPr>
          <w:p w14:paraId="3B4ED50D" w14:textId="77777777" w:rsidR="0034708C" w:rsidRDefault="0034708C" w:rsidP="0034708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7C52359C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1FA62CD" w14:textId="78DF9E59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14:paraId="0DAD21AD" w14:textId="05A95C2C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ThoiGianBatDau</w:t>
            </w:r>
          </w:p>
        </w:tc>
        <w:tc>
          <w:tcPr>
            <w:tcW w:w="2250" w:type="dxa"/>
          </w:tcPr>
          <w:p w14:paraId="45F19D19" w14:textId="5FAEB208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30" w:type="dxa"/>
          </w:tcPr>
          <w:p w14:paraId="6124AB36" w14:textId="77777777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56C91C5E" w14:textId="77777777" w:rsidR="0034708C" w:rsidRDefault="0034708C" w:rsidP="0034708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0ABE68EE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2FC7E0" w14:textId="45CC2317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0" w:type="dxa"/>
          </w:tcPr>
          <w:p w14:paraId="4713D2E9" w14:textId="42E14E73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ThoiGianKetThuc</w:t>
            </w:r>
          </w:p>
        </w:tc>
        <w:tc>
          <w:tcPr>
            <w:tcW w:w="2250" w:type="dxa"/>
          </w:tcPr>
          <w:p w14:paraId="5E8F1C1E" w14:textId="6F79AE35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30" w:type="dxa"/>
          </w:tcPr>
          <w:p w14:paraId="3336A52F" w14:textId="77777777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526BC055" w14:textId="77777777" w:rsidR="0034708C" w:rsidRDefault="0034708C" w:rsidP="0034708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7D114F3A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E219B37" w14:textId="1C19640D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70" w:type="dxa"/>
          </w:tcPr>
          <w:p w14:paraId="3A4C4FE4" w14:textId="2B4E8573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TinhTrang</w:t>
            </w:r>
          </w:p>
        </w:tc>
        <w:tc>
          <w:tcPr>
            <w:tcW w:w="2250" w:type="dxa"/>
          </w:tcPr>
          <w:p w14:paraId="1CA1BF89" w14:textId="40E63075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30" w:type="dxa"/>
          </w:tcPr>
          <w:p w14:paraId="043DBF38" w14:textId="77777777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4FDD6FA8" w14:textId="77777777" w:rsidR="0034708C" w:rsidRDefault="0034708C" w:rsidP="0034708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0F4AD3D" w14:textId="5A9859F0" w:rsidR="0034708C" w:rsidRDefault="0034708C" w:rsidP="0034708C">
      <w:pPr>
        <w:pStyle w:val="Caption"/>
        <w:jc w:val="center"/>
        <w:rPr>
          <w:sz w:val="24"/>
          <w:lang w:val="en-US"/>
        </w:rPr>
      </w:pPr>
      <w:r w:rsidRPr="00BD024F">
        <w:rPr>
          <w:sz w:val="24"/>
        </w:rPr>
        <w:t xml:space="preserve">Bảng </w:t>
      </w:r>
      <w:r w:rsidRPr="00BD024F">
        <w:rPr>
          <w:sz w:val="24"/>
        </w:rPr>
        <w:fldChar w:fldCharType="begin"/>
      </w:r>
      <w:r w:rsidRPr="00BD024F">
        <w:rPr>
          <w:sz w:val="24"/>
        </w:rPr>
        <w:instrText xml:space="preserve"> SEQ Bảng \* ARABIC </w:instrText>
      </w:r>
      <w:r w:rsidRPr="00BD024F">
        <w:rPr>
          <w:sz w:val="24"/>
        </w:rPr>
        <w:fldChar w:fldCharType="separate"/>
      </w:r>
      <w:r w:rsidRPr="00BD024F">
        <w:rPr>
          <w:noProof/>
          <w:sz w:val="24"/>
        </w:rPr>
        <w:t>14</w:t>
      </w:r>
      <w:r w:rsidRPr="00BD024F">
        <w:rPr>
          <w:sz w:val="24"/>
        </w:rPr>
        <w:fldChar w:fldCharType="end"/>
      </w:r>
      <w:r w:rsidRPr="00BD024F">
        <w:rPr>
          <w:sz w:val="24"/>
          <w:lang w:val="en-US"/>
        </w:rPr>
        <w:t>: UuDai</w:t>
      </w:r>
    </w:p>
    <w:p w14:paraId="21BF3863" w14:textId="77777777" w:rsidR="00BD024F" w:rsidRPr="00BD024F" w:rsidRDefault="00BD024F" w:rsidP="00BD024F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08"/>
        <w:gridCol w:w="2070"/>
        <w:gridCol w:w="2250"/>
        <w:gridCol w:w="1530"/>
        <w:gridCol w:w="2385"/>
      </w:tblGrid>
      <w:tr w:rsidR="0034708C" w14:paraId="64CA2427" w14:textId="77777777" w:rsidTr="00BD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AAC5389" w14:textId="77777777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70" w:type="dxa"/>
          </w:tcPr>
          <w:p w14:paraId="300D8769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2250" w:type="dxa"/>
          </w:tcPr>
          <w:p w14:paraId="12109C6B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30" w:type="dxa"/>
          </w:tcPr>
          <w:p w14:paraId="224D5D1C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0CF9C368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34708C" w14:paraId="1846D6E0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D9CEED" w14:textId="219FAAF3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14:paraId="73E41D01" w14:textId="7CF53FCD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idUuDai</w:t>
            </w:r>
          </w:p>
        </w:tc>
        <w:tc>
          <w:tcPr>
            <w:tcW w:w="2250" w:type="dxa"/>
          </w:tcPr>
          <w:p w14:paraId="1139B770" w14:textId="69F833F4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530" w:type="dxa"/>
          </w:tcPr>
          <w:p w14:paraId="6E3EF1C4" w14:textId="37B32365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85" w:type="dxa"/>
          </w:tcPr>
          <w:p w14:paraId="7FCDE13D" w14:textId="77777777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52D727D5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0AE10A3" w14:textId="6E619A21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14:paraId="60C11F12" w14:textId="64130950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idPhimApDung</w:t>
            </w:r>
          </w:p>
        </w:tc>
        <w:tc>
          <w:tcPr>
            <w:tcW w:w="2250" w:type="dxa"/>
          </w:tcPr>
          <w:p w14:paraId="6BD1D811" w14:textId="53C285E9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530" w:type="dxa"/>
          </w:tcPr>
          <w:p w14:paraId="6C5AFEE8" w14:textId="5505ECB8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385" w:type="dxa"/>
          </w:tcPr>
          <w:p w14:paraId="79F1F87F" w14:textId="77777777" w:rsidR="0034708C" w:rsidRDefault="0034708C" w:rsidP="0034708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15CA82C" w14:textId="3FE2EC88" w:rsidR="0034708C" w:rsidRDefault="0034708C" w:rsidP="0034708C">
      <w:pPr>
        <w:pStyle w:val="Caption"/>
        <w:jc w:val="center"/>
        <w:rPr>
          <w:sz w:val="24"/>
          <w:lang w:val="en-US"/>
        </w:rPr>
      </w:pPr>
      <w:r w:rsidRPr="00BD024F">
        <w:rPr>
          <w:sz w:val="24"/>
        </w:rPr>
        <w:t xml:space="preserve">Bảng </w:t>
      </w:r>
      <w:r w:rsidRPr="00BD024F">
        <w:rPr>
          <w:sz w:val="24"/>
        </w:rPr>
        <w:fldChar w:fldCharType="begin"/>
      </w:r>
      <w:r w:rsidRPr="00BD024F">
        <w:rPr>
          <w:sz w:val="24"/>
        </w:rPr>
        <w:instrText xml:space="preserve"> SEQ Bảng \* ARABIC </w:instrText>
      </w:r>
      <w:r w:rsidRPr="00BD024F">
        <w:rPr>
          <w:sz w:val="24"/>
        </w:rPr>
        <w:fldChar w:fldCharType="separate"/>
      </w:r>
      <w:r w:rsidRPr="00BD024F">
        <w:rPr>
          <w:noProof/>
          <w:sz w:val="24"/>
        </w:rPr>
        <w:t>15</w:t>
      </w:r>
      <w:r w:rsidRPr="00BD024F">
        <w:rPr>
          <w:sz w:val="24"/>
        </w:rPr>
        <w:fldChar w:fldCharType="end"/>
      </w:r>
      <w:r w:rsidRPr="00BD024F">
        <w:rPr>
          <w:sz w:val="24"/>
          <w:lang w:val="en-US"/>
        </w:rPr>
        <w:t>: UuDai_Phim</w:t>
      </w:r>
    </w:p>
    <w:p w14:paraId="7F98EA94" w14:textId="77777777" w:rsidR="00BD024F" w:rsidRPr="00BD024F" w:rsidRDefault="00BD024F" w:rsidP="00BD024F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08"/>
        <w:gridCol w:w="2070"/>
        <w:gridCol w:w="2250"/>
        <w:gridCol w:w="1530"/>
        <w:gridCol w:w="2385"/>
      </w:tblGrid>
      <w:tr w:rsidR="0034708C" w14:paraId="73887FD9" w14:textId="77777777" w:rsidTr="00BD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C1A3E2" w14:textId="77777777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70" w:type="dxa"/>
          </w:tcPr>
          <w:p w14:paraId="54B8D743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thuộc tính</w:t>
            </w:r>
          </w:p>
        </w:tc>
        <w:tc>
          <w:tcPr>
            <w:tcW w:w="2250" w:type="dxa"/>
          </w:tcPr>
          <w:p w14:paraId="52270E17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30" w:type="dxa"/>
          </w:tcPr>
          <w:p w14:paraId="3F545FA6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85" w:type="dxa"/>
          </w:tcPr>
          <w:p w14:paraId="22E62E3C" w14:textId="77777777" w:rsidR="0034708C" w:rsidRDefault="0034708C" w:rsidP="0034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34708C" w14:paraId="53D0B343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69D8FAE" w14:textId="7B984B13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14:paraId="759DFD1F" w14:textId="14254C64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0" w:type="dxa"/>
          </w:tcPr>
          <w:p w14:paraId="49047237" w14:textId="2ECA78B8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530" w:type="dxa"/>
          </w:tcPr>
          <w:p w14:paraId="4A9E8DCF" w14:textId="57B42C08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85" w:type="dxa"/>
          </w:tcPr>
          <w:p w14:paraId="3FB31245" w14:textId="77777777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63553925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879F526" w14:textId="360A170F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14:paraId="49BE642F" w14:textId="3A71DFEE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ChiNhanh</w:t>
            </w:r>
          </w:p>
        </w:tc>
        <w:tc>
          <w:tcPr>
            <w:tcW w:w="2250" w:type="dxa"/>
          </w:tcPr>
          <w:p w14:paraId="28162D73" w14:textId="35B6DE8B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530" w:type="dxa"/>
          </w:tcPr>
          <w:p w14:paraId="75DA6E77" w14:textId="4D23D53B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385" w:type="dxa"/>
          </w:tcPr>
          <w:p w14:paraId="57CCB554" w14:textId="77777777" w:rsidR="0034708C" w:rsidRDefault="0034708C" w:rsidP="0034708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75432D21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FE71EC5" w14:textId="2D273D7B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14:paraId="7094434E" w14:textId="264F742D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Phim</w:t>
            </w:r>
          </w:p>
        </w:tc>
        <w:tc>
          <w:tcPr>
            <w:tcW w:w="2250" w:type="dxa"/>
          </w:tcPr>
          <w:p w14:paraId="02E6FC14" w14:textId="468D39F3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530" w:type="dxa"/>
          </w:tcPr>
          <w:p w14:paraId="72613EBD" w14:textId="3C1EEC27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385" w:type="dxa"/>
          </w:tcPr>
          <w:p w14:paraId="17B0D0B3" w14:textId="77777777" w:rsidR="0034708C" w:rsidRDefault="0034708C" w:rsidP="0034708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7E0C31B5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04E5BA9" w14:textId="09566804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14:paraId="791F32B7" w14:textId="3AA67F2B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PhongChieu</w:t>
            </w:r>
          </w:p>
        </w:tc>
        <w:tc>
          <w:tcPr>
            <w:tcW w:w="2250" w:type="dxa"/>
          </w:tcPr>
          <w:p w14:paraId="3CE98BE5" w14:textId="7A258FA8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nchar(10)</w:t>
            </w:r>
          </w:p>
        </w:tc>
        <w:tc>
          <w:tcPr>
            <w:tcW w:w="1530" w:type="dxa"/>
          </w:tcPr>
          <w:p w14:paraId="66A89BF1" w14:textId="2D8DE0D0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385" w:type="dxa"/>
          </w:tcPr>
          <w:p w14:paraId="6D735EE4" w14:textId="77777777" w:rsidR="0034708C" w:rsidRDefault="0034708C" w:rsidP="0034708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1CE322DD" w14:textId="77777777" w:rsidTr="00BD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69010BB" w14:textId="50BD40D1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070" w:type="dxa"/>
          </w:tcPr>
          <w:p w14:paraId="2FDE99BF" w14:textId="4FB5E92E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SoThuTuGheNgoi</w:t>
            </w:r>
          </w:p>
        </w:tc>
        <w:tc>
          <w:tcPr>
            <w:tcW w:w="2250" w:type="dxa"/>
          </w:tcPr>
          <w:p w14:paraId="09BCF6A1" w14:textId="720F1971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30" w:type="dxa"/>
          </w:tcPr>
          <w:p w14:paraId="314E217B" w14:textId="7769D8DA" w:rsidR="0034708C" w:rsidRDefault="0034708C" w:rsidP="00347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1D673EDB" w14:textId="77777777" w:rsidR="0034708C" w:rsidRDefault="0034708C" w:rsidP="0034708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708C" w14:paraId="721B9EE7" w14:textId="77777777" w:rsidTr="00BD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877CB4B" w14:textId="28ABE6FA" w:rsidR="0034708C" w:rsidRDefault="0034708C" w:rsidP="003470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70" w:type="dxa"/>
          </w:tcPr>
          <w:p w14:paraId="66BECCCB" w14:textId="37E57D1D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</w:tc>
        <w:tc>
          <w:tcPr>
            <w:tcW w:w="2250" w:type="dxa"/>
          </w:tcPr>
          <w:p w14:paraId="40C36BB3" w14:textId="2BD4997C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530" w:type="dxa"/>
          </w:tcPr>
          <w:p w14:paraId="240797B5" w14:textId="77777777" w:rsidR="0034708C" w:rsidRDefault="0034708C" w:rsidP="0034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5" w:type="dxa"/>
          </w:tcPr>
          <w:p w14:paraId="5253C0E3" w14:textId="77777777" w:rsidR="0034708C" w:rsidRDefault="0034708C" w:rsidP="0034708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B320A4B" w14:textId="4B0E3872" w:rsidR="0034708C" w:rsidRPr="00BD024F" w:rsidRDefault="0034708C" w:rsidP="0034708C">
      <w:pPr>
        <w:pStyle w:val="Caption"/>
        <w:jc w:val="center"/>
        <w:rPr>
          <w:sz w:val="24"/>
          <w:lang w:val="en-US"/>
        </w:rPr>
      </w:pPr>
      <w:r w:rsidRPr="00BD024F">
        <w:rPr>
          <w:sz w:val="24"/>
        </w:rPr>
        <w:t xml:space="preserve">Bảng </w:t>
      </w:r>
      <w:r w:rsidRPr="00BD024F">
        <w:rPr>
          <w:sz w:val="24"/>
        </w:rPr>
        <w:fldChar w:fldCharType="begin"/>
      </w:r>
      <w:r w:rsidRPr="00BD024F">
        <w:rPr>
          <w:sz w:val="24"/>
        </w:rPr>
        <w:instrText xml:space="preserve"> SEQ Bảng \* ARABIC </w:instrText>
      </w:r>
      <w:r w:rsidRPr="00BD024F">
        <w:rPr>
          <w:sz w:val="24"/>
        </w:rPr>
        <w:fldChar w:fldCharType="separate"/>
      </w:r>
      <w:r w:rsidRPr="00BD024F">
        <w:rPr>
          <w:noProof/>
          <w:sz w:val="24"/>
        </w:rPr>
        <w:t>16</w:t>
      </w:r>
      <w:r w:rsidRPr="00BD024F">
        <w:rPr>
          <w:sz w:val="24"/>
        </w:rPr>
        <w:fldChar w:fldCharType="end"/>
      </w:r>
      <w:r w:rsidRPr="00BD024F">
        <w:rPr>
          <w:sz w:val="24"/>
          <w:lang w:val="en-US"/>
        </w:rPr>
        <w:t>: Ve</w:t>
      </w:r>
    </w:p>
    <w:sectPr w:rsidR="0034708C" w:rsidRPr="00BD024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97D48" w14:textId="77777777" w:rsidR="00E67A2F" w:rsidRDefault="00E67A2F">
      <w:r>
        <w:separator/>
      </w:r>
    </w:p>
  </w:endnote>
  <w:endnote w:type="continuationSeparator" w:id="0">
    <w:p w14:paraId="25F4C081" w14:textId="77777777" w:rsidR="00E67A2F" w:rsidRDefault="00E67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3A596" w14:textId="77777777" w:rsidR="0034708C" w:rsidRDefault="0034708C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71CEA2B2" wp14:editId="1F448E36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34708C" w14:paraId="1C23C61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E58CE46" w14:textId="77777777" w:rsidR="0034708C" w:rsidRPr="007A1DE8" w:rsidRDefault="0034708C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3E586BB3" wp14:editId="61287E4D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FEE1836" w14:textId="77777777" w:rsidR="0034708C" w:rsidRPr="00B871C5" w:rsidRDefault="0034708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372CDDA" w14:textId="77777777" w:rsidR="0034708C" w:rsidRDefault="00347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958CA" w14:textId="77777777" w:rsidR="00E67A2F" w:rsidRDefault="00E67A2F">
      <w:r>
        <w:separator/>
      </w:r>
    </w:p>
  </w:footnote>
  <w:footnote w:type="continuationSeparator" w:id="0">
    <w:p w14:paraId="0B65B110" w14:textId="77777777" w:rsidR="00E67A2F" w:rsidRDefault="00E67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ED26B" w14:textId="77777777" w:rsidR="0034708C" w:rsidRDefault="0034708C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0D6961" wp14:editId="0C906FF4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FEB9B9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C23A295" wp14:editId="1E20F7C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2B424A" w14:textId="77777777" w:rsidR="0034708C" w:rsidRDefault="0034708C" w:rsidP="006D084D">
    <w:pPr>
      <w:pStyle w:val="Title"/>
      <w:rPr>
        <w:lang w:val="en-US"/>
      </w:rPr>
    </w:pPr>
  </w:p>
  <w:p w14:paraId="1B9AEE9F" w14:textId="77777777" w:rsidR="0034708C" w:rsidRPr="003B1A2B" w:rsidRDefault="0034708C" w:rsidP="006D084D">
    <w:pPr>
      <w:rPr>
        <w:lang w:val="en-US"/>
      </w:rPr>
    </w:pPr>
  </w:p>
  <w:p w14:paraId="21C10628" w14:textId="77777777" w:rsidR="0034708C" w:rsidRPr="00F53DBB" w:rsidRDefault="0034708C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0515EF72" w14:textId="77777777" w:rsidR="0034708C" w:rsidRPr="0040293A" w:rsidRDefault="0034708C" w:rsidP="006D084D">
    <w:pPr>
      <w:pStyle w:val="Header"/>
      <w:rPr>
        <w:rFonts w:eastAsia="Tahoma"/>
      </w:rPr>
    </w:pPr>
  </w:p>
  <w:p w14:paraId="358FA3C2" w14:textId="77777777" w:rsidR="0034708C" w:rsidRPr="006D084D" w:rsidRDefault="0034708C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BC967" w14:textId="77777777" w:rsidR="0034708C" w:rsidRDefault="0034708C">
    <w:r w:rsidRPr="004257CD">
      <w:rPr>
        <w:noProof/>
        <w:lang w:val="en-US"/>
      </w:rPr>
      <w:drawing>
        <wp:anchor distT="0" distB="0" distL="114300" distR="114300" simplePos="0" relativeHeight="251688448" behindDoc="1" locked="0" layoutInCell="1" allowOverlap="1" wp14:anchorId="241077B9" wp14:editId="26CDC056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34708C" w14:paraId="5CD44DA2" w14:textId="77777777" w:rsidTr="008D3541">
      <w:tc>
        <w:tcPr>
          <w:tcW w:w="6623" w:type="dxa"/>
          <w:shd w:val="clear" w:color="auto" w:fill="auto"/>
        </w:tcPr>
        <w:p w14:paraId="4CBA505B" w14:textId="1110D97C" w:rsidR="0034708C" w:rsidRPr="008D3541" w:rsidRDefault="0034708C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Chuỗi rạp chiếu phim Kubo</w:t>
          </w:r>
        </w:p>
      </w:tc>
      <w:tc>
        <w:tcPr>
          <w:tcW w:w="2845" w:type="dxa"/>
          <w:shd w:val="clear" w:color="auto" w:fill="auto"/>
        </w:tcPr>
        <w:p w14:paraId="22A98808" w14:textId="43B2CB68" w:rsidR="0034708C" w:rsidRPr="008D3541" w:rsidRDefault="0034708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lang w:val="en-US"/>
            </w:rPr>
            <w:t>1.1</w:t>
          </w:r>
        </w:p>
      </w:tc>
    </w:tr>
    <w:tr w:rsidR="0034708C" w14:paraId="155A317D" w14:textId="77777777" w:rsidTr="008D3541">
      <w:tc>
        <w:tcPr>
          <w:tcW w:w="6623" w:type="dxa"/>
          <w:shd w:val="clear" w:color="auto" w:fill="auto"/>
        </w:tcPr>
        <w:p w14:paraId="57B31891" w14:textId="77777777" w:rsidR="0034708C" w:rsidRPr="008D3541" w:rsidRDefault="0034708C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0CC24EEA" w14:textId="0260F40B" w:rsidR="0034708C" w:rsidRPr="008D3541" w:rsidRDefault="0034708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17/05/2019</w:t>
          </w:r>
        </w:p>
      </w:tc>
    </w:tr>
  </w:tbl>
  <w:p w14:paraId="40295104" w14:textId="77777777" w:rsidR="0034708C" w:rsidRPr="007A1DE8" w:rsidRDefault="0034708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6F4900"/>
    <w:multiLevelType w:val="hybridMultilevel"/>
    <w:tmpl w:val="C4581D10"/>
    <w:lvl w:ilvl="0" w:tplc="A8E02D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3"/>
  </w:num>
  <w:num w:numId="15">
    <w:abstractNumId w:val="5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6"/>
  </w:num>
  <w:num w:numId="25">
    <w:abstractNumId w:val="4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1091A"/>
    <w:rsid w:val="000519D9"/>
    <w:rsid w:val="00085ED7"/>
    <w:rsid w:val="000C0CA8"/>
    <w:rsid w:val="00213ECB"/>
    <w:rsid w:val="002160F2"/>
    <w:rsid w:val="00221A67"/>
    <w:rsid w:val="002553D6"/>
    <w:rsid w:val="00301562"/>
    <w:rsid w:val="0031511D"/>
    <w:rsid w:val="0034708C"/>
    <w:rsid w:val="003548A8"/>
    <w:rsid w:val="003701D7"/>
    <w:rsid w:val="003747E6"/>
    <w:rsid w:val="003C2F0F"/>
    <w:rsid w:val="004176B5"/>
    <w:rsid w:val="00435847"/>
    <w:rsid w:val="004B7CC9"/>
    <w:rsid w:val="004E4257"/>
    <w:rsid w:val="005802A5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24010"/>
    <w:rsid w:val="008243D9"/>
    <w:rsid w:val="008D3541"/>
    <w:rsid w:val="00984338"/>
    <w:rsid w:val="0099744F"/>
    <w:rsid w:val="009B2AFC"/>
    <w:rsid w:val="009F47F5"/>
    <w:rsid w:val="00A077C4"/>
    <w:rsid w:val="00A1368E"/>
    <w:rsid w:val="00A23833"/>
    <w:rsid w:val="00A544E7"/>
    <w:rsid w:val="00A638EF"/>
    <w:rsid w:val="00B871C5"/>
    <w:rsid w:val="00BB5444"/>
    <w:rsid w:val="00BD024F"/>
    <w:rsid w:val="00C14AB8"/>
    <w:rsid w:val="00C25BB4"/>
    <w:rsid w:val="00C74D6D"/>
    <w:rsid w:val="00C94F45"/>
    <w:rsid w:val="00C9517D"/>
    <w:rsid w:val="00CA52C8"/>
    <w:rsid w:val="00D04A68"/>
    <w:rsid w:val="00D13444"/>
    <w:rsid w:val="00D234F3"/>
    <w:rsid w:val="00D328EA"/>
    <w:rsid w:val="00DA2A6D"/>
    <w:rsid w:val="00DC363E"/>
    <w:rsid w:val="00DD57E3"/>
    <w:rsid w:val="00E67A2F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C665F8"/>
  <w15:docId w15:val="{B7FC3CA0-34EA-4E01-A747-C0F55061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Caption">
    <w:name w:val="caption"/>
    <w:basedOn w:val="Normal"/>
    <w:next w:val="Normal"/>
    <w:unhideWhenUsed/>
    <w:qFormat/>
    <w:rsid w:val="00A1368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BD024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BD024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BD02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96</TotalTime>
  <Pages>8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3937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LÊ THỊ MỸ LINH</cp:lastModifiedBy>
  <cp:revision>10</cp:revision>
  <cp:lastPrinted>2013-12-07T15:58:00Z</cp:lastPrinted>
  <dcterms:created xsi:type="dcterms:W3CDTF">2013-10-13T11:14:00Z</dcterms:created>
  <dcterms:modified xsi:type="dcterms:W3CDTF">2019-05-17T14:18:00Z</dcterms:modified>
</cp:coreProperties>
</file>