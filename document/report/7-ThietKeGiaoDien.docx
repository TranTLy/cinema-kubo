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ECB1F7" w14:textId="04E1B12D" w:rsidR="003548A8" w:rsidRPr="00CE2D75" w:rsidRDefault="003548A8" w:rsidP="003548A8"/>
    <w:p w14:paraId="5B743D4D" w14:textId="77777777" w:rsidR="00301562" w:rsidRDefault="00301562" w:rsidP="003548A8">
      <w:pPr>
        <w:rPr>
          <w:lang w:val="en-US"/>
        </w:rPr>
      </w:pPr>
    </w:p>
    <w:p w14:paraId="15609462" w14:textId="77777777" w:rsidR="00301562" w:rsidRDefault="00301562" w:rsidP="003548A8">
      <w:pPr>
        <w:rPr>
          <w:lang w:val="en-US"/>
        </w:rPr>
      </w:pPr>
    </w:p>
    <w:p w14:paraId="35292C2C" w14:textId="77777777" w:rsidR="00301562" w:rsidRDefault="00301562" w:rsidP="003548A8">
      <w:pPr>
        <w:rPr>
          <w:lang w:val="en-US"/>
        </w:rPr>
      </w:pPr>
    </w:p>
    <w:p w14:paraId="07907326" w14:textId="77777777" w:rsidR="00301562" w:rsidRDefault="00301562" w:rsidP="003548A8">
      <w:pPr>
        <w:rPr>
          <w:lang w:val="en-US"/>
        </w:rPr>
      </w:pPr>
    </w:p>
    <w:p w14:paraId="4B9E2024" w14:textId="77777777" w:rsidR="00301562" w:rsidRDefault="00301562" w:rsidP="003548A8">
      <w:pPr>
        <w:rPr>
          <w:lang w:val="en-US"/>
        </w:rPr>
      </w:pPr>
    </w:p>
    <w:p w14:paraId="0C43ECC8" w14:textId="77777777" w:rsidR="00301562" w:rsidRDefault="00301562" w:rsidP="003548A8">
      <w:pPr>
        <w:rPr>
          <w:lang w:val="en-US"/>
        </w:rPr>
      </w:pPr>
    </w:p>
    <w:p w14:paraId="24DF771F" w14:textId="77777777" w:rsidR="003548A8" w:rsidRPr="003548A8" w:rsidRDefault="003548A8" w:rsidP="003548A8">
      <w:pPr>
        <w:rPr>
          <w:lang w:val="en-US"/>
        </w:rPr>
      </w:pPr>
    </w:p>
    <w:p w14:paraId="2BE99829" w14:textId="6D32AFDE" w:rsidR="00D234F3" w:rsidRDefault="00C14AB8" w:rsidP="007A1DE8">
      <w:pPr>
        <w:pStyle w:val="Title"/>
        <w:jc w:val="right"/>
        <w:rPr>
          <w:lang w:val="en-US"/>
        </w:rPr>
      </w:pPr>
      <w:r>
        <w:rPr>
          <w:lang w:val="en-US"/>
        </w:rPr>
        <w:t xml:space="preserve">Thiết kế </w:t>
      </w:r>
      <w:r w:rsidR="00767CB6">
        <w:rPr>
          <w:lang w:val="en-US"/>
        </w:rPr>
        <w:t>giao diện</w:t>
      </w:r>
      <w:r w:rsidR="007A1DE8">
        <w:rPr>
          <w:lang w:val="en-US"/>
        </w:rPr>
        <w:t xml:space="preserve"> </w:t>
      </w:r>
      <w:r w:rsidR="00A96526">
        <w:rPr>
          <w:color w:val="0000FF"/>
          <w:lang w:val="en-US"/>
        </w:rPr>
        <w:t>Rạp chiếu phim Kubo</w:t>
      </w:r>
    </w:p>
    <w:p w14:paraId="3B7F23B4" w14:textId="77777777" w:rsidR="007A1DE8" w:rsidRPr="007A1DE8" w:rsidRDefault="007A1DE8" w:rsidP="007A1DE8">
      <w:pPr>
        <w:rPr>
          <w:lang w:val="en-US"/>
        </w:rPr>
      </w:pPr>
    </w:p>
    <w:p w14:paraId="17897CD2" w14:textId="6ACBD675" w:rsidR="007A1DE8" w:rsidRPr="007A1DE8" w:rsidRDefault="007A1DE8" w:rsidP="007A1DE8">
      <w:pPr>
        <w:jc w:val="right"/>
        <w:rPr>
          <w:rFonts w:ascii="Arial" w:hAnsi="Arial"/>
          <w:sz w:val="34"/>
          <w:szCs w:val="30"/>
          <w:lang w:val="en-US"/>
        </w:rPr>
      </w:pPr>
      <w:r w:rsidRPr="007A1DE8">
        <w:rPr>
          <w:rFonts w:ascii="Arial" w:hAnsi="Arial"/>
          <w:sz w:val="34"/>
          <w:szCs w:val="30"/>
          <w:lang w:val="en-US"/>
        </w:rPr>
        <w:t xml:space="preserve">Version </w:t>
      </w:r>
      <w:r w:rsidR="00A96526">
        <w:rPr>
          <w:rFonts w:ascii="Arial" w:hAnsi="Arial"/>
          <w:color w:val="0000FF"/>
          <w:sz w:val="34"/>
          <w:szCs w:val="30"/>
          <w:lang w:val="en-US"/>
        </w:rPr>
        <w:t>1.3</w:t>
      </w:r>
    </w:p>
    <w:p w14:paraId="10864242" w14:textId="77777777" w:rsidR="00D234F3" w:rsidRDefault="00D234F3">
      <w:pPr>
        <w:pStyle w:val="Title"/>
        <w:jc w:val="both"/>
        <w:rPr>
          <w:lang w:val="en-US"/>
        </w:rPr>
      </w:pPr>
    </w:p>
    <w:p w14:paraId="09A899C6" w14:textId="77777777" w:rsidR="003548A8" w:rsidRDefault="003548A8" w:rsidP="003548A8">
      <w:pPr>
        <w:rPr>
          <w:lang w:val="en-US"/>
        </w:rPr>
      </w:pPr>
    </w:p>
    <w:p w14:paraId="241FF276" w14:textId="77777777" w:rsidR="00301562" w:rsidRDefault="00301562" w:rsidP="003548A8">
      <w:pPr>
        <w:rPr>
          <w:lang w:val="en-US"/>
        </w:rPr>
      </w:pPr>
    </w:p>
    <w:p w14:paraId="78A54ED0" w14:textId="77777777" w:rsidR="00301562" w:rsidRDefault="00301562" w:rsidP="003548A8">
      <w:pPr>
        <w:rPr>
          <w:lang w:val="en-US"/>
        </w:rPr>
      </w:pPr>
    </w:p>
    <w:p w14:paraId="78CD795F" w14:textId="77777777" w:rsidR="00301562" w:rsidRDefault="00301562" w:rsidP="003548A8">
      <w:pPr>
        <w:rPr>
          <w:lang w:val="en-US"/>
        </w:rPr>
      </w:pPr>
    </w:p>
    <w:p w14:paraId="7DB61C6E" w14:textId="77777777" w:rsidR="00301562" w:rsidRDefault="00301562" w:rsidP="003548A8">
      <w:pPr>
        <w:rPr>
          <w:lang w:val="en-US"/>
        </w:rPr>
      </w:pPr>
    </w:p>
    <w:p w14:paraId="4E6DAFF5" w14:textId="77777777" w:rsidR="00301562" w:rsidRDefault="00301562" w:rsidP="003548A8">
      <w:pPr>
        <w:rPr>
          <w:lang w:val="en-US"/>
        </w:rPr>
      </w:pPr>
    </w:p>
    <w:p w14:paraId="6104178E" w14:textId="77777777" w:rsidR="00301562" w:rsidRDefault="00301562" w:rsidP="003548A8">
      <w:pPr>
        <w:rPr>
          <w:lang w:val="en-US"/>
        </w:rPr>
      </w:pPr>
    </w:p>
    <w:p w14:paraId="75087C59" w14:textId="77777777" w:rsidR="00301562" w:rsidRDefault="00301562" w:rsidP="003548A8">
      <w:pPr>
        <w:rPr>
          <w:lang w:val="en-US"/>
        </w:rPr>
      </w:pPr>
    </w:p>
    <w:p w14:paraId="61975366" w14:textId="77777777" w:rsidR="00301562" w:rsidRDefault="00301562" w:rsidP="003548A8">
      <w:pPr>
        <w:rPr>
          <w:lang w:val="en-US"/>
        </w:rPr>
      </w:pPr>
    </w:p>
    <w:p w14:paraId="05674DA5" w14:textId="77777777" w:rsidR="003548A8" w:rsidRDefault="003548A8" w:rsidP="003548A8">
      <w:pPr>
        <w:rPr>
          <w:lang w:val="en-US"/>
        </w:rPr>
      </w:pPr>
    </w:p>
    <w:p w14:paraId="671A6165" w14:textId="77777777" w:rsidR="003548A8" w:rsidRDefault="003548A8" w:rsidP="003548A8">
      <w:pPr>
        <w:rPr>
          <w:lang w:val="en-US"/>
        </w:rPr>
      </w:pPr>
    </w:p>
    <w:p w14:paraId="7A175134" w14:textId="77777777" w:rsidR="003548A8" w:rsidRDefault="003548A8" w:rsidP="003548A8">
      <w:pPr>
        <w:rPr>
          <w:lang w:val="en-US"/>
        </w:rPr>
      </w:pPr>
    </w:p>
    <w:p w14:paraId="6B933F35" w14:textId="77777777" w:rsidR="003548A8" w:rsidRDefault="003548A8" w:rsidP="003548A8">
      <w:pPr>
        <w:rPr>
          <w:lang w:val="en-US"/>
        </w:rPr>
      </w:pPr>
    </w:p>
    <w:p w14:paraId="0AECD642" w14:textId="77777777" w:rsidR="003548A8" w:rsidRDefault="003548A8" w:rsidP="003548A8">
      <w:pPr>
        <w:rPr>
          <w:lang w:val="en-US"/>
        </w:rPr>
      </w:pPr>
    </w:p>
    <w:p w14:paraId="3AE45B26" w14:textId="77777777"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14:paraId="65898AFB" w14:textId="22173EE5" w:rsidR="003548A8" w:rsidRDefault="00A96526" w:rsidP="003548A8">
      <w:pPr>
        <w:jc w:val="center"/>
        <w:rPr>
          <w:rFonts w:ascii="Arial" w:hAnsi="Arial" w:cs="Arial"/>
          <w:color w:val="0000FF"/>
          <w:sz w:val="30"/>
          <w:szCs w:val="30"/>
          <w:lang w:val="en-US"/>
        </w:rPr>
      </w:pPr>
      <w:r>
        <w:rPr>
          <w:rFonts w:ascii="Arial" w:hAnsi="Arial" w:cs="Arial"/>
          <w:color w:val="0000FF"/>
          <w:sz w:val="30"/>
          <w:szCs w:val="30"/>
          <w:lang w:val="en-US"/>
        </w:rPr>
        <w:t xml:space="preserve">1612334 </w:t>
      </w:r>
      <w:r w:rsidR="003548A8" w:rsidRPr="003548A8">
        <w:rPr>
          <w:rFonts w:ascii="Arial" w:hAnsi="Arial" w:cs="Arial"/>
          <w:color w:val="0000FF"/>
          <w:sz w:val="30"/>
          <w:szCs w:val="30"/>
          <w:lang w:val="en-US"/>
        </w:rPr>
        <w:t xml:space="preserve">– </w:t>
      </w:r>
      <w:r>
        <w:rPr>
          <w:rFonts w:ascii="Arial" w:hAnsi="Arial" w:cs="Arial"/>
          <w:color w:val="0000FF"/>
          <w:sz w:val="30"/>
          <w:szCs w:val="30"/>
          <w:lang w:val="en-US"/>
        </w:rPr>
        <w:t>Nguyễn Lê Thị Mỹ Linh</w:t>
      </w:r>
    </w:p>
    <w:p w14:paraId="38A95647" w14:textId="7B0A2A4E" w:rsidR="00DC363E" w:rsidRPr="003548A8" w:rsidRDefault="00A96526" w:rsidP="00A96526">
      <w:pPr>
        <w:jc w:val="center"/>
        <w:rPr>
          <w:sz w:val="30"/>
          <w:szCs w:val="30"/>
          <w:lang w:val="en-US"/>
        </w:rPr>
        <w:sectPr w:rsidR="00DC363E" w:rsidRPr="003548A8" w:rsidSect="00301562">
          <w:headerReference w:type="default" r:id="rId8"/>
          <w:footerReference w:type="default" r:id="rId9"/>
          <w:pgSz w:w="11907" w:h="16839" w:code="9"/>
          <w:pgMar w:top="1440" w:right="1440" w:bottom="1440" w:left="1440" w:header="720" w:footer="720" w:gutter="0"/>
          <w:cols w:space="720"/>
          <w:vAlign w:val="center"/>
          <w:docGrid w:linePitch="326"/>
        </w:sectPr>
      </w:pPr>
      <w:r>
        <w:rPr>
          <w:rFonts w:ascii="Arial" w:hAnsi="Arial" w:cs="Arial"/>
          <w:color w:val="0000FF"/>
          <w:sz w:val="30"/>
          <w:szCs w:val="30"/>
          <w:lang w:val="en-US"/>
        </w:rPr>
        <w:t>1612367 – Trần Thị Lý</w:t>
      </w:r>
    </w:p>
    <w:p w14:paraId="535FAE72" w14:textId="77777777" w:rsidR="007A1DE8" w:rsidRPr="007A1DE8" w:rsidRDefault="007A1DE8" w:rsidP="007A1DE8">
      <w:pPr>
        <w:spacing w:line="240" w:lineRule="auto"/>
        <w:jc w:val="center"/>
        <w:rPr>
          <w:rFonts w:ascii="Arial" w:eastAsia="SimSun" w:hAnsi="Arial"/>
          <w:b/>
          <w:sz w:val="36"/>
          <w:lang w:val="en-US"/>
        </w:rPr>
      </w:pPr>
      <w:r w:rsidRPr="007A1DE8">
        <w:rPr>
          <w:rFonts w:ascii="Arial" w:eastAsia="SimSun" w:hAnsi="Arial"/>
          <w:b/>
          <w:sz w:val="36"/>
          <w:lang w:val="en-US"/>
        </w:rPr>
        <w:lastRenderedPageBreak/>
        <w:t>Bảng ghi nhận thay đổi tài liệu</w:t>
      </w:r>
      <w:r w:rsidR="0099744F">
        <w:rPr>
          <w:rFonts w:ascii="Arial" w:eastAsia="SimSun" w:hAnsi="Arial"/>
          <w:b/>
          <w:sz w:val="36"/>
          <w:lang w:val="en-US"/>
        </w:rPr>
        <w:t xml:space="preserve"> </w:t>
      </w:r>
    </w:p>
    <w:p w14:paraId="18B41E4A" w14:textId="77777777" w:rsidR="007A1DE8" w:rsidRPr="007A1DE8" w:rsidRDefault="007A1DE8" w:rsidP="007A1DE8">
      <w:pPr>
        <w:jc w:val="both"/>
        <w:rPr>
          <w:rFonts w:eastAsia="SimSun"/>
          <w:lang w:val="en-US"/>
        </w:rPr>
      </w:pPr>
    </w:p>
    <w:tbl>
      <w:tblPr>
        <w:tblW w:w="910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58"/>
        <w:gridCol w:w="1363"/>
        <w:gridCol w:w="3227"/>
        <w:gridCol w:w="3060"/>
      </w:tblGrid>
      <w:tr w:rsidR="00E95D0C" w:rsidRPr="007A1DE8" w14:paraId="0D85DFE3" w14:textId="77777777" w:rsidTr="00A96526">
        <w:trPr>
          <w:jc w:val="center"/>
        </w:trPr>
        <w:tc>
          <w:tcPr>
            <w:tcW w:w="1458" w:type="dxa"/>
            <w:tcBorders>
              <w:top w:val="single" w:sz="6" w:space="0" w:color="auto"/>
              <w:left w:val="single" w:sz="6" w:space="0" w:color="auto"/>
              <w:bottom w:val="single" w:sz="6" w:space="0" w:color="auto"/>
              <w:right w:val="single" w:sz="6" w:space="0" w:color="auto"/>
            </w:tcBorders>
            <w:vAlign w:val="center"/>
          </w:tcPr>
          <w:p w14:paraId="50FAAC50" w14:textId="77777777" w:rsidR="00E95D0C" w:rsidRPr="007A1DE8" w:rsidRDefault="00E95D0C" w:rsidP="00A96526">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vAlign w:val="center"/>
          </w:tcPr>
          <w:p w14:paraId="3BB15214" w14:textId="77777777" w:rsidR="00E95D0C" w:rsidRPr="007A1DE8" w:rsidRDefault="00E95D0C" w:rsidP="00A96526">
            <w:pPr>
              <w:keepLines/>
              <w:spacing w:after="120"/>
              <w:jc w:val="center"/>
              <w:rPr>
                <w:rFonts w:eastAsia="SimSun"/>
                <w:b/>
                <w:lang w:val="en-US"/>
              </w:rPr>
            </w:pPr>
            <w:r>
              <w:rPr>
                <w:rFonts w:eastAsia="SimSun"/>
                <w:b/>
                <w:lang w:val="en-US"/>
              </w:rPr>
              <w:t>Phiên bản</w:t>
            </w:r>
          </w:p>
        </w:tc>
        <w:tc>
          <w:tcPr>
            <w:tcW w:w="3227" w:type="dxa"/>
            <w:tcBorders>
              <w:top w:val="single" w:sz="6" w:space="0" w:color="auto"/>
              <w:left w:val="single" w:sz="6" w:space="0" w:color="auto"/>
              <w:bottom w:val="single" w:sz="6" w:space="0" w:color="auto"/>
              <w:right w:val="single" w:sz="6" w:space="0" w:color="auto"/>
            </w:tcBorders>
            <w:vAlign w:val="center"/>
          </w:tcPr>
          <w:p w14:paraId="1CA69B04" w14:textId="77777777" w:rsidR="00E95D0C" w:rsidRPr="007A1DE8" w:rsidRDefault="00E95D0C" w:rsidP="00A96526">
            <w:pPr>
              <w:keepLines/>
              <w:spacing w:after="120"/>
              <w:jc w:val="center"/>
              <w:rPr>
                <w:rFonts w:eastAsia="SimSun"/>
                <w:b/>
                <w:lang w:val="en-US"/>
              </w:rPr>
            </w:pPr>
            <w:r w:rsidRPr="007A1DE8">
              <w:rPr>
                <w:rFonts w:eastAsia="SimSun"/>
                <w:b/>
                <w:lang w:val="en-US"/>
              </w:rPr>
              <w:t>Mô tả</w:t>
            </w:r>
          </w:p>
        </w:tc>
        <w:tc>
          <w:tcPr>
            <w:tcW w:w="3060" w:type="dxa"/>
            <w:tcBorders>
              <w:top w:val="single" w:sz="6" w:space="0" w:color="auto"/>
              <w:left w:val="single" w:sz="6" w:space="0" w:color="auto"/>
              <w:bottom w:val="single" w:sz="6" w:space="0" w:color="auto"/>
              <w:right w:val="single" w:sz="6" w:space="0" w:color="auto"/>
            </w:tcBorders>
            <w:vAlign w:val="center"/>
          </w:tcPr>
          <w:p w14:paraId="3E95A273" w14:textId="77777777" w:rsidR="00E95D0C" w:rsidRPr="007A1DE8" w:rsidRDefault="00DC363E" w:rsidP="00A96526">
            <w:pPr>
              <w:keepLines/>
              <w:spacing w:after="120"/>
              <w:jc w:val="center"/>
              <w:rPr>
                <w:rFonts w:eastAsia="SimSun"/>
                <w:b/>
                <w:lang w:val="en-US"/>
              </w:rPr>
            </w:pPr>
            <w:r>
              <w:rPr>
                <w:rFonts w:eastAsia="SimSun"/>
                <w:b/>
                <w:lang w:val="en-US"/>
              </w:rPr>
              <w:t>Người thay đổi</w:t>
            </w:r>
          </w:p>
        </w:tc>
      </w:tr>
      <w:tr w:rsidR="00E95D0C" w:rsidRPr="000C0CA8" w14:paraId="55D3F000" w14:textId="77777777" w:rsidTr="00A96526">
        <w:trPr>
          <w:jc w:val="center"/>
        </w:trPr>
        <w:tc>
          <w:tcPr>
            <w:tcW w:w="1458" w:type="dxa"/>
            <w:tcBorders>
              <w:top w:val="single" w:sz="6" w:space="0" w:color="auto"/>
              <w:left w:val="single" w:sz="6" w:space="0" w:color="auto"/>
              <w:bottom w:val="single" w:sz="6" w:space="0" w:color="auto"/>
              <w:right w:val="single" w:sz="6" w:space="0" w:color="auto"/>
            </w:tcBorders>
            <w:vAlign w:val="center"/>
          </w:tcPr>
          <w:p w14:paraId="63EAAD3A" w14:textId="5C63603B" w:rsidR="00E95D0C"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04/06/2019</w:t>
            </w:r>
          </w:p>
        </w:tc>
        <w:tc>
          <w:tcPr>
            <w:tcW w:w="1363" w:type="dxa"/>
            <w:tcBorders>
              <w:top w:val="single" w:sz="6" w:space="0" w:color="auto"/>
              <w:left w:val="single" w:sz="6" w:space="0" w:color="auto"/>
              <w:bottom w:val="single" w:sz="6" w:space="0" w:color="auto"/>
              <w:right w:val="single" w:sz="6" w:space="0" w:color="auto"/>
            </w:tcBorders>
            <w:vAlign w:val="center"/>
          </w:tcPr>
          <w:p w14:paraId="3D0478E4" w14:textId="704EA5A7" w:rsidR="00E95D0C"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1.0</w:t>
            </w:r>
          </w:p>
        </w:tc>
        <w:tc>
          <w:tcPr>
            <w:tcW w:w="3227" w:type="dxa"/>
            <w:tcBorders>
              <w:top w:val="single" w:sz="6" w:space="0" w:color="auto"/>
              <w:left w:val="single" w:sz="6" w:space="0" w:color="auto"/>
              <w:bottom w:val="single" w:sz="6" w:space="0" w:color="auto"/>
              <w:right w:val="single" w:sz="6" w:space="0" w:color="auto"/>
            </w:tcBorders>
            <w:vAlign w:val="center"/>
          </w:tcPr>
          <w:p w14:paraId="6F9E8F1A" w14:textId="53245D28" w:rsidR="00E95D0C"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Thêm: Các màn hình cần có</w:t>
            </w:r>
          </w:p>
        </w:tc>
        <w:tc>
          <w:tcPr>
            <w:tcW w:w="3060" w:type="dxa"/>
            <w:tcBorders>
              <w:top w:val="single" w:sz="6" w:space="0" w:color="auto"/>
              <w:left w:val="single" w:sz="6" w:space="0" w:color="auto"/>
              <w:bottom w:val="single" w:sz="6" w:space="0" w:color="auto"/>
              <w:right w:val="single" w:sz="6" w:space="0" w:color="auto"/>
            </w:tcBorders>
            <w:vAlign w:val="center"/>
          </w:tcPr>
          <w:p w14:paraId="30E4D534" w14:textId="40C384FA" w:rsidR="00E95D0C"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Nguyễn Lê Thị Mỹ Linh</w:t>
            </w:r>
          </w:p>
        </w:tc>
      </w:tr>
      <w:tr w:rsidR="00A96526" w:rsidRPr="007A1DE8" w14:paraId="631CCC42" w14:textId="77777777" w:rsidTr="00A96526">
        <w:trPr>
          <w:jc w:val="center"/>
        </w:trPr>
        <w:tc>
          <w:tcPr>
            <w:tcW w:w="1458" w:type="dxa"/>
            <w:tcBorders>
              <w:top w:val="single" w:sz="6" w:space="0" w:color="auto"/>
              <w:left w:val="single" w:sz="6" w:space="0" w:color="auto"/>
              <w:bottom w:val="single" w:sz="6" w:space="0" w:color="auto"/>
              <w:right w:val="single" w:sz="6" w:space="0" w:color="auto"/>
            </w:tcBorders>
            <w:vAlign w:val="center"/>
          </w:tcPr>
          <w:p w14:paraId="3EAB0E1C" w14:textId="635032CD"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04/06/2019</w:t>
            </w:r>
          </w:p>
        </w:tc>
        <w:tc>
          <w:tcPr>
            <w:tcW w:w="1363" w:type="dxa"/>
            <w:tcBorders>
              <w:top w:val="single" w:sz="6" w:space="0" w:color="auto"/>
              <w:left w:val="single" w:sz="6" w:space="0" w:color="auto"/>
              <w:bottom w:val="single" w:sz="6" w:space="0" w:color="auto"/>
              <w:right w:val="single" w:sz="6" w:space="0" w:color="auto"/>
            </w:tcBorders>
            <w:vAlign w:val="center"/>
          </w:tcPr>
          <w:p w14:paraId="43492768" w14:textId="1435E3DE"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1.1</w:t>
            </w:r>
          </w:p>
        </w:tc>
        <w:tc>
          <w:tcPr>
            <w:tcW w:w="3227" w:type="dxa"/>
            <w:tcBorders>
              <w:top w:val="single" w:sz="6" w:space="0" w:color="auto"/>
              <w:left w:val="single" w:sz="6" w:space="0" w:color="auto"/>
              <w:bottom w:val="single" w:sz="6" w:space="0" w:color="auto"/>
              <w:right w:val="single" w:sz="6" w:space="0" w:color="auto"/>
            </w:tcBorders>
            <w:vAlign w:val="center"/>
          </w:tcPr>
          <w:p w14:paraId="68799573" w14:textId="27D13E38"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Thêm: Bổ sung phần mô tả chi tiết</w:t>
            </w:r>
          </w:p>
        </w:tc>
        <w:tc>
          <w:tcPr>
            <w:tcW w:w="3060" w:type="dxa"/>
            <w:tcBorders>
              <w:top w:val="single" w:sz="6" w:space="0" w:color="auto"/>
              <w:left w:val="single" w:sz="6" w:space="0" w:color="auto"/>
              <w:bottom w:val="single" w:sz="6" w:space="0" w:color="auto"/>
              <w:right w:val="single" w:sz="6" w:space="0" w:color="auto"/>
            </w:tcBorders>
            <w:vAlign w:val="center"/>
          </w:tcPr>
          <w:p w14:paraId="1B67405C" w14:textId="214CA431"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Trần Thị Lý</w:t>
            </w:r>
          </w:p>
        </w:tc>
      </w:tr>
      <w:tr w:rsidR="00A96526" w:rsidRPr="007A1DE8" w14:paraId="7DE751C0" w14:textId="77777777" w:rsidTr="00A96526">
        <w:trPr>
          <w:jc w:val="center"/>
        </w:trPr>
        <w:tc>
          <w:tcPr>
            <w:tcW w:w="1458" w:type="dxa"/>
            <w:tcBorders>
              <w:top w:val="single" w:sz="6" w:space="0" w:color="auto"/>
              <w:left w:val="single" w:sz="6" w:space="0" w:color="auto"/>
              <w:bottom w:val="single" w:sz="6" w:space="0" w:color="auto"/>
              <w:right w:val="single" w:sz="6" w:space="0" w:color="auto"/>
            </w:tcBorders>
            <w:vAlign w:val="center"/>
          </w:tcPr>
          <w:p w14:paraId="62D4DAB7" w14:textId="5E17EF98"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04/06/2019</w:t>
            </w:r>
          </w:p>
        </w:tc>
        <w:tc>
          <w:tcPr>
            <w:tcW w:w="1363" w:type="dxa"/>
            <w:tcBorders>
              <w:top w:val="single" w:sz="6" w:space="0" w:color="auto"/>
              <w:left w:val="single" w:sz="6" w:space="0" w:color="auto"/>
              <w:bottom w:val="single" w:sz="6" w:space="0" w:color="auto"/>
              <w:right w:val="single" w:sz="6" w:space="0" w:color="auto"/>
            </w:tcBorders>
            <w:vAlign w:val="center"/>
          </w:tcPr>
          <w:p w14:paraId="1AD7770C" w14:textId="028FA978"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1.2</w:t>
            </w:r>
          </w:p>
        </w:tc>
        <w:tc>
          <w:tcPr>
            <w:tcW w:w="3227" w:type="dxa"/>
            <w:tcBorders>
              <w:top w:val="single" w:sz="6" w:space="0" w:color="auto"/>
              <w:left w:val="single" w:sz="6" w:space="0" w:color="auto"/>
              <w:bottom w:val="single" w:sz="6" w:space="0" w:color="auto"/>
              <w:right w:val="single" w:sz="6" w:space="0" w:color="auto"/>
            </w:tcBorders>
            <w:vAlign w:val="center"/>
          </w:tcPr>
          <w:p w14:paraId="56FED5A9" w14:textId="6F925487"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Thêm: Cách xử lý ứng với từng biến cố trong màn hình</w:t>
            </w:r>
          </w:p>
        </w:tc>
        <w:tc>
          <w:tcPr>
            <w:tcW w:w="3060" w:type="dxa"/>
            <w:tcBorders>
              <w:top w:val="single" w:sz="6" w:space="0" w:color="auto"/>
              <w:left w:val="single" w:sz="6" w:space="0" w:color="auto"/>
              <w:bottom w:val="single" w:sz="6" w:space="0" w:color="auto"/>
              <w:right w:val="single" w:sz="6" w:space="0" w:color="auto"/>
            </w:tcBorders>
            <w:vAlign w:val="center"/>
          </w:tcPr>
          <w:p w14:paraId="5CFB3602" w14:textId="77777777"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Nguyễn Lê Thị Mỹ Linh</w:t>
            </w:r>
          </w:p>
          <w:p w14:paraId="0957871E" w14:textId="2C53E409"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Trần Thị Lý</w:t>
            </w:r>
          </w:p>
        </w:tc>
      </w:tr>
      <w:tr w:rsidR="00A96526" w:rsidRPr="007A1DE8" w14:paraId="4801FDD6" w14:textId="77777777" w:rsidTr="00A96526">
        <w:trPr>
          <w:jc w:val="center"/>
        </w:trPr>
        <w:tc>
          <w:tcPr>
            <w:tcW w:w="1458" w:type="dxa"/>
            <w:tcBorders>
              <w:top w:val="single" w:sz="6" w:space="0" w:color="auto"/>
              <w:left w:val="single" w:sz="6" w:space="0" w:color="auto"/>
              <w:bottom w:val="single" w:sz="6" w:space="0" w:color="auto"/>
              <w:right w:val="single" w:sz="6" w:space="0" w:color="auto"/>
            </w:tcBorders>
            <w:vAlign w:val="center"/>
          </w:tcPr>
          <w:p w14:paraId="2E383A5F" w14:textId="5A65BEB4"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05/06/2019</w:t>
            </w:r>
          </w:p>
        </w:tc>
        <w:tc>
          <w:tcPr>
            <w:tcW w:w="1363" w:type="dxa"/>
            <w:tcBorders>
              <w:top w:val="single" w:sz="6" w:space="0" w:color="auto"/>
              <w:left w:val="single" w:sz="6" w:space="0" w:color="auto"/>
              <w:bottom w:val="single" w:sz="6" w:space="0" w:color="auto"/>
              <w:right w:val="single" w:sz="6" w:space="0" w:color="auto"/>
            </w:tcBorders>
            <w:vAlign w:val="center"/>
          </w:tcPr>
          <w:p w14:paraId="3E241FA9" w14:textId="75F5D0EB"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1.</w:t>
            </w:r>
            <w:r>
              <w:rPr>
                <w:rFonts w:eastAsia="SimSun"/>
                <w:color w:val="000000" w:themeColor="text1"/>
                <w:lang w:val="en-US"/>
              </w:rPr>
              <w:t>3</w:t>
            </w:r>
          </w:p>
        </w:tc>
        <w:tc>
          <w:tcPr>
            <w:tcW w:w="3227" w:type="dxa"/>
            <w:tcBorders>
              <w:top w:val="single" w:sz="6" w:space="0" w:color="auto"/>
              <w:left w:val="single" w:sz="6" w:space="0" w:color="auto"/>
              <w:bottom w:val="single" w:sz="6" w:space="0" w:color="auto"/>
              <w:right w:val="single" w:sz="6" w:space="0" w:color="auto"/>
            </w:tcBorders>
            <w:vAlign w:val="center"/>
          </w:tcPr>
          <w:p w14:paraId="0ADF655F" w14:textId="3BED73C3"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Chỉnh sửa: Format báo cáo</w:t>
            </w:r>
          </w:p>
        </w:tc>
        <w:tc>
          <w:tcPr>
            <w:tcW w:w="3060" w:type="dxa"/>
            <w:tcBorders>
              <w:top w:val="single" w:sz="6" w:space="0" w:color="auto"/>
              <w:left w:val="single" w:sz="6" w:space="0" w:color="auto"/>
              <w:bottom w:val="single" w:sz="6" w:space="0" w:color="auto"/>
              <w:right w:val="single" w:sz="6" w:space="0" w:color="auto"/>
            </w:tcBorders>
            <w:vAlign w:val="center"/>
          </w:tcPr>
          <w:p w14:paraId="21B84D25" w14:textId="77777777"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Nguyễn Lê Thị Mỹ Linh</w:t>
            </w:r>
          </w:p>
          <w:p w14:paraId="3740B239" w14:textId="36743B84" w:rsidR="00A96526" w:rsidRPr="00A96526" w:rsidRDefault="00A96526" w:rsidP="00A96526">
            <w:pPr>
              <w:keepLines/>
              <w:spacing w:after="120"/>
              <w:jc w:val="center"/>
              <w:rPr>
                <w:rFonts w:eastAsia="SimSun"/>
                <w:color w:val="000000" w:themeColor="text1"/>
                <w:lang w:val="en-US"/>
              </w:rPr>
            </w:pPr>
            <w:r w:rsidRPr="00A96526">
              <w:rPr>
                <w:rFonts w:eastAsia="SimSun"/>
                <w:color w:val="000000" w:themeColor="text1"/>
                <w:lang w:val="en-US"/>
              </w:rPr>
              <w:t>Trần Thị Lý</w:t>
            </w:r>
          </w:p>
        </w:tc>
      </w:tr>
    </w:tbl>
    <w:p w14:paraId="0F73DF60" w14:textId="77777777" w:rsidR="00A23833" w:rsidRDefault="00A23833" w:rsidP="0031511D">
      <w:pPr>
        <w:pStyle w:val="Title"/>
        <w:rPr>
          <w:lang w:val="en-US"/>
        </w:rPr>
      </w:pPr>
    </w:p>
    <w:p w14:paraId="6B4D172D" w14:textId="77777777" w:rsidR="00A23833" w:rsidRDefault="00A23833" w:rsidP="00A23833">
      <w:pPr>
        <w:pStyle w:val="Title"/>
        <w:rPr>
          <w:lang w:val="en-US"/>
        </w:rPr>
      </w:pPr>
      <w:r>
        <w:rPr>
          <w:lang w:val="en-US"/>
        </w:rPr>
        <w:br w:type="page"/>
      </w:r>
      <w:r>
        <w:rPr>
          <w:lang w:val="en-US"/>
        </w:rPr>
        <w:lastRenderedPageBreak/>
        <w:t>Mục lục</w:t>
      </w:r>
    </w:p>
    <w:p w14:paraId="4D9F517A" w14:textId="7F038832" w:rsidR="006C0D56" w:rsidRDefault="00A23833">
      <w:pPr>
        <w:pStyle w:val="TOC1"/>
        <w:tabs>
          <w:tab w:val="left" w:pos="432"/>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\o "1-2" \h \z \u </w:instrText>
      </w:r>
      <w:r>
        <w:rPr>
          <w:lang w:val="en-US"/>
        </w:rPr>
        <w:fldChar w:fldCharType="separate"/>
      </w:r>
      <w:hyperlink w:anchor="_Toc10656722" w:history="1">
        <w:r w:rsidR="006C0D56" w:rsidRPr="004558EF">
          <w:rPr>
            <w:rStyle w:val="Hyperlink"/>
            <w:noProof/>
          </w:rPr>
          <w:t>1.</w:t>
        </w:r>
        <w:r w:rsidR="006C0D56">
          <w:rPr>
            <w:rFonts w:asciiTheme="minorHAnsi" w:eastAsiaTheme="minorEastAsia" w:hAnsiTheme="minorHAnsi" w:cstheme="minorBidi"/>
            <w:noProof/>
            <w:sz w:val="22"/>
            <w:szCs w:val="22"/>
            <w:lang w:val="en-US"/>
          </w:rPr>
          <w:tab/>
        </w:r>
        <w:r w:rsidR="006C0D56" w:rsidRPr="004558EF">
          <w:rPr>
            <w:rStyle w:val="Hyperlink"/>
            <w:noProof/>
          </w:rPr>
          <w:t>Danh sách các màn hình</w:t>
        </w:r>
        <w:r w:rsidR="006C0D56">
          <w:rPr>
            <w:noProof/>
            <w:webHidden/>
          </w:rPr>
          <w:tab/>
        </w:r>
        <w:r w:rsidR="006C0D56">
          <w:rPr>
            <w:noProof/>
            <w:webHidden/>
          </w:rPr>
          <w:fldChar w:fldCharType="begin"/>
        </w:r>
        <w:r w:rsidR="006C0D56">
          <w:rPr>
            <w:noProof/>
            <w:webHidden/>
          </w:rPr>
          <w:instrText xml:space="preserve"> PAGEREF _Toc10656722 \h </w:instrText>
        </w:r>
        <w:r w:rsidR="006C0D56">
          <w:rPr>
            <w:noProof/>
            <w:webHidden/>
          </w:rPr>
        </w:r>
        <w:r w:rsidR="006C0D56">
          <w:rPr>
            <w:noProof/>
            <w:webHidden/>
          </w:rPr>
          <w:fldChar w:fldCharType="separate"/>
        </w:r>
        <w:r w:rsidR="006C0D56">
          <w:rPr>
            <w:noProof/>
            <w:webHidden/>
          </w:rPr>
          <w:t>3</w:t>
        </w:r>
        <w:r w:rsidR="006C0D56">
          <w:rPr>
            <w:noProof/>
            <w:webHidden/>
          </w:rPr>
          <w:fldChar w:fldCharType="end"/>
        </w:r>
      </w:hyperlink>
    </w:p>
    <w:p w14:paraId="7405839E" w14:textId="7882818F" w:rsidR="006C0D56" w:rsidRDefault="00D31409">
      <w:pPr>
        <w:pStyle w:val="TOC1"/>
        <w:tabs>
          <w:tab w:val="left" w:pos="432"/>
        </w:tabs>
        <w:rPr>
          <w:rFonts w:asciiTheme="minorHAnsi" w:eastAsiaTheme="minorEastAsia" w:hAnsiTheme="minorHAnsi" w:cstheme="minorBidi"/>
          <w:noProof/>
          <w:sz w:val="22"/>
          <w:szCs w:val="22"/>
          <w:lang w:val="en-US"/>
        </w:rPr>
      </w:pPr>
      <w:hyperlink w:anchor="_Toc10656723" w:history="1">
        <w:r w:rsidR="006C0D56" w:rsidRPr="004558EF">
          <w:rPr>
            <w:rStyle w:val="Hyperlink"/>
            <w:noProof/>
            <w:lang w:val="en-US"/>
          </w:rPr>
          <w:t>2.</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Mô tả các thành phần chung</w:t>
        </w:r>
        <w:r w:rsidR="006C0D56">
          <w:rPr>
            <w:noProof/>
            <w:webHidden/>
          </w:rPr>
          <w:tab/>
        </w:r>
        <w:r w:rsidR="006C0D56">
          <w:rPr>
            <w:noProof/>
            <w:webHidden/>
          </w:rPr>
          <w:fldChar w:fldCharType="begin"/>
        </w:r>
        <w:r w:rsidR="006C0D56">
          <w:rPr>
            <w:noProof/>
            <w:webHidden/>
          </w:rPr>
          <w:instrText xml:space="preserve"> PAGEREF _Toc10656723 \h </w:instrText>
        </w:r>
        <w:r w:rsidR="006C0D56">
          <w:rPr>
            <w:noProof/>
            <w:webHidden/>
          </w:rPr>
        </w:r>
        <w:r w:rsidR="006C0D56">
          <w:rPr>
            <w:noProof/>
            <w:webHidden/>
          </w:rPr>
          <w:fldChar w:fldCharType="separate"/>
        </w:r>
        <w:r w:rsidR="006C0D56">
          <w:rPr>
            <w:noProof/>
            <w:webHidden/>
          </w:rPr>
          <w:t>3</w:t>
        </w:r>
        <w:r w:rsidR="006C0D56">
          <w:rPr>
            <w:noProof/>
            <w:webHidden/>
          </w:rPr>
          <w:fldChar w:fldCharType="end"/>
        </w:r>
      </w:hyperlink>
    </w:p>
    <w:p w14:paraId="12973D7C" w14:textId="4D3EF842" w:rsidR="006C0D56" w:rsidRDefault="00D31409">
      <w:pPr>
        <w:pStyle w:val="TOC1"/>
        <w:tabs>
          <w:tab w:val="left" w:pos="432"/>
        </w:tabs>
        <w:rPr>
          <w:rFonts w:asciiTheme="minorHAnsi" w:eastAsiaTheme="minorEastAsia" w:hAnsiTheme="minorHAnsi" w:cstheme="minorBidi"/>
          <w:noProof/>
          <w:sz w:val="22"/>
          <w:szCs w:val="22"/>
          <w:lang w:val="en-US"/>
        </w:rPr>
      </w:pPr>
      <w:hyperlink w:anchor="_Toc10656724" w:history="1">
        <w:r w:rsidR="006C0D56" w:rsidRPr="004558EF">
          <w:rPr>
            <w:rStyle w:val="Hyperlink"/>
            <w:noProof/>
          </w:rPr>
          <w:t>3.</w:t>
        </w:r>
        <w:r w:rsidR="006C0D56">
          <w:rPr>
            <w:rFonts w:asciiTheme="minorHAnsi" w:eastAsiaTheme="minorEastAsia" w:hAnsiTheme="minorHAnsi" w:cstheme="minorBidi"/>
            <w:noProof/>
            <w:sz w:val="22"/>
            <w:szCs w:val="22"/>
            <w:lang w:val="en-US"/>
          </w:rPr>
          <w:tab/>
        </w:r>
        <w:r w:rsidR="006C0D56" w:rsidRPr="004558EF">
          <w:rPr>
            <w:rStyle w:val="Hyperlink"/>
            <w:noProof/>
          </w:rPr>
          <w:t>Mô tả chi tiết mỗi màn hình</w:t>
        </w:r>
        <w:r w:rsidR="006C0D56">
          <w:rPr>
            <w:noProof/>
            <w:webHidden/>
          </w:rPr>
          <w:tab/>
        </w:r>
        <w:r w:rsidR="006C0D56">
          <w:rPr>
            <w:noProof/>
            <w:webHidden/>
          </w:rPr>
          <w:fldChar w:fldCharType="begin"/>
        </w:r>
        <w:r w:rsidR="006C0D56">
          <w:rPr>
            <w:noProof/>
            <w:webHidden/>
          </w:rPr>
          <w:instrText xml:space="preserve"> PAGEREF _Toc10656724 \h </w:instrText>
        </w:r>
        <w:r w:rsidR="006C0D56">
          <w:rPr>
            <w:noProof/>
            <w:webHidden/>
          </w:rPr>
        </w:r>
        <w:r w:rsidR="006C0D56">
          <w:rPr>
            <w:noProof/>
            <w:webHidden/>
          </w:rPr>
          <w:fldChar w:fldCharType="separate"/>
        </w:r>
        <w:r w:rsidR="006C0D56">
          <w:rPr>
            <w:noProof/>
            <w:webHidden/>
          </w:rPr>
          <w:t>4</w:t>
        </w:r>
        <w:r w:rsidR="006C0D56">
          <w:rPr>
            <w:noProof/>
            <w:webHidden/>
          </w:rPr>
          <w:fldChar w:fldCharType="end"/>
        </w:r>
      </w:hyperlink>
    </w:p>
    <w:p w14:paraId="4F1E85E7" w14:textId="1A490604" w:rsidR="006C0D56" w:rsidRDefault="00D31409">
      <w:pPr>
        <w:pStyle w:val="TOC2"/>
        <w:tabs>
          <w:tab w:val="left" w:pos="1000"/>
        </w:tabs>
        <w:rPr>
          <w:rFonts w:asciiTheme="minorHAnsi" w:eastAsiaTheme="minorEastAsia" w:hAnsiTheme="minorHAnsi" w:cstheme="minorBidi"/>
          <w:noProof/>
          <w:sz w:val="22"/>
          <w:szCs w:val="22"/>
          <w:lang w:val="en-US"/>
        </w:rPr>
      </w:pPr>
      <w:hyperlink w:anchor="_Toc10656725" w:history="1">
        <w:r w:rsidR="006C0D56" w:rsidRPr="004558EF">
          <w:rPr>
            <w:rStyle w:val="Hyperlink"/>
            <w:noProof/>
            <w:lang w:val="en-US"/>
          </w:rPr>
          <w:t>3.1</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Trang chủ</w:t>
        </w:r>
        <w:r w:rsidR="006C0D56">
          <w:rPr>
            <w:noProof/>
            <w:webHidden/>
          </w:rPr>
          <w:tab/>
        </w:r>
        <w:r w:rsidR="006C0D56">
          <w:rPr>
            <w:noProof/>
            <w:webHidden/>
          </w:rPr>
          <w:fldChar w:fldCharType="begin"/>
        </w:r>
        <w:r w:rsidR="006C0D56">
          <w:rPr>
            <w:noProof/>
            <w:webHidden/>
          </w:rPr>
          <w:instrText xml:space="preserve"> PAGEREF _Toc10656725 \h </w:instrText>
        </w:r>
        <w:r w:rsidR="006C0D56">
          <w:rPr>
            <w:noProof/>
            <w:webHidden/>
          </w:rPr>
        </w:r>
        <w:r w:rsidR="006C0D56">
          <w:rPr>
            <w:noProof/>
            <w:webHidden/>
          </w:rPr>
          <w:fldChar w:fldCharType="separate"/>
        </w:r>
        <w:r w:rsidR="006C0D56">
          <w:rPr>
            <w:noProof/>
            <w:webHidden/>
          </w:rPr>
          <w:t>5</w:t>
        </w:r>
        <w:r w:rsidR="006C0D56">
          <w:rPr>
            <w:noProof/>
            <w:webHidden/>
          </w:rPr>
          <w:fldChar w:fldCharType="end"/>
        </w:r>
      </w:hyperlink>
    </w:p>
    <w:p w14:paraId="6103D02C" w14:textId="42B5F0C9" w:rsidR="006C0D56" w:rsidRDefault="00D31409">
      <w:pPr>
        <w:pStyle w:val="TOC2"/>
        <w:tabs>
          <w:tab w:val="left" w:pos="1000"/>
        </w:tabs>
        <w:rPr>
          <w:rFonts w:asciiTheme="minorHAnsi" w:eastAsiaTheme="minorEastAsia" w:hAnsiTheme="minorHAnsi" w:cstheme="minorBidi"/>
          <w:noProof/>
          <w:sz w:val="22"/>
          <w:szCs w:val="22"/>
          <w:lang w:val="en-US"/>
        </w:rPr>
      </w:pPr>
      <w:hyperlink w:anchor="_Toc10656726" w:history="1">
        <w:r w:rsidR="006C0D56" w:rsidRPr="004558EF">
          <w:rPr>
            <w:rStyle w:val="Hyperlink"/>
            <w:noProof/>
            <w:lang w:val="en-US"/>
          </w:rPr>
          <w:t>3.2</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Đăng nhập</w:t>
        </w:r>
        <w:r w:rsidR="006C0D56">
          <w:rPr>
            <w:noProof/>
            <w:webHidden/>
          </w:rPr>
          <w:tab/>
        </w:r>
        <w:r w:rsidR="006C0D56">
          <w:rPr>
            <w:noProof/>
            <w:webHidden/>
          </w:rPr>
          <w:fldChar w:fldCharType="begin"/>
        </w:r>
        <w:r w:rsidR="006C0D56">
          <w:rPr>
            <w:noProof/>
            <w:webHidden/>
          </w:rPr>
          <w:instrText xml:space="preserve"> PAGEREF _Toc10656726 \h </w:instrText>
        </w:r>
        <w:r w:rsidR="006C0D56">
          <w:rPr>
            <w:noProof/>
            <w:webHidden/>
          </w:rPr>
        </w:r>
        <w:r w:rsidR="006C0D56">
          <w:rPr>
            <w:noProof/>
            <w:webHidden/>
          </w:rPr>
          <w:fldChar w:fldCharType="separate"/>
        </w:r>
        <w:r w:rsidR="006C0D56">
          <w:rPr>
            <w:noProof/>
            <w:webHidden/>
          </w:rPr>
          <w:t>6</w:t>
        </w:r>
        <w:r w:rsidR="006C0D56">
          <w:rPr>
            <w:noProof/>
            <w:webHidden/>
          </w:rPr>
          <w:fldChar w:fldCharType="end"/>
        </w:r>
      </w:hyperlink>
    </w:p>
    <w:p w14:paraId="6A561F58" w14:textId="719FE16E" w:rsidR="006C0D56" w:rsidRDefault="00D31409">
      <w:pPr>
        <w:pStyle w:val="TOC2"/>
        <w:tabs>
          <w:tab w:val="left" w:pos="1000"/>
        </w:tabs>
        <w:rPr>
          <w:rFonts w:asciiTheme="minorHAnsi" w:eastAsiaTheme="minorEastAsia" w:hAnsiTheme="minorHAnsi" w:cstheme="minorBidi"/>
          <w:noProof/>
          <w:sz w:val="22"/>
          <w:szCs w:val="22"/>
          <w:lang w:val="en-US"/>
        </w:rPr>
      </w:pPr>
      <w:hyperlink w:anchor="_Toc10656727" w:history="1">
        <w:r w:rsidR="006C0D56" w:rsidRPr="004558EF">
          <w:rPr>
            <w:rStyle w:val="Hyperlink"/>
            <w:noProof/>
            <w:lang w:val="en-US"/>
          </w:rPr>
          <w:t>3.3</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Đăng ký</w:t>
        </w:r>
        <w:r w:rsidR="006C0D56">
          <w:rPr>
            <w:noProof/>
            <w:webHidden/>
          </w:rPr>
          <w:tab/>
        </w:r>
        <w:r w:rsidR="006C0D56">
          <w:rPr>
            <w:noProof/>
            <w:webHidden/>
          </w:rPr>
          <w:fldChar w:fldCharType="begin"/>
        </w:r>
        <w:r w:rsidR="006C0D56">
          <w:rPr>
            <w:noProof/>
            <w:webHidden/>
          </w:rPr>
          <w:instrText xml:space="preserve"> PAGEREF _Toc10656727 \h </w:instrText>
        </w:r>
        <w:r w:rsidR="006C0D56">
          <w:rPr>
            <w:noProof/>
            <w:webHidden/>
          </w:rPr>
        </w:r>
        <w:r w:rsidR="006C0D56">
          <w:rPr>
            <w:noProof/>
            <w:webHidden/>
          </w:rPr>
          <w:fldChar w:fldCharType="separate"/>
        </w:r>
        <w:r w:rsidR="006C0D56">
          <w:rPr>
            <w:noProof/>
            <w:webHidden/>
          </w:rPr>
          <w:t>7</w:t>
        </w:r>
        <w:r w:rsidR="006C0D56">
          <w:rPr>
            <w:noProof/>
            <w:webHidden/>
          </w:rPr>
          <w:fldChar w:fldCharType="end"/>
        </w:r>
      </w:hyperlink>
    </w:p>
    <w:p w14:paraId="04FD5A60" w14:textId="60A98C00" w:rsidR="006C0D56" w:rsidRDefault="00D31409">
      <w:pPr>
        <w:pStyle w:val="TOC2"/>
        <w:tabs>
          <w:tab w:val="left" w:pos="1000"/>
        </w:tabs>
        <w:rPr>
          <w:rFonts w:asciiTheme="minorHAnsi" w:eastAsiaTheme="minorEastAsia" w:hAnsiTheme="minorHAnsi" w:cstheme="minorBidi"/>
          <w:noProof/>
          <w:sz w:val="22"/>
          <w:szCs w:val="22"/>
          <w:lang w:val="en-US"/>
        </w:rPr>
      </w:pPr>
      <w:hyperlink w:anchor="_Toc10656728" w:history="1">
        <w:r w:rsidR="006C0D56" w:rsidRPr="004558EF">
          <w:rPr>
            <w:rStyle w:val="Hyperlink"/>
            <w:noProof/>
            <w:lang w:val="en-US"/>
          </w:rPr>
          <w:t>3.4</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Quên mật khẩu</w:t>
        </w:r>
        <w:r w:rsidR="006C0D56">
          <w:rPr>
            <w:noProof/>
            <w:webHidden/>
          </w:rPr>
          <w:tab/>
        </w:r>
        <w:r w:rsidR="006C0D56">
          <w:rPr>
            <w:noProof/>
            <w:webHidden/>
          </w:rPr>
          <w:fldChar w:fldCharType="begin"/>
        </w:r>
        <w:r w:rsidR="006C0D56">
          <w:rPr>
            <w:noProof/>
            <w:webHidden/>
          </w:rPr>
          <w:instrText xml:space="preserve"> PAGEREF _Toc10656728 \h </w:instrText>
        </w:r>
        <w:r w:rsidR="006C0D56">
          <w:rPr>
            <w:noProof/>
            <w:webHidden/>
          </w:rPr>
        </w:r>
        <w:r w:rsidR="006C0D56">
          <w:rPr>
            <w:noProof/>
            <w:webHidden/>
          </w:rPr>
          <w:fldChar w:fldCharType="separate"/>
        </w:r>
        <w:r w:rsidR="006C0D56">
          <w:rPr>
            <w:noProof/>
            <w:webHidden/>
          </w:rPr>
          <w:t>8</w:t>
        </w:r>
        <w:r w:rsidR="006C0D56">
          <w:rPr>
            <w:noProof/>
            <w:webHidden/>
          </w:rPr>
          <w:fldChar w:fldCharType="end"/>
        </w:r>
      </w:hyperlink>
    </w:p>
    <w:p w14:paraId="0680BB78" w14:textId="10076560" w:rsidR="006C0D56" w:rsidRDefault="00D31409">
      <w:pPr>
        <w:pStyle w:val="TOC2"/>
        <w:tabs>
          <w:tab w:val="left" w:pos="1000"/>
        </w:tabs>
        <w:rPr>
          <w:rFonts w:asciiTheme="minorHAnsi" w:eastAsiaTheme="minorEastAsia" w:hAnsiTheme="minorHAnsi" w:cstheme="minorBidi"/>
          <w:noProof/>
          <w:sz w:val="22"/>
          <w:szCs w:val="22"/>
          <w:lang w:val="en-US"/>
        </w:rPr>
      </w:pPr>
      <w:hyperlink w:anchor="_Toc10656729" w:history="1">
        <w:r w:rsidR="006C0D56" w:rsidRPr="004558EF">
          <w:rPr>
            <w:rStyle w:val="Hyperlink"/>
            <w:noProof/>
            <w:lang w:val="en-US"/>
          </w:rPr>
          <w:t>3.5</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Thông tin cá nhân</w:t>
        </w:r>
        <w:r w:rsidR="006C0D56">
          <w:rPr>
            <w:noProof/>
            <w:webHidden/>
          </w:rPr>
          <w:tab/>
        </w:r>
        <w:r w:rsidR="006C0D56">
          <w:rPr>
            <w:noProof/>
            <w:webHidden/>
          </w:rPr>
          <w:fldChar w:fldCharType="begin"/>
        </w:r>
        <w:r w:rsidR="006C0D56">
          <w:rPr>
            <w:noProof/>
            <w:webHidden/>
          </w:rPr>
          <w:instrText xml:space="preserve"> PAGEREF _Toc10656729 \h </w:instrText>
        </w:r>
        <w:r w:rsidR="006C0D56">
          <w:rPr>
            <w:noProof/>
            <w:webHidden/>
          </w:rPr>
        </w:r>
        <w:r w:rsidR="006C0D56">
          <w:rPr>
            <w:noProof/>
            <w:webHidden/>
          </w:rPr>
          <w:fldChar w:fldCharType="separate"/>
        </w:r>
        <w:r w:rsidR="006C0D56">
          <w:rPr>
            <w:noProof/>
            <w:webHidden/>
          </w:rPr>
          <w:t>10</w:t>
        </w:r>
        <w:r w:rsidR="006C0D56">
          <w:rPr>
            <w:noProof/>
            <w:webHidden/>
          </w:rPr>
          <w:fldChar w:fldCharType="end"/>
        </w:r>
      </w:hyperlink>
    </w:p>
    <w:p w14:paraId="13A48C9D" w14:textId="2B9AF826" w:rsidR="006C0D56" w:rsidRDefault="00D31409">
      <w:pPr>
        <w:pStyle w:val="TOC2"/>
        <w:tabs>
          <w:tab w:val="left" w:pos="1000"/>
        </w:tabs>
        <w:rPr>
          <w:rFonts w:asciiTheme="minorHAnsi" w:eastAsiaTheme="minorEastAsia" w:hAnsiTheme="minorHAnsi" w:cstheme="minorBidi"/>
          <w:noProof/>
          <w:sz w:val="22"/>
          <w:szCs w:val="22"/>
          <w:lang w:val="en-US"/>
        </w:rPr>
      </w:pPr>
      <w:hyperlink w:anchor="_Toc10656730" w:history="1">
        <w:r w:rsidR="006C0D56" w:rsidRPr="004558EF">
          <w:rPr>
            <w:rStyle w:val="Hyperlink"/>
            <w:noProof/>
            <w:lang w:val="en-US"/>
          </w:rPr>
          <w:t>3.6</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Chỉnh sửa thông tin cá nhân</w:t>
        </w:r>
        <w:r w:rsidR="006C0D56">
          <w:rPr>
            <w:noProof/>
            <w:webHidden/>
          </w:rPr>
          <w:tab/>
        </w:r>
        <w:r w:rsidR="006C0D56">
          <w:rPr>
            <w:noProof/>
            <w:webHidden/>
          </w:rPr>
          <w:fldChar w:fldCharType="begin"/>
        </w:r>
        <w:r w:rsidR="006C0D56">
          <w:rPr>
            <w:noProof/>
            <w:webHidden/>
          </w:rPr>
          <w:instrText xml:space="preserve"> PAGEREF _Toc10656730 \h </w:instrText>
        </w:r>
        <w:r w:rsidR="006C0D56">
          <w:rPr>
            <w:noProof/>
            <w:webHidden/>
          </w:rPr>
        </w:r>
        <w:r w:rsidR="006C0D56">
          <w:rPr>
            <w:noProof/>
            <w:webHidden/>
          </w:rPr>
          <w:fldChar w:fldCharType="separate"/>
        </w:r>
        <w:r w:rsidR="006C0D56">
          <w:rPr>
            <w:noProof/>
            <w:webHidden/>
          </w:rPr>
          <w:t>11</w:t>
        </w:r>
        <w:r w:rsidR="006C0D56">
          <w:rPr>
            <w:noProof/>
            <w:webHidden/>
          </w:rPr>
          <w:fldChar w:fldCharType="end"/>
        </w:r>
      </w:hyperlink>
    </w:p>
    <w:p w14:paraId="2AB32858" w14:textId="4B02B0DC" w:rsidR="006C0D56" w:rsidRDefault="00D31409">
      <w:pPr>
        <w:pStyle w:val="TOC2"/>
        <w:tabs>
          <w:tab w:val="left" w:pos="1000"/>
        </w:tabs>
        <w:rPr>
          <w:rFonts w:asciiTheme="minorHAnsi" w:eastAsiaTheme="minorEastAsia" w:hAnsiTheme="minorHAnsi" w:cstheme="minorBidi"/>
          <w:noProof/>
          <w:sz w:val="22"/>
          <w:szCs w:val="22"/>
          <w:lang w:val="en-US"/>
        </w:rPr>
      </w:pPr>
      <w:hyperlink w:anchor="_Toc10656731" w:history="1">
        <w:r w:rsidR="006C0D56" w:rsidRPr="004558EF">
          <w:rPr>
            <w:rStyle w:val="Hyperlink"/>
            <w:noProof/>
            <w:lang w:val="en-US"/>
          </w:rPr>
          <w:t>3.7</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Bộ sưu tập yêu thích</w:t>
        </w:r>
        <w:r w:rsidR="006C0D56">
          <w:rPr>
            <w:noProof/>
            <w:webHidden/>
          </w:rPr>
          <w:tab/>
        </w:r>
        <w:r w:rsidR="006C0D56">
          <w:rPr>
            <w:noProof/>
            <w:webHidden/>
          </w:rPr>
          <w:fldChar w:fldCharType="begin"/>
        </w:r>
        <w:r w:rsidR="006C0D56">
          <w:rPr>
            <w:noProof/>
            <w:webHidden/>
          </w:rPr>
          <w:instrText xml:space="preserve"> PAGEREF _Toc10656731 \h </w:instrText>
        </w:r>
        <w:r w:rsidR="006C0D56">
          <w:rPr>
            <w:noProof/>
            <w:webHidden/>
          </w:rPr>
        </w:r>
        <w:r w:rsidR="006C0D56">
          <w:rPr>
            <w:noProof/>
            <w:webHidden/>
          </w:rPr>
          <w:fldChar w:fldCharType="separate"/>
        </w:r>
        <w:r w:rsidR="006C0D56">
          <w:rPr>
            <w:noProof/>
            <w:webHidden/>
          </w:rPr>
          <w:t>12</w:t>
        </w:r>
        <w:r w:rsidR="006C0D56">
          <w:rPr>
            <w:noProof/>
            <w:webHidden/>
          </w:rPr>
          <w:fldChar w:fldCharType="end"/>
        </w:r>
      </w:hyperlink>
    </w:p>
    <w:p w14:paraId="361F927C" w14:textId="5AB9CBE5" w:rsidR="006C0D56" w:rsidRDefault="00D31409">
      <w:pPr>
        <w:pStyle w:val="TOC2"/>
        <w:tabs>
          <w:tab w:val="left" w:pos="1000"/>
        </w:tabs>
        <w:rPr>
          <w:rFonts w:asciiTheme="minorHAnsi" w:eastAsiaTheme="minorEastAsia" w:hAnsiTheme="minorHAnsi" w:cstheme="minorBidi"/>
          <w:noProof/>
          <w:sz w:val="22"/>
          <w:szCs w:val="22"/>
          <w:lang w:val="en-US"/>
        </w:rPr>
      </w:pPr>
      <w:hyperlink w:anchor="_Toc10656732" w:history="1">
        <w:r w:rsidR="006C0D56" w:rsidRPr="004558EF">
          <w:rPr>
            <w:rStyle w:val="Hyperlink"/>
            <w:noProof/>
            <w:lang w:val="en-US"/>
          </w:rPr>
          <w:t>3.8</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Giới thiệu</w:t>
        </w:r>
        <w:r w:rsidR="006C0D56">
          <w:rPr>
            <w:noProof/>
            <w:webHidden/>
          </w:rPr>
          <w:tab/>
        </w:r>
        <w:r w:rsidR="006C0D56">
          <w:rPr>
            <w:noProof/>
            <w:webHidden/>
          </w:rPr>
          <w:fldChar w:fldCharType="begin"/>
        </w:r>
        <w:r w:rsidR="006C0D56">
          <w:rPr>
            <w:noProof/>
            <w:webHidden/>
          </w:rPr>
          <w:instrText xml:space="preserve"> PAGEREF _Toc10656732 \h </w:instrText>
        </w:r>
        <w:r w:rsidR="006C0D56">
          <w:rPr>
            <w:noProof/>
            <w:webHidden/>
          </w:rPr>
        </w:r>
        <w:r w:rsidR="006C0D56">
          <w:rPr>
            <w:noProof/>
            <w:webHidden/>
          </w:rPr>
          <w:fldChar w:fldCharType="separate"/>
        </w:r>
        <w:r w:rsidR="006C0D56">
          <w:rPr>
            <w:noProof/>
            <w:webHidden/>
          </w:rPr>
          <w:t>13</w:t>
        </w:r>
        <w:r w:rsidR="006C0D56">
          <w:rPr>
            <w:noProof/>
            <w:webHidden/>
          </w:rPr>
          <w:fldChar w:fldCharType="end"/>
        </w:r>
      </w:hyperlink>
    </w:p>
    <w:p w14:paraId="744362B4" w14:textId="539ABFDC" w:rsidR="006C0D56" w:rsidRDefault="00D31409">
      <w:pPr>
        <w:pStyle w:val="TOC2"/>
        <w:tabs>
          <w:tab w:val="left" w:pos="1000"/>
        </w:tabs>
        <w:rPr>
          <w:rFonts w:asciiTheme="minorHAnsi" w:eastAsiaTheme="minorEastAsia" w:hAnsiTheme="minorHAnsi" w:cstheme="minorBidi"/>
          <w:noProof/>
          <w:sz w:val="22"/>
          <w:szCs w:val="22"/>
          <w:lang w:val="en-US"/>
        </w:rPr>
      </w:pPr>
      <w:hyperlink w:anchor="_Toc10656733" w:history="1">
        <w:r w:rsidR="006C0D56" w:rsidRPr="004558EF">
          <w:rPr>
            <w:rStyle w:val="Hyperlink"/>
            <w:noProof/>
            <w:lang w:val="en-US"/>
          </w:rPr>
          <w:t>3.9</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Chi tiết thể loại phim</w:t>
        </w:r>
        <w:r w:rsidR="006C0D56">
          <w:rPr>
            <w:noProof/>
            <w:webHidden/>
          </w:rPr>
          <w:tab/>
        </w:r>
        <w:r w:rsidR="006C0D56">
          <w:rPr>
            <w:noProof/>
            <w:webHidden/>
          </w:rPr>
          <w:fldChar w:fldCharType="begin"/>
        </w:r>
        <w:r w:rsidR="006C0D56">
          <w:rPr>
            <w:noProof/>
            <w:webHidden/>
          </w:rPr>
          <w:instrText xml:space="preserve"> PAGEREF _Toc10656733 \h </w:instrText>
        </w:r>
        <w:r w:rsidR="006C0D56">
          <w:rPr>
            <w:noProof/>
            <w:webHidden/>
          </w:rPr>
        </w:r>
        <w:r w:rsidR="006C0D56">
          <w:rPr>
            <w:noProof/>
            <w:webHidden/>
          </w:rPr>
          <w:fldChar w:fldCharType="separate"/>
        </w:r>
        <w:r w:rsidR="006C0D56">
          <w:rPr>
            <w:noProof/>
            <w:webHidden/>
          </w:rPr>
          <w:t>14</w:t>
        </w:r>
        <w:r w:rsidR="006C0D56">
          <w:rPr>
            <w:noProof/>
            <w:webHidden/>
          </w:rPr>
          <w:fldChar w:fldCharType="end"/>
        </w:r>
      </w:hyperlink>
    </w:p>
    <w:p w14:paraId="582E946A" w14:textId="53148E1B" w:rsidR="006C0D56" w:rsidRDefault="00D31409">
      <w:pPr>
        <w:pStyle w:val="TOC2"/>
        <w:tabs>
          <w:tab w:val="left" w:pos="1200"/>
        </w:tabs>
        <w:rPr>
          <w:rFonts w:asciiTheme="minorHAnsi" w:eastAsiaTheme="minorEastAsia" w:hAnsiTheme="minorHAnsi" w:cstheme="minorBidi"/>
          <w:noProof/>
          <w:sz w:val="22"/>
          <w:szCs w:val="22"/>
          <w:lang w:val="en-US"/>
        </w:rPr>
      </w:pPr>
      <w:hyperlink w:anchor="_Toc10656734" w:history="1">
        <w:r w:rsidR="006C0D56" w:rsidRPr="004558EF">
          <w:rPr>
            <w:rStyle w:val="Hyperlink"/>
            <w:noProof/>
            <w:lang w:val="en-US"/>
          </w:rPr>
          <w:t>3.10</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Kết quả tìm kiếm</w:t>
        </w:r>
        <w:r w:rsidR="006C0D56">
          <w:rPr>
            <w:noProof/>
            <w:webHidden/>
          </w:rPr>
          <w:tab/>
        </w:r>
        <w:r w:rsidR="006C0D56">
          <w:rPr>
            <w:noProof/>
            <w:webHidden/>
          </w:rPr>
          <w:fldChar w:fldCharType="begin"/>
        </w:r>
        <w:r w:rsidR="006C0D56">
          <w:rPr>
            <w:noProof/>
            <w:webHidden/>
          </w:rPr>
          <w:instrText xml:space="preserve"> PAGEREF _Toc10656734 \h </w:instrText>
        </w:r>
        <w:r w:rsidR="006C0D56">
          <w:rPr>
            <w:noProof/>
            <w:webHidden/>
          </w:rPr>
        </w:r>
        <w:r w:rsidR="006C0D56">
          <w:rPr>
            <w:noProof/>
            <w:webHidden/>
          </w:rPr>
          <w:fldChar w:fldCharType="separate"/>
        </w:r>
        <w:r w:rsidR="006C0D56">
          <w:rPr>
            <w:noProof/>
            <w:webHidden/>
          </w:rPr>
          <w:t>15</w:t>
        </w:r>
        <w:r w:rsidR="006C0D56">
          <w:rPr>
            <w:noProof/>
            <w:webHidden/>
          </w:rPr>
          <w:fldChar w:fldCharType="end"/>
        </w:r>
      </w:hyperlink>
    </w:p>
    <w:p w14:paraId="0E009E9F" w14:textId="19B5C2AE" w:rsidR="006C0D56" w:rsidRDefault="00D31409">
      <w:pPr>
        <w:pStyle w:val="TOC2"/>
        <w:tabs>
          <w:tab w:val="left" w:pos="1200"/>
        </w:tabs>
        <w:rPr>
          <w:rFonts w:asciiTheme="minorHAnsi" w:eastAsiaTheme="minorEastAsia" w:hAnsiTheme="minorHAnsi" w:cstheme="minorBidi"/>
          <w:noProof/>
          <w:sz w:val="22"/>
          <w:szCs w:val="22"/>
          <w:lang w:val="en-US"/>
        </w:rPr>
      </w:pPr>
      <w:hyperlink w:anchor="_Toc10656735" w:history="1">
        <w:r w:rsidR="006C0D56" w:rsidRPr="004558EF">
          <w:rPr>
            <w:rStyle w:val="Hyperlink"/>
            <w:noProof/>
            <w:lang w:val="en-US"/>
          </w:rPr>
          <w:t>3.11</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Chi tiết phim</w:t>
        </w:r>
        <w:r w:rsidR="006C0D56">
          <w:rPr>
            <w:noProof/>
            <w:webHidden/>
          </w:rPr>
          <w:tab/>
        </w:r>
        <w:r w:rsidR="006C0D56">
          <w:rPr>
            <w:noProof/>
            <w:webHidden/>
          </w:rPr>
          <w:fldChar w:fldCharType="begin"/>
        </w:r>
        <w:r w:rsidR="006C0D56">
          <w:rPr>
            <w:noProof/>
            <w:webHidden/>
          </w:rPr>
          <w:instrText xml:space="preserve"> PAGEREF _Toc10656735 \h </w:instrText>
        </w:r>
        <w:r w:rsidR="006C0D56">
          <w:rPr>
            <w:noProof/>
            <w:webHidden/>
          </w:rPr>
        </w:r>
        <w:r w:rsidR="006C0D56">
          <w:rPr>
            <w:noProof/>
            <w:webHidden/>
          </w:rPr>
          <w:fldChar w:fldCharType="separate"/>
        </w:r>
        <w:r w:rsidR="006C0D56">
          <w:rPr>
            <w:noProof/>
            <w:webHidden/>
          </w:rPr>
          <w:t>16</w:t>
        </w:r>
        <w:r w:rsidR="006C0D56">
          <w:rPr>
            <w:noProof/>
            <w:webHidden/>
          </w:rPr>
          <w:fldChar w:fldCharType="end"/>
        </w:r>
      </w:hyperlink>
    </w:p>
    <w:p w14:paraId="48D1F3C2" w14:textId="2F7D4D40" w:rsidR="006C0D56" w:rsidRDefault="00D31409">
      <w:pPr>
        <w:pStyle w:val="TOC2"/>
        <w:tabs>
          <w:tab w:val="left" w:pos="1200"/>
        </w:tabs>
        <w:rPr>
          <w:rFonts w:asciiTheme="minorHAnsi" w:eastAsiaTheme="minorEastAsia" w:hAnsiTheme="minorHAnsi" w:cstheme="minorBidi"/>
          <w:noProof/>
          <w:sz w:val="22"/>
          <w:szCs w:val="22"/>
          <w:lang w:val="en-US"/>
        </w:rPr>
      </w:pPr>
      <w:hyperlink w:anchor="_Toc10656736" w:history="1">
        <w:r w:rsidR="006C0D56" w:rsidRPr="004558EF">
          <w:rPr>
            <w:rStyle w:val="Hyperlink"/>
            <w:noProof/>
            <w:lang w:val="en-US"/>
          </w:rPr>
          <w:t>3.12</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Xem lịch chiếu phim</w:t>
        </w:r>
        <w:r w:rsidR="006C0D56">
          <w:rPr>
            <w:noProof/>
            <w:webHidden/>
          </w:rPr>
          <w:tab/>
        </w:r>
        <w:r w:rsidR="006C0D56">
          <w:rPr>
            <w:noProof/>
            <w:webHidden/>
          </w:rPr>
          <w:fldChar w:fldCharType="begin"/>
        </w:r>
        <w:r w:rsidR="006C0D56">
          <w:rPr>
            <w:noProof/>
            <w:webHidden/>
          </w:rPr>
          <w:instrText xml:space="preserve"> PAGEREF _Toc10656736 \h </w:instrText>
        </w:r>
        <w:r w:rsidR="006C0D56">
          <w:rPr>
            <w:noProof/>
            <w:webHidden/>
          </w:rPr>
        </w:r>
        <w:r w:rsidR="006C0D56">
          <w:rPr>
            <w:noProof/>
            <w:webHidden/>
          </w:rPr>
          <w:fldChar w:fldCharType="separate"/>
        </w:r>
        <w:r w:rsidR="006C0D56">
          <w:rPr>
            <w:noProof/>
            <w:webHidden/>
          </w:rPr>
          <w:t>17</w:t>
        </w:r>
        <w:r w:rsidR="006C0D56">
          <w:rPr>
            <w:noProof/>
            <w:webHidden/>
          </w:rPr>
          <w:fldChar w:fldCharType="end"/>
        </w:r>
      </w:hyperlink>
    </w:p>
    <w:p w14:paraId="39812395" w14:textId="094EAE8D" w:rsidR="006C0D56" w:rsidRDefault="00D31409">
      <w:pPr>
        <w:pStyle w:val="TOC2"/>
        <w:tabs>
          <w:tab w:val="left" w:pos="1200"/>
        </w:tabs>
        <w:rPr>
          <w:rFonts w:asciiTheme="minorHAnsi" w:eastAsiaTheme="minorEastAsia" w:hAnsiTheme="minorHAnsi" w:cstheme="minorBidi"/>
          <w:noProof/>
          <w:sz w:val="22"/>
          <w:szCs w:val="22"/>
          <w:lang w:val="en-US"/>
        </w:rPr>
      </w:pPr>
      <w:hyperlink w:anchor="_Toc10656737" w:history="1">
        <w:r w:rsidR="006C0D56" w:rsidRPr="004558EF">
          <w:rPr>
            <w:rStyle w:val="Hyperlink"/>
            <w:noProof/>
            <w:lang w:val="en-US"/>
          </w:rPr>
          <w:t>3.13</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Đặt vé</w:t>
        </w:r>
        <w:r w:rsidR="006C0D56">
          <w:rPr>
            <w:noProof/>
            <w:webHidden/>
          </w:rPr>
          <w:tab/>
        </w:r>
        <w:r w:rsidR="006C0D56">
          <w:rPr>
            <w:noProof/>
            <w:webHidden/>
          </w:rPr>
          <w:fldChar w:fldCharType="begin"/>
        </w:r>
        <w:r w:rsidR="006C0D56">
          <w:rPr>
            <w:noProof/>
            <w:webHidden/>
          </w:rPr>
          <w:instrText xml:space="preserve"> PAGEREF _Toc10656737 \h </w:instrText>
        </w:r>
        <w:r w:rsidR="006C0D56">
          <w:rPr>
            <w:noProof/>
            <w:webHidden/>
          </w:rPr>
        </w:r>
        <w:r w:rsidR="006C0D56">
          <w:rPr>
            <w:noProof/>
            <w:webHidden/>
          </w:rPr>
          <w:fldChar w:fldCharType="separate"/>
        </w:r>
        <w:r w:rsidR="006C0D56">
          <w:rPr>
            <w:noProof/>
            <w:webHidden/>
          </w:rPr>
          <w:t>18</w:t>
        </w:r>
        <w:r w:rsidR="006C0D56">
          <w:rPr>
            <w:noProof/>
            <w:webHidden/>
          </w:rPr>
          <w:fldChar w:fldCharType="end"/>
        </w:r>
      </w:hyperlink>
    </w:p>
    <w:p w14:paraId="2A3ED742" w14:textId="5037BA95" w:rsidR="006C0D56" w:rsidRDefault="00D31409">
      <w:pPr>
        <w:pStyle w:val="TOC2"/>
        <w:tabs>
          <w:tab w:val="left" w:pos="1200"/>
        </w:tabs>
        <w:rPr>
          <w:rFonts w:asciiTheme="minorHAnsi" w:eastAsiaTheme="minorEastAsia" w:hAnsiTheme="minorHAnsi" w:cstheme="minorBidi"/>
          <w:noProof/>
          <w:sz w:val="22"/>
          <w:szCs w:val="22"/>
          <w:lang w:val="en-US"/>
        </w:rPr>
      </w:pPr>
      <w:hyperlink w:anchor="_Toc10656738" w:history="1">
        <w:r w:rsidR="006C0D56" w:rsidRPr="004558EF">
          <w:rPr>
            <w:rStyle w:val="Hyperlink"/>
            <w:noProof/>
            <w:lang w:val="en-US"/>
          </w:rPr>
          <w:t>3.14</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Chọn ghế ngồi</w:t>
        </w:r>
        <w:r w:rsidR="006C0D56">
          <w:rPr>
            <w:noProof/>
            <w:webHidden/>
          </w:rPr>
          <w:tab/>
        </w:r>
        <w:r w:rsidR="006C0D56">
          <w:rPr>
            <w:noProof/>
            <w:webHidden/>
          </w:rPr>
          <w:fldChar w:fldCharType="begin"/>
        </w:r>
        <w:r w:rsidR="006C0D56">
          <w:rPr>
            <w:noProof/>
            <w:webHidden/>
          </w:rPr>
          <w:instrText xml:space="preserve"> PAGEREF _Toc10656738 \h </w:instrText>
        </w:r>
        <w:r w:rsidR="006C0D56">
          <w:rPr>
            <w:noProof/>
            <w:webHidden/>
          </w:rPr>
        </w:r>
        <w:r w:rsidR="006C0D56">
          <w:rPr>
            <w:noProof/>
            <w:webHidden/>
          </w:rPr>
          <w:fldChar w:fldCharType="separate"/>
        </w:r>
        <w:r w:rsidR="006C0D56">
          <w:rPr>
            <w:noProof/>
            <w:webHidden/>
          </w:rPr>
          <w:t>21</w:t>
        </w:r>
        <w:r w:rsidR="006C0D56">
          <w:rPr>
            <w:noProof/>
            <w:webHidden/>
          </w:rPr>
          <w:fldChar w:fldCharType="end"/>
        </w:r>
      </w:hyperlink>
    </w:p>
    <w:p w14:paraId="47D4C76F" w14:textId="4A559C10" w:rsidR="006C0D56" w:rsidRDefault="00D31409">
      <w:pPr>
        <w:pStyle w:val="TOC2"/>
        <w:tabs>
          <w:tab w:val="left" w:pos="1200"/>
        </w:tabs>
        <w:rPr>
          <w:rFonts w:asciiTheme="minorHAnsi" w:eastAsiaTheme="minorEastAsia" w:hAnsiTheme="minorHAnsi" w:cstheme="minorBidi"/>
          <w:noProof/>
          <w:sz w:val="22"/>
          <w:szCs w:val="22"/>
          <w:lang w:val="en-US"/>
        </w:rPr>
      </w:pPr>
      <w:hyperlink w:anchor="_Toc10656739" w:history="1">
        <w:r w:rsidR="006C0D56" w:rsidRPr="004558EF">
          <w:rPr>
            <w:rStyle w:val="Hyperlink"/>
            <w:noProof/>
            <w:lang w:val="en-US"/>
          </w:rPr>
          <w:t>3.15</w:t>
        </w:r>
        <w:r w:rsidR="006C0D56">
          <w:rPr>
            <w:rFonts w:asciiTheme="minorHAnsi" w:eastAsiaTheme="minorEastAsia" w:hAnsiTheme="minorHAnsi" w:cstheme="minorBidi"/>
            <w:noProof/>
            <w:sz w:val="22"/>
            <w:szCs w:val="22"/>
            <w:lang w:val="en-US"/>
          </w:rPr>
          <w:tab/>
        </w:r>
        <w:r w:rsidR="006C0D56" w:rsidRPr="004558EF">
          <w:rPr>
            <w:rStyle w:val="Hyperlink"/>
            <w:noProof/>
            <w:lang w:val="en-US"/>
          </w:rPr>
          <w:t>Màn hình Thanh toán</w:t>
        </w:r>
        <w:r w:rsidR="006C0D56">
          <w:rPr>
            <w:noProof/>
            <w:webHidden/>
          </w:rPr>
          <w:tab/>
        </w:r>
        <w:r w:rsidR="006C0D56">
          <w:rPr>
            <w:noProof/>
            <w:webHidden/>
          </w:rPr>
          <w:fldChar w:fldCharType="begin"/>
        </w:r>
        <w:r w:rsidR="006C0D56">
          <w:rPr>
            <w:noProof/>
            <w:webHidden/>
          </w:rPr>
          <w:instrText xml:space="preserve"> PAGEREF _Toc10656739 \h </w:instrText>
        </w:r>
        <w:r w:rsidR="006C0D56">
          <w:rPr>
            <w:noProof/>
            <w:webHidden/>
          </w:rPr>
        </w:r>
        <w:r w:rsidR="006C0D56">
          <w:rPr>
            <w:noProof/>
            <w:webHidden/>
          </w:rPr>
          <w:fldChar w:fldCharType="separate"/>
        </w:r>
        <w:r w:rsidR="006C0D56">
          <w:rPr>
            <w:noProof/>
            <w:webHidden/>
          </w:rPr>
          <w:t>22</w:t>
        </w:r>
        <w:r w:rsidR="006C0D56">
          <w:rPr>
            <w:noProof/>
            <w:webHidden/>
          </w:rPr>
          <w:fldChar w:fldCharType="end"/>
        </w:r>
      </w:hyperlink>
    </w:p>
    <w:p w14:paraId="373D413E" w14:textId="2857DBFD" w:rsidR="00C14AB8" w:rsidRDefault="00A23833" w:rsidP="00C14AB8">
      <w:pPr>
        <w:pStyle w:val="BodyText"/>
        <w:jc w:val="both"/>
        <w:rPr>
          <w:lang w:val="en-US"/>
        </w:rPr>
      </w:pPr>
      <w:r>
        <w:rPr>
          <w:lang w:val="en-US"/>
        </w:rPr>
        <w:fldChar w:fldCharType="end"/>
      </w:r>
    </w:p>
    <w:p w14:paraId="43FCB4ED" w14:textId="77777777" w:rsidR="00C14AB8" w:rsidRDefault="00C14AB8">
      <w:pPr>
        <w:widowControl/>
        <w:spacing w:line="240" w:lineRule="auto"/>
        <w:rPr>
          <w:lang w:val="en-US"/>
        </w:rPr>
      </w:pPr>
      <w:r>
        <w:rPr>
          <w:lang w:val="en-US"/>
        </w:rPr>
        <w:br w:type="page"/>
      </w:r>
    </w:p>
    <w:p w14:paraId="58BE6FF3" w14:textId="65743E6F" w:rsidR="004C1AC2" w:rsidRPr="004C1AC2" w:rsidRDefault="00767CB6" w:rsidP="004C1AC2">
      <w:pPr>
        <w:pStyle w:val="Heading1"/>
        <w:spacing w:line="360" w:lineRule="auto"/>
        <w:jc w:val="both"/>
      </w:pPr>
      <w:bookmarkStart w:id="0" w:name="_Toc176926925"/>
      <w:bookmarkStart w:id="1" w:name="_Toc10656722"/>
      <w:r>
        <w:lastRenderedPageBreak/>
        <w:t>Danh sách các màn hình</w:t>
      </w:r>
      <w:bookmarkEnd w:id="0"/>
      <w:bookmarkEnd w:id="1"/>
    </w:p>
    <w:tbl>
      <w:tblPr>
        <w:tblStyle w:val="LightGrid-Accent5"/>
        <w:tblW w:w="9375" w:type="dxa"/>
        <w:tblLook w:val="04A0" w:firstRow="1" w:lastRow="0" w:firstColumn="1" w:lastColumn="0" w:noHBand="0" w:noVBand="1"/>
      </w:tblPr>
      <w:tblGrid>
        <w:gridCol w:w="594"/>
        <w:gridCol w:w="2751"/>
        <w:gridCol w:w="6030"/>
      </w:tblGrid>
      <w:tr w:rsidR="004C1AC2" w:rsidRPr="004C1AC2" w14:paraId="77F05990" w14:textId="77777777" w:rsidTr="004C1AC2">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74506D99" w14:textId="1A01432B" w:rsidR="004C1AC2" w:rsidRPr="004C1AC2" w:rsidRDefault="00220A9A" w:rsidP="004C1AC2">
            <w:pPr>
              <w:widowControl/>
              <w:spacing w:line="240" w:lineRule="auto"/>
              <w:rPr>
                <w:rFonts w:ascii="Arial" w:hAnsi="Arial" w:cs="Arial"/>
                <w:color w:val="000000"/>
                <w:sz w:val="20"/>
                <w:lang w:val="en-US" w:eastAsia="ja-JP"/>
              </w:rPr>
            </w:pPr>
            <w:r>
              <w:rPr>
                <w:rFonts w:ascii="Arial" w:hAnsi="Arial" w:cs="Arial"/>
                <w:color w:val="000000"/>
                <w:sz w:val="20"/>
                <w:lang w:val="en-US" w:eastAsia="ja-JP"/>
              </w:rPr>
              <w:t>ID</w:t>
            </w:r>
          </w:p>
        </w:tc>
        <w:tc>
          <w:tcPr>
            <w:tcW w:w="2751" w:type="dxa"/>
            <w:noWrap/>
            <w:hideMark/>
          </w:tcPr>
          <w:p w14:paraId="4C896A16" w14:textId="77777777" w:rsidR="004C1AC2" w:rsidRPr="004C1AC2" w:rsidRDefault="004C1AC2" w:rsidP="004C1AC2">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eastAsia="ja-JP"/>
              </w:rPr>
              <w:t>Tên màn hình</w:t>
            </w:r>
          </w:p>
        </w:tc>
        <w:tc>
          <w:tcPr>
            <w:tcW w:w="6030" w:type="dxa"/>
            <w:noWrap/>
            <w:hideMark/>
          </w:tcPr>
          <w:p w14:paraId="4EB7B039" w14:textId="77777777" w:rsidR="004C1AC2" w:rsidRPr="004C1AC2" w:rsidRDefault="004C1AC2" w:rsidP="004C1AC2">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eastAsia="ja-JP"/>
              </w:rPr>
              <w:t>Ý nghĩa/Ghi chú</w:t>
            </w:r>
          </w:p>
        </w:tc>
      </w:tr>
      <w:tr w:rsidR="004C1AC2" w:rsidRPr="004C1AC2" w14:paraId="5F6C709B" w14:textId="77777777" w:rsidTr="004C1AC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5AA8E7DD"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1</w:t>
            </w:r>
          </w:p>
        </w:tc>
        <w:tc>
          <w:tcPr>
            <w:tcW w:w="2751" w:type="dxa"/>
            <w:noWrap/>
            <w:hideMark/>
          </w:tcPr>
          <w:p w14:paraId="1CD4018C" w14:textId="77777777" w:rsidR="004C1AC2" w:rsidRPr="004C1AC2" w:rsidRDefault="004C1AC2"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Trang chủ</w:t>
            </w:r>
          </w:p>
        </w:tc>
        <w:tc>
          <w:tcPr>
            <w:tcW w:w="6030" w:type="dxa"/>
            <w:noWrap/>
            <w:hideMark/>
          </w:tcPr>
          <w:p w14:paraId="0C4C1FCB" w14:textId="153A9C35" w:rsidR="004C1AC2" w:rsidRPr="004C1AC2" w:rsidRDefault="004C1AC2"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Hiển thị banner, các phim nổi bật.</w:t>
            </w:r>
          </w:p>
        </w:tc>
      </w:tr>
      <w:tr w:rsidR="004C1AC2" w:rsidRPr="004C1AC2" w14:paraId="5796F514" w14:textId="77777777" w:rsidTr="004C1AC2">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5E28DD8C"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2</w:t>
            </w:r>
          </w:p>
        </w:tc>
        <w:tc>
          <w:tcPr>
            <w:tcW w:w="2751" w:type="dxa"/>
            <w:noWrap/>
            <w:hideMark/>
          </w:tcPr>
          <w:p w14:paraId="60C82BA2" w14:textId="77777777" w:rsidR="004C1AC2" w:rsidRPr="004C1AC2" w:rsidRDefault="004C1AC2"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Đăng nhập</w:t>
            </w:r>
          </w:p>
        </w:tc>
        <w:tc>
          <w:tcPr>
            <w:tcW w:w="6030" w:type="dxa"/>
            <w:noWrap/>
            <w:hideMark/>
          </w:tcPr>
          <w:p w14:paraId="7A3ED5A4" w14:textId="04874B57" w:rsidR="004C1AC2" w:rsidRPr="004C1AC2" w:rsidRDefault="00A812E1"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Màn hình hiển thị các input và các button để người dùng thực hiện thao tác đăng nhập.</w:t>
            </w:r>
          </w:p>
        </w:tc>
      </w:tr>
      <w:tr w:rsidR="004C1AC2" w:rsidRPr="004C1AC2" w14:paraId="39DE4BA9" w14:textId="77777777" w:rsidTr="004C1AC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5544EDE2"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3</w:t>
            </w:r>
          </w:p>
        </w:tc>
        <w:tc>
          <w:tcPr>
            <w:tcW w:w="2751" w:type="dxa"/>
            <w:noWrap/>
            <w:hideMark/>
          </w:tcPr>
          <w:p w14:paraId="5066ED56" w14:textId="77777777" w:rsidR="004C1AC2" w:rsidRPr="004C1AC2" w:rsidRDefault="004C1AC2"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Đăng ký</w:t>
            </w:r>
          </w:p>
        </w:tc>
        <w:tc>
          <w:tcPr>
            <w:tcW w:w="6030" w:type="dxa"/>
            <w:noWrap/>
            <w:hideMark/>
          </w:tcPr>
          <w:p w14:paraId="17ABEE36" w14:textId="5561F0EA" w:rsidR="004C1AC2" w:rsidRPr="004C1AC2" w:rsidRDefault="00A812E1" w:rsidP="00A812E1">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sidRPr="00A812E1">
              <w:rPr>
                <w:rFonts w:ascii="Arial" w:hAnsi="Arial" w:cs="Arial"/>
                <w:color w:val="000000"/>
                <w:sz w:val="20"/>
                <w:lang w:eastAsia="ja-JP"/>
              </w:rPr>
              <w:t>Màn hình hiển thị các input và các button để người dùng thực hiện thao tác đăng ký.</w:t>
            </w:r>
          </w:p>
        </w:tc>
      </w:tr>
      <w:tr w:rsidR="004C1AC2" w:rsidRPr="004C1AC2" w14:paraId="608EBA51" w14:textId="77777777" w:rsidTr="004C1AC2">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20095528"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4</w:t>
            </w:r>
          </w:p>
        </w:tc>
        <w:tc>
          <w:tcPr>
            <w:tcW w:w="2751" w:type="dxa"/>
            <w:noWrap/>
            <w:hideMark/>
          </w:tcPr>
          <w:p w14:paraId="2114B34E" w14:textId="77777777" w:rsidR="004C1AC2" w:rsidRPr="004C1AC2" w:rsidRDefault="004C1AC2"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Quên mật khẩu</w:t>
            </w:r>
          </w:p>
        </w:tc>
        <w:tc>
          <w:tcPr>
            <w:tcW w:w="6030" w:type="dxa"/>
            <w:noWrap/>
            <w:hideMark/>
          </w:tcPr>
          <w:p w14:paraId="322F6DA9" w14:textId="77777777" w:rsidR="004C1AC2" w:rsidRPr="004C1AC2" w:rsidRDefault="004C1AC2"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Gồm 3 màn hình con tương ứng với 3 bước để lấy lại mật khẩu: Nhập địa chỉ mail, nhập mã xác nhận, nhập mật khẩu mới.</w:t>
            </w:r>
          </w:p>
        </w:tc>
      </w:tr>
      <w:tr w:rsidR="004C1AC2" w:rsidRPr="004C1AC2" w14:paraId="4E408603" w14:textId="77777777" w:rsidTr="004C1AC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5E8EB208"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5</w:t>
            </w:r>
          </w:p>
        </w:tc>
        <w:tc>
          <w:tcPr>
            <w:tcW w:w="2751" w:type="dxa"/>
            <w:noWrap/>
            <w:hideMark/>
          </w:tcPr>
          <w:p w14:paraId="2350B95F" w14:textId="77777777" w:rsidR="004C1AC2" w:rsidRPr="004C1AC2" w:rsidRDefault="004C1AC2"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Thông tin cá nhân</w:t>
            </w:r>
          </w:p>
        </w:tc>
        <w:tc>
          <w:tcPr>
            <w:tcW w:w="6030" w:type="dxa"/>
            <w:noWrap/>
            <w:hideMark/>
          </w:tcPr>
          <w:p w14:paraId="6AE42A88" w14:textId="77777777" w:rsidR="004C1AC2" w:rsidRPr="004C1AC2" w:rsidRDefault="004C1AC2"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Hiển thị thông tin cá nhân của người dùng. Người dùng phải đăng nhập mới có thể xem màn hình này.</w:t>
            </w:r>
          </w:p>
        </w:tc>
      </w:tr>
      <w:tr w:rsidR="004C1AC2" w:rsidRPr="004C1AC2" w14:paraId="2C415661" w14:textId="77777777" w:rsidTr="004C1AC2">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1C61FC6E"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6</w:t>
            </w:r>
          </w:p>
        </w:tc>
        <w:tc>
          <w:tcPr>
            <w:tcW w:w="2751" w:type="dxa"/>
            <w:noWrap/>
            <w:hideMark/>
          </w:tcPr>
          <w:p w14:paraId="761DCB8B" w14:textId="77777777" w:rsidR="004C1AC2" w:rsidRPr="004C1AC2" w:rsidRDefault="004C1AC2"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Chỉnh sửa thông tin cá nhân</w:t>
            </w:r>
          </w:p>
        </w:tc>
        <w:tc>
          <w:tcPr>
            <w:tcW w:w="6030" w:type="dxa"/>
            <w:noWrap/>
            <w:hideMark/>
          </w:tcPr>
          <w:p w14:paraId="70168D8D" w14:textId="048E58A8" w:rsidR="004C1AC2" w:rsidRPr="004C1AC2" w:rsidRDefault="00A812E1"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Hiển thị các input text để người dùng chỉnh sửa thông tin các nhân.</w:t>
            </w:r>
          </w:p>
        </w:tc>
      </w:tr>
      <w:tr w:rsidR="004C1AC2" w:rsidRPr="004C1AC2" w14:paraId="668FDEF6" w14:textId="77777777" w:rsidTr="004C1AC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619BA054"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7</w:t>
            </w:r>
          </w:p>
        </w:tc>
        <w:tc>
          <w:tcPr>
            <w:tcW w:w="2751" w:type="dxa"/>
            <w:noWrap/>
            <w:hideMark/>
          </w:tcPr>
          <w:p w14:paraId="2A628F3B" w14:textId="77777777" w:rsidR="004C1AC2" w:rsidRPr="004C1AC2" w:rsidRDefault="004C1AC2"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Bộ sưu tập ưu thích</w:t>
            </w:r>
          </w:p>
        </w:tc>
        <w:tc>
          <w:tcPr>
            <w:tcW w:w="6030" w:type="dxa"/>
            <w:noWrap/>
            <w:hideMark/>
          </w:tcPr>
          <w:p w14:paraId="221DA6AC" w14:textId="65F2CF62" w:rsidR="004C1AC2" w:rsidRPr="004C1AC2" w:rsidRDefault="004C1AC2"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Bao gồm các bộ phim</w:t>
            </w:r>
            <w:r w:rsidR="00A812E1">
              <w:rPr>
                <w:rFonts w:ascii="Arial" w:hAnsi="Arial" w:cs="Arial"/>
                <w:color w:val="000000"/>
                <w:sz w:val="20"/>
                <w:lang w:val="en-US" w:eastAsia="ja-JP"/>
              </w:rPr>
              <w:t xml:space="preserve"> đã</w:t>
            </w:r>
            <w:r w:rsidRPr="004C1AC2">
              <w:rPr>
                <w:rFonts w:ascii="Arial" w:hAnsi="Arial" w:cs="Arial"/>
                <w:color w:val="000000"/>
                <w:sz w:val="20"/>
                <w:lang w:val="en-US" w:eastAsia="ja-JP"/>
              </w:rPr>
              <w:t xml:space="preserve"> được đánh dấu yêu thích</w:t>
            </w:r>
            <w:r w:rsidR="00A812E1">
              <w:rPr>
                <w:rFonts w:ascii="Arial" w:hAnsi="Arial" w:cs="Arial"/>
                <w:color w:val="000000"/>
                <w:sz w:val="20"/>
                <w:lang w:val="en-US" w:eastAsia="ja-JP"/>
              </w:rPr>
              <w:t>. Người dùng cần đăng nhập để có quyền truy cập màn hình này.</w:t>
            </w:r>
          </w:p>
        </w:tc>
      </w:tr>
      <w:tr w:rsidR="004C1AC2" w:rsidRPr="004C1AC2" w14:paraId="31CCCED1" w14:textId="77777777" w:rsidTr="004C1AC2">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38697256"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8</w:t>
            </w:r>
          </w:p>
        </w:tc>
        <w:tc>
          <w:tcPr>
            <w:tcW w:w="2751" w:type="dxa"/>
            <w:noWrap/>
            <w:hideMark/>
          </w:tcPr>
          <w:p w14:paraId="40542775" w14:textId="77777777" w:rsidR="004C1AC2" w:rsidRPr="004C1AC2" w:rsidRDefault="004C1AC2"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Giới thiệu</w:t>
            </w:r>
          </w:p>
        </w:tc>
        <w:tc>
          <w:tcPr>
            <w:tcW w:w="6030" w:type="dxa"/>
            <w:noWrap/>
            <w:hideMark/>
          </w:tcPr>
          <w:p w14:paraId="777A81A7" w14:textId="4951A7E7" w:rsidR="004C1AC2" w:rsidRPr="004C1AC2" w:rsidRDefault="004C1AC2" w:rsidP="00A812E1">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sidRPr="004C1AC2">
              <w:rPr>
                <w:rFonts w:ascii="Arial" w:hAnsi="Arial" w:cs="Arial"/>
                <w:color w:val="000000"/>
                <w:sz w:val="20"/>
                <w:lang w:eastAsia="ja-JP"/>
              </w:rPr>
              <w:t>Giới thông tin của chuỗi rạp chiếu phim. Bao gồm đoạn giới thiệu</w:t>
            </w:r>
            <w:r w:rsidR="00A812E1" w:rsidRPr="00A812E1">
              <w:rPr>
                <w:rFonts w:ascii="Arial" w:hAnsi="Arial" w:cs="Arial"/>
                <w:color w:val="000000"/>
                <w:sz w:val="20"/>
                <w:lang w:eastAsia="ja-JP"/>
              </w:rPr>
              <w:t xml:space="preserve"> chung</w:t>
            </w:r>
            <w:r w:rsidRPr="004C1AC2">
              <w:rPr>
                <w:rFonts w:ascii="Arial" w:hAnsi="Arial" w:cs="Arial"/>
                <w:color w:val="000000"/>
                <w:sz w:val="20"/>
                <w:lang w:eastAsia="ja-JP"/>
              </w:rPr>
              <w:t xml:space="preserve"> chuỗi rạp chiếu phim và thông tin của các chi nhánh (Tên, địa chỉ)</w:t>
            </w:r>
            <w:r w:rsidR="00A812E1" w:rsidRPr="00A812E1">
              <w:rPr>
                <w:rFonts w:ascii="Arial" w:hAnsi="Arial" w:cs="Arial"/>
                <w:color w:val="000000"/>
                <w:sz w:val="20"/>
                <w:lang w:eastAsia="ja-JP"/>
              </w:rPr>
              <w:t>.</w:t>
            </w:r>
          </w:p>
        </w:tc>
      </w:tr>
      <w:tr w:rsidR="004C1AC2" w:rsidRPr="004C1AC2" w14:paraId="4BB54A79" w14:textId="77777777" w:rsidTr="004C1AC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1926F82D"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9</w:t>
            </w:r>
          </w:p>
        </w:tc>
        <w:tc>
          <w:tcPr>
            <w:tcW w:w="2751" w:type="dxa"/>
            <w:noWrap/>
            <w:hideMark/>
          </w:tcPr>
          <w:p w14:paraId="070B9E6F" w14:textId="77777777" w:rsidR="004C1AC2" w:rsidRPr="004C1AC2" w:rsidRDefault="004C1AC2"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Chi tiết thể loại phim</w:t>
            </w:r>
          </w:p>
        </w:tc>
        <w:tc>
          <w:tcPr>
            <w:tcW w:w="6030" w:type="dxa"/>
            <w:noWrap/>
            <w:hideMark/>
          </w:tcPr>
          <w:p w14:paraId="63C9B1C2" w14:textId="5CA33005" w:rsidR="004C1AC2" w:rsidRPr="004C1AC2" w:rsidRDefault="004C1AC2"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Hiển thị tất cả các phim của 1 thể loại</w:t>
            </w:r>
            <w:r w:rsidR="00A812E1">
              <w:rPr>
                <w:rFonts w:ascii="Arial" w:hAnsi="Arial" w:cs="Arial"/>
                <w:color w:val="000000"/>
                <w:sz w:val="20"/>
                <w:lang w:val="en-US" w:eastAsia="ja-JP"/>
              </w:rPr>
              <w:t>.</w:t>
            </w:r>
          </w:p>
        </w:tc>
      </w:tr>
      <w:tr w:rsidR="004C1AC2" w:rsidRPr="004C1AC2" w14:paraId="31D85854" w14:textId="77777777" w:rsidTr="0096733F">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04F6EC7C" w14:textId="77777777" w:rsidR="004C1AC2" w:rsidRPr="004C1AC2" w:rsidRDefault="004C1AC2"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10</w:t>
            </w:r>
          </w:p>
        </w:tc>
        <w:tc>
          <w:tcPr>
            <w:tcW w:w="2751" w:type="dxa"/>
            <w:noWrap/>
          </w:tcPr>
          <w:p w14:paraId="0FDB1370" w14:textId="4F9CBDCE" w:rsidR="004C1AC2" w:rsidRPr="004C1AC2" w:rsidRDefault="0096733F"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Kết quả tìm kiếm</w:t>
            </w:r>
          </w:p>
        </w:tc>
        <w:tc>
          <w:tcPr>
            <w:tcW w:w="6030" w:type="dxa"/>
            <w:noWrap/>
          </w:tcPr>
          <w:p w14:paraId="6285609D" w14:textId="4B2A7202" w:rsidR="004C1AC2" w:rsidRPr="004C1AC2" w:rsidRDefault="0096733F"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Hiển thị các bộ phim có thông tin trùng với từ khóa tìm kiếm.</w:t>
            </w:r>
          </w:p>
        </w:tc>
      </w:tr>
      <w:tr w:rsidR="0096733F" w:rsidRPr="004C1AC2" w14:paraId="7AA2B811" w14:textId="77777777" w:rsidTr="009673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53C15A91" w14:textId="77777777" w:rsidR="0096733F" w:rsidRPr="004C1AC2" w:rsidRDefault="0096733F"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11</w:t>
            </w:r>
          </w:p>
        </w:tc>
        <w:tc>
          <w:tcPr>
            <w:tcW w:w="2751" w:type="dxa"/>
            <w:noWrap/>
          </w:tcPr>
          <w:p w14:paraId="3BBC5487" w14:textId="303E769D" w:rsidR="0096733F" w:rsidRPr="004C1AC2" w:rsidRDefault="0096733F"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Chi tiết phim</w:t>
            </w:r>
          </w:p>
        </w:tc>
        <w:tc>
          <w:tcPr>
            <w:tcW w:w="6030" w:type="dxa"/>
            <w:noWrap/>
          </w:tcPr>
          <w:p w14:paraId="43038F71" w14:textId="67594431" w:rsidR="0096733F" w:rsidRPr="004C1AC2" w:rsidRDefault="0096733F"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Màn hình hiển thị thông tin chi tiết của phim.  Bao gồm tất cả các thông của phim như đã mô tả trong database. Ngoài ra còn có mục xếp hạng và bình luận về phim</w:t>
            </w:r>
            <w:r>
              <w:rPr>
                <w:rFonts w:ascii="Arial" w:hAnsi="Arial" w:cs="Arial"/>
                <w:color w:val="000000"/>
                <w:sz w:val="20"/>
                <w:lang w:val="en-US" w:eastAsia="ja-JP"/>
              </w:rPr>
              <w:t>.</w:t>
            </w:r>
          </w:p>
        </w:tc>
      </w:tr>
      <w:tr w:rsidR="0096733F" w:rsidRPr="004C1AC2" w14:paraId="2383F210" w14:textId="77777777" w:rsidTr="0096733F">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4F7C5218" w14:textId="77777777" w:rsidR="0096733F" w:rsidRPr="004C1AC2" w:rsidRDefault="0096733F"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12</w:t>
            </w:r>
          </w:p>
        </w:tc>
        <w:tc>
          <w:tcPr>
            <w:tcW w:w="2751" w:type="dxa"/>
            <w:noWrap/>
          </w:tcPr>
          <w:p w14:paraId="6F664E8A" w14:textId="6699FFDD" w:rsidR="0096733F" w:rsidRPr="004C1AC2" w:rsidRDefault="0096733F"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Xem lịch chiếu phim</w:t>
            </w:r>
          </w:p>
        </w:tc>
        <w:tc>
          <w:tcPr>
            <w:tcW w:w="6030" w:type="dxa"/>
            <w:noWrap/>
          </w:tcPr>
          <w:p w14:paraId="42DFEC95" w14:textId="3CF9A8FD" w:rsidR="0096733F" w:rsidRPr="004C1AC2" w:rsidRDefault="0096733F"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Người dùng có thể xem thông tin các bộ phim và thông tin lịch chiếu tương ứng với từng bộ phim.</w:t>
            </w:r>
          </w:p>
        </w:tc>
      </w:tr>
      <w:tr w:rsidR="0096733F" w:rsidRPr="004C1AC2" w14:paraId="7903F604" w14:textId="77777777" w:rsidTr="009673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17EA12CD" w14:textId="77777777" w:rsidR="0096733F" w:rsidRPr="004C1AC2" w:rsidRDefault="0096733F"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13</w:t>
            </w:r>
          </w:p>
        </w:tc>
        <w:tc>
          <w:tcPr>
            <w:tcW w:w="2751" w:type="dxa"/>
            <w:noWrap/>
          </w:tcPr>
          <w:p w14:paraId="09E004CA" w14:textId="50D4B45F" w:rsidR="0096733F" w:rsidRPr="004C1AC2" w:rsidRDefault="0096733F"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Đặt vé</w:t>
            </w:r>
          </w:p>
        </w:tc>
        <w:tc>
          <w:tcPr>
            <w:tcW w:w="6030" w:type="dxa"/>
            <w:noWrap/>
          </w:tcPr>
          <w:p w14:paraId="72246357" w14:textId="0B187EC6" w:rsidR="0096733F" w:rsidRPr="004C1AC2" w:rsidRDefault="0096733F"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Hiển thị thông tin của phim, giá vé, lịch chiếu và ô input để người dùng nhập số vé đặt mua. Ngoài ra còn hiển thị hóa đơn thanh toán để người dùng biết trước số tiền cần thanh toán.</w:t>
            </w:r>
          </w:p>
        </w:tc>
      </w:tr>
      <w:tr w:rsidR="0096733F" w:rsidRPr="004C1AC2" w14:paraId="2965D5CE" w14:textId="77777777" w:rsidTr="0096733F">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2801E992" w14:textId="77777777" w:rsidR="0096733F" w:rsidRPr="004C1AC2" w:rsidRDefault="0096733F" w:rsidP="004C1AC2">
            <w:pPr>
              <w:widowControl/>
              <w:spacing w:line="240" w:lineRule="auto"/>
              <w:jc w:val="center"/>
              <w:rPr>
                <w:rFonts w:ascii="Arial" w:hAnsi="Arial" w:cs="Arial"/>
                <w:color w:val="000000"/>
                <w:sz w:val="20"/>
                <w:lang w:val="en-US" w:eastAsia="ja-JP"/>
              </w:rPr>
            </w:pPr>
            <w:r w:rsidRPr="004C1AC2">
              <w:rPr>
                <w:rFonts w:ascii="Arial" w:hAnsi="Arial" w:cs="Arial"/>
                <w:color w:val="000000"/>
                <w:sz w:val="20"/>
                <w:lang w:val="en-US" w:eastAsia="ja-JP"/>
              </w:rPr>
              <w:t>14</w:t>
            </w:r>
          </w:p>
        </w:tc>
        <w:tc>
          <w:tcPr>
            <w:tcW w:w="2751" w:type="dxa"/>
            <w:noWrap/>
          </w:tcPr>
          <w:p w14:paraId="6C6A5217" w14:textId="45C438BD" w:rsidR="0096733F" w:rsidRPr="004C1AC2" w:rsidRDefault="0096733F"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Chọn ghế ngồi</w:t>
            </w:r>
          </w:p>
        </w:tc>
        <w:tc>
          <w:tcPr>
            <w:tcW w:w="6030" w:type="dxa"/>
            <w:noWrap/>
          </w:tcPr>
          <w:p w14:paraId="45DC2435" w14:textId="13C17717" w:rsidR="0096733F" w:rsidRPr="004C1AC2" w:rsidRDefault="0096733F" w:rsidP="004C1AC2">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Hiển thị vị trí ghế ngồi để người dùng chọn ghế muốn đặt. Người dùng có thể biết được vị trí ghế nào đã được đặt.</w:t>
            </w:r>
          </w:p>
        </w:tc>
      </w:tr>
      <w:tr w:rsidR="0096733F" w:rsidRPr="004C1AC2" w14:paraId="6CC67BC3" w14:textId="77777777" w:rsidTr="004C1AC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noWrap/>
          </w:tcPr>
          <w:p w14:paraId="404799E0" w14:textId="1586D5EA" w:rsidR="0096733F" w:rsidRPr="004C1AC2" w:rsidRDefault="0096733F" w:rsidP="004C1AC2">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15</w:t>
            </w:r>
          </w:p>
        </w:tc>
        <w:tc>
          <w:tcPr>
            <w:tcW w:w="2751" w:type="dxa"/>
            <w:noWrap/>
          </w:tcPr>
          <w:p w14:paraId="15E70696" w14:textId="00026B53" w:rsidR="0096733F" w:rsidRPr="004C1AC2" w:rsidRDefault="0096733F"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Thanh toán</w:t>
            </w:r>
          </w:p>
        </w:tc>
        <w:tc>
          <w:tcPr>
            <w:tcW w:w="6030" w:type="dxa"/>
            <w:noWrap/>
          </w:tcPr>
          <w:p w14:paraId="5AF464A9" w14:textId="77DC0AF1" w:rsidR="0096733F" w:rsidRPr="004C1AC2" w:rsidRDefault="0096733F" w:rsidP="004C1AC2">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sidRPr="004C1AC2">
              <w:rPr>
                <w:rFonts w:ascii="Arial" w:hAnsi="Arial" w:cs="Arial"/>
                <w:color w:val="000000"/>
                <w:sz w:val="20"/>
                <w:lang w:val="en-US" w:eastAsia="ja-JP"/>
              </w:rPr>
              <w:t> </w:t>
            </w:r>
            <w:r>
              <w:rPr>
                <w:rFonts w:ascii="Arial" w:hAnsi="Arial" w:cs="Arial"/>
                <w:color w:val="000000"/>
                <w:sz w:val="20"/>
                <w:lang w:val="en-US" w:eastAsia="ja-JP"/>
              </w:rPr>
              <w:t>Người dùng chọn phương thức thanh toán.</w:t>
            </w:r>
          </w:p>
        </w:tc>
      </w:tr>
    </w:tbl>
    <w:p w14:paraId="1CD9B58A" w14:textId="77777777" w:rsidR="004C1AC2" w:rsidRPr="004C1AC2" w:rsidRDefault="004C1AC2" w:rsidP="00767CB6">
      <w:pPr>
        <w:pStyle w:val="BodyText"/>
        <w:rPr>
          <w:i/>
          <w:color w:val="0000FF"/>
          <w:lang w:val="en-US"/>
        </w:rPr>
      </w:pPr>
    </w:p>
    <w:p w14:paraId="781A2F5B" w14:textId="1732BCF4" w:rsidR="00220A9A" w:rsidRDefault="00220A9A" w:rsidP="00767CB6">
      <w:pPr>
        <w:pStyle w:val="Heading1"/>
        <w:spacing w:line="360" w:lineRule="auto"/>
        <w:jc w:val="both"/>
        <w:rPr>
          <w:lang w:val="en-US"/>
        </w:rPr>
      </w:pPr>
      <w:bookmarkStart w:id="2" w:name="_Toc10656723"/>
      <w:bookmarkStart w:id="3" w:name="_Toc176926926"/>
      <w:r>
        <w:rPr>
          <w:lang w:val="en-US"/>
        </w:rPr>
        <w:t>Mô tả các thành phần chung</w:t>
      </w:r>
      <w:bookmarkEnd w:id="2"/>
    </w:p>
    <w:p w14:paraId="650045EF" w14:textId="77777777" w:rsidR="00220A9A" w:rsidRDefault="00220A9A" w:rsidP="00220A9A">
      <w:pPr>
        <w:pStyle w:val="Heading3"/>
        <w:rPr>
          <w:b/>
          <w:i w:val="0"/>
          <w:color w:val="0000FF"/>
          <w:lang w:val="en-US"/>
        </w:rPr>
      </w:pPr>
      <w:r w:rsidRPr="00220A9A">
        <w:rPr>
          <w:b/>
          <w:i w:val="0"/>
          <w:color w:val="0000FF"/>
          <w:lang w:val="en-US"/>
        </w:rPr>
        <w:t>Header</w:t>
      </w:r>
    </w:p>
    <w:p w14:paraId="5687E10D" w14:textId="348A18FB" w:rsidR="00220A9A" w:rsidRDefault="00220A9A" w:rsidP="00220A9A">
      <w:pPr>
        <w:rPr>
          <w:lang w:val="en-US"/>
        </w:rPr>
      </w:pPr>
      <w:r>
        <w:rPr>
          <w:noProof/>
          <w:lang w:val="en-US" w:eastAsia="ja-JP"/>
        </w:rPr>
        <w:drawing>
          <wp:inline distT="0" distB="0" distL="0" distR="0" wp14:anchorId="30ED2775" wp14:editId="6AB8A9AA">
            <wp:extent cx="5727626" cy="809625"/>
            <wp:effectExtent l="76200" t="76200" r="140335"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b="74852"/>
                    <a:stretch/>
                  </pic:blipFill>
                  <pic:spPr bwMode="auto">
                    <a:xfrm>
                      <a:off x="0" y="0"/>
                      <a:ext cx="5732145" cy="81026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86B668" w14:textId="77777777" w:rsidR="00C702C3" w:rsidRPr="00C702C3" w:rsidRDefault="00C702C3" w:rsidP="00AB4F2B">
      <w:pPr>
        <w:pStyle w:val="ListParagraph"/>
        <w:numPr>
          <w:ilvl w:val="0"/>
          <w:numId w:val="4"/>
        </w:numPr>
        <w:spacing w:line="480" w:lineRule="auto"/>
        <w:jc w:val="center"/>
        <w:rPr>
          <w:lang w:val="en-US"/>
        </w:rPr>
      </w:pPr>
      <w:r w:rsidRPr="00C702C3">
        <w:rPr>
          <w:lang w:val="en-US"/>
        </w:rPr>
        <w:t>Hình ảnh màn hình</w:t>
      </w:r>
    </w:p>
    <w:p w14:paraId="346267A8" w14:textId="77777777" w:rsidR="00220A9A" w:rsidRDefault="00220A9A" w:rsidP="00220A9A">
      <w:pPr>
        <w:rPr>
          <w:lang w:val="en-US"/>
        </w:rPr>
      </w:pPr>
    </w:p>
    <w:tbl>
      <w:tblPr>
        <w:tblStyle w:val="LightGrid-Accent5"/>
        <w:tblW w:w="7752" w:type="dxa"/>
        <w:jc w:val="center"/>
        <w:tblLook w:val="04A0" w:firstRow="1" w:lastRow="0" w:firstColumn="1" w:lastColumn="0" w:noHBand="0" w:noVBand="1"/>
      </w:tblPr>
      <w:tblGrid>
        <w:gridCol w:w="1395"/>
        <w:gridCol w:w="2910"/>
        <w:gridCol w:w="3447"/>
      </w:tblGrid>
      <w:tr w:rsidR="00220A9A" w:rsidRPr="00220A9A" w14:paraId="23705B3F"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3A6769C2" w14:textId="77777777" w:rsidR="00220A9A" w:rsidRPr="00220A9A" w:rsidRDefault="00220A9A"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910" w:type="dxa"/>
            <w:noWrap/>
            <w:hideMark/>
          </w:tcPr>
          <w:p w14:paraId="2C510315" w14:textId="77777777" w:rsidR="00220A9A" w:rsidRPr="00220A9A" w:rsidRDefault="00220A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3447" w:type="dxa"/>
            <w:noWrap/>
            <w:hideMark/>
          </w:tcPr>
          <w:p w14:paraId="3AEFFAAC" w14:textId="77777777" w:rsidR="00220A9A" w:rsidRPr="00220A9A" w:rsidRDefault="00220A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220A9A" w:rsidRPr="00220A9A" w14:paraId="0F7DEBD0"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286953A9" w14:textId="77777777" w:rsidR="00220A9A" w:rsidRPr="00220A9A" w:rsidRDefault="00220A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910" w:type="dxa"/>
            <w:noWrap/>
            <w:hideMark/>
          </w:tcPr>
          <w:p w14:paraId="6BBB30B7" w14:textId="77777777" w:rsidR="00220A9A" w:rsidRPr="00220A9A" w:rsidRDefault="00220A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Icon</w:t>
            </w:r>
          </w:p>
        </w:tc>
        <w:tc>
          <w:tcPr>
            <w:tcW w:w="3447" w:type="dxa"/>
            <w:noWrap/>
            <w:hideMark/>
          </w:tcPr>
          <w:p w14:paraId="0748D0C6" w14:textId="47637FCE" w:rsidR="00220A9A" w:rsidRPr="00220A9A" w:rsidRDefault="00220A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w:t>
            </w:r>
            <w:r w:rsidRPr="00220A9A">
              <w:rPr>
                <w:rFonts w:ascii="Arial" w:hAnsi="Arial" w:cs="Arial"/>
                <w:color w:val="000000"/>
                <w:sz w:val="20"/>
                <w:lang w:val="en-US" w:eastAsia="ja-JP"/>
              </w:rPr>
              <w:t> </w:t>
            </w:r>
          </w:p>
        </w:tc>
      </w:tr>
      <w:tr w:rsidR="00220A9A" w:rsidRPr="00220A9A" w14:paraId="145218D7"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6CCC40A9" w14:textId="77777777" w:rsidR="00220A9A" w:rsidRPr="00220A9A" w:rsidRDefault="00220A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910" w:type="dxa"/>
            <w:noWrap/>
            <w:hideMark/>
          </w:tcPr>
          <w:p w14:paraId="72D972C7" w14:textId="77777777" w:rsidR="00220A9A" w:rsidRPr="00220A9A" w:rsidRDefault="00220A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3447" w:type="dxa"/>
            <w:noWrap/>
            <w:hideMark/>
          </w:tcPr>
          <w:p w14:paraId="1B151EFA" w14:textId="0D263618" w:rsidR="00220A9A" w:rsidRPr="00220A9A" w:rsidRDefault="00220A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w:t>
            </w:r>
            <w:r w:rsidRPr="00220A9A">
              <w:rPr>
                <w:rFonts w:ascii="Arial" w:hAnsi="Arial" w:cs="Arial"/>
                <w:color w:val="000000"/>
                <w:sz w:val="20"/>
                <w:lang w:val="en-US" w:eastAsia="ja-JP"/>
              </w:rPr>
              <w:t> </w:t>
            </w:r>
          </w:p>
        </w:tc>
      </w:tr>
      <w:tr w:rsidR="00220A9A" w:rsidRPr="00220A9A" w14:paraId="7F0218CF"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2C8FB68A" w14:textId="77777777" w:rsidR="00220A9A" w:rsidRPr="00220A9A" w:rsidRDefault="00220A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3</w:t>
            </w:r>
          </w:p>
        </w:tc>
        <w:tc>
          <w:tcPr>
            <w:tcW w:w="2910" w:type="dxa"/>
            <w:noWrap/>
            <w:hideMark/>
          </w:tcPr>
          <w:p w14:paraId="205A9C15" w14:textId="77777777" w:rsidR="00220A9A" w:rsidRPr="00396E93" w:rsidRDefault="00220A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lang w:val="en-US" w:eastAsia="ja-JP"/>
              </w:rPr>
            </w:pPr>
            <w:r w:rsidRPr="00396E93">
              <w:rPr>
                <w:rFonts w:ascii="Arial" w:hAnsi="Arial" w:cs="Arial"/>
                <w:color w:val="000000" w:themeColor="text1"/>
                <w:sz w:val="20"/>
                <w:lang w:val="en-US" w:eastAsia="ja-JP"/>
              </w:rPr>
              <w:t>Link</w:t>
            </w:r>
          </w:p>
        </w:tc>
        <w:tc>
          <w:tcPr>
            <w:tcW w:w="3447" w:type="dxa"/>
            <w:noWrap/>
            <w:hideMark/>
          </w:tcPr>
          <w:p w14:paraId="0B25499C" w14:textId="77777777" w:rsidR="00220A9A" w:rsidRPr="00396E93" w:rsidRDefault="00DD07B9"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lang w:val="en-US" w:eastAsia="ja-JP"/>
              </w:rPr>
            </w:pPr>
            <w:r w:rsidRPr="00396E93">
              <w:rPr>
                <w:rFonts w:ascii="Arial" w:hAnsi="Arial" w:cs="Arial"/>
                <w:color w:val="000000" w:themeColor="text1"/>
                <w:sz w:val="20"/>
                <w:lang w:val="en-US" w:eastAsia="ja-JP"/>
              </w:rPr>
              <w:t xml:space="preserve">Hiện thị dropdown tên các thiể loại phim. Khi người dùng </w:t>
            </w:r>
            <w:r w:rsidR="00396E93" w:rsidRPr="00396E93">
              <w:rPr>
                <w:rFonts w:ascii="Arial" w:hAnsi="Arial" w:cs="Arial"/>
                <w:color w:val="000000" w:themeColor="text1"/>
                <w:sz w:val="20"/>
                <w:lang w:val="en-US" w:eastAsia="ja-JP"/>
              </w:rPr>
              <w:t>chọn một loại phim cụ thể thì sẽ chuyển tới màn hình 9.</w:t>
            </w:r>
          </w:p>
          <w:p w14:paraId="4E3FF881" w14:textId="77777777" w:rsidR="00396E93" w:rsidRDefault="00396E93" w:rsidP="00747A94">
            <w:pPr>
              <w:widowControl/>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lang w:val="en-US" w:eastAsia="ja-JP"/>
              </w:rPr>
            </w:pPr>
            <w:r>
              <w:rPr>
                <w:noProof/>
                <w:lang w:val="en-US" w:eastAsia="ja-JP"/>
              </w:rPr>
              <w:lastRenderedPageBreak/>
              <w:drawing>
                <wp:inline distT="0" distB="0" distL="0" distR="0" wp14:anchorId="00D619AF" wp14:editId="6D5A8BF1">
                  <wp:extent cx="1581150" cy="12477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4379"/>
                          <a:stretch/>
                        </pic:blipFill>
                        <pic:spPr bwMode="auto">
                          <a:xfrm>
                            <a:off x="0" y="0"/>
                            <a:ext cx="1581150" cy="1247775"/>
                          </a:xfrm>
                          <a:prstGeom prst="rect">
                            <a:avLst/>
                          </a:prstGeom>
                          <a:ln>
                            <a:noFill/>
                          </a:ln>
                          <a:extLst>
                            <a:ext uri="{53640926-AAD7-44D8-BBD7-CCE9431645EC}">
                              <a14:shadowObscured xmlns:a14="http://schemas.microsoft.com/office/drawing/2010/main"/>
                            </a:ext>
                          </a:extLst>
                        </pic:spPr>
                      </pic:pic>
                    </a:graphicData>
                  </a:graphic>
                </wp:inline>
              </w:drawing>
            </w:r>
          </w:p>
          <w:p w14:paraId="4F22A433" w14:textId="5228C338" w:rsidR="00747A94" w:rsidRPr="00396E93" w:rsidRDefault="00747A94"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lang w:val="en-US" w:eastAsia="ja-JP"/>
              </w:rPr>
            </w:pPr>
          </w:p>
        </w:tc>
      </w:tr>
      <w:tr w:rsidR="00220A9A" w:rsidRPr="00220A9A" w14:paraId="2B31792D"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0E7EA6B4" w14:textId="3085A42A" w:rsidR="00220A9A" w:rsidRPr="00220A9A" w:rsidRDefault="00220A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lastRenderedPageBreak/>
              <w:t>4</w:t>
            </w:r>
          </w:p>
        </w:tc>
        <w:tc>
          <w:tcPr>
            <w:tcW w:w="2910" w:type="dxa"/>
            <w:noWrap/>
            <w:hideMark/>
          </w:tcPr>
          <w:p w14:paraId="2BCDF147" w14:textId="77777777" w:rsidR="00220A9A" w:rsidRPr="00220A9A" w:rsidRDefault="00220A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3447" w:type="dxa"/>
            <w:noWrap/>
            <w:hideMark/>
          </w:tcPr>
          <w:p w14:paraId="16ADF8E0" w14:textId="58319A85" w:rsidR="00220A9A" w:rsidRPr="00220A9A" w:rsidRDefault="00220A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8</w:t>
            </w:r>
            <w:r w:rsidRPr="00220A9A">
              <w:rPr>
                <w:rFonts w:ascii="Arial" w:hAnsi="Arial" w:cs="Arial"/>
                <w:color w:val="000000"/>
                <w:sz w:val="20"/>
                <w:lang w:val="en-US" w:eastAsia="ja-JP"/>
              </w:rPr>
              <w:t> </w:t>
            </w:r>
          </w:p>
        </w:tc>
      </w:tr>
      <w:tr w:rsidR="00220A9A" w:rsidRPr="00220A9A" w14:paraId="01BAD429"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240277FC" w14:textId="77777777" w:rsidR="00220A9A" w:rsidRPr="00220A9A" w:rsidRDefault="00220A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5</w:t>
            </w:r>
          </w:p>
        </w:tc>
        <w:tc>
          <w:tcPr>
            <w:tcW w:w="2910" w:type="dxa"/>
            <w:noWrap/>
            <w:hideMark/>
          </w:tcPr>
          <w:p w14:paraId="0DC1C0B6" w14:textId="77777777" w:rsidR="00220A9A" w:rsidRPr="00220A9A" w:rsidRDefault="00220A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3447" w:type="dxa"/>
            <w:noWrap/>
            <w:hideMark/>
          </w:tcPr>
          <w:p w14:paraId="5D0AC881" w14:textId="56EC0C59" w:rsidR="00220A9A" w:rsidRPr="00CC56B7" w:rsidRDefault="00220A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sidRPr="00220A9A">
              <w:rPr>
                <w:rFonts w:ascii="Arial" w:hAnsi="Arial" w:cs="Arial"/>
                <w:color w:val="000000"/>
                <w:sz w:val="20"/>
                <w:lang w:val="en-US" w:eastAsia="ja-JP"/>
              </w:rPr>
              <w:t> </w:t>
            </w:r>
            <w:r>
              <w:rPr>
                <w:rFonts w:ascii="Arial" w:hAnsi="Arial" w:cs="Arial"/>
                <w:color w:val="000000"/>
                <w:sz w:val="20"/>
                <w:lang w:val="en-US" w:eastAsia="ja-JP"/>
              </w:rPr>
              <w:t>Chuyển tới màn hình</w:t>
            </w:r>
            <w:r w:rsidR="00CC56B7">
              <w:rPr>
                <w:rFonts w:ascii="Arial" w:hAnsi="Arial" w:cs="Arial"/>
                <w:color w:val="000000"/>
                <w:sz w:val="20"/>
                <w:lang w:eastAsia="ja-JP"/>
              </w:rPr>
              <w:t xml:space="preserve"> 2</w:t>
            </w:r>
          </w:p>
        </w:tc>
      </w:tr>
      <w:tr w:rsidR="00220A9A" w:rsidRPr="00220A9A" w14:paraId="68D5E166"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7769CD75" w14:textId="77777777" w:rsidR="00220A9A" w:rsidRPr="00220A9A" w:rsidRDefault="00220A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6</w:t>
            </w:r>
          </w:p>
        </w:tc>
        <w:tc>
          <w:tcPr>
            <w:tcW w:w="2910" w:type="dxa"/>
            <w:noWrap/>
            <w:hideMark/>
          </w:tcPr>
          <w:p w14:paraId="30FBF3EC" w14:textId="77777777" w:rsidR="00220A9A" w:rsidRPr="00220A9A" w:rsidRDefault="00220A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3447" w:type="dxa"/>
            <w:noWrap/>
            <w:hideMark/>
          </w:tcPr>
          <w:p w14:paraId="4CC97D39" w14:textId="4E446D07" w:rsidR="00220A9A" w:rsidRPr="00CC56B7" w:rsidRDefault="00220A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sidRPr="00220A9A">
              <w:rPr>
                <w:rFonts w:ascii="Arial" w:hAnsi="Arial" w:cs="Arial"/>
                <w:color w:val="000000"/>
                <w:sz w:val="20"/>
                <w:lang w:val="en-US" w:eastAsia="ja-JP"/>
              </w:rPr>
              <w:t> </w:t>
            </w:r>
            <w:r>
              <w:rPr>
                <w:rFonts w:ascii="Arial" w:hAnsi="Arial" w:cs="Arial"/>
                <w:color w:val="000000"/>
                <w:sz w:val="20"/>
                <w:lang w:val="en-US" w:eastAsia="ja-JP"/>
              </w:rPr>
              <w:t>Chuyển tới màn hình</w:t>
            </w:r>
            <w:r w:rsidR="00CC56B7">
              <w:rPr>
                <w:rFonts w:ascii="Arial" w:hAnsi="Arial" w:cs="Arial"/>
                <w:color w:val="000000"/>
                <w:sz w:val="20"/>
                <w:lang w:eastAsia="ja-JP"/>
              </w:rPr>
              <w:t xml:space="preserve"> 3</w:t>
            </w:r>
            <w:bookmarkStart w:id="4" w:name="_GoBack"/>
            <w:bookmarkEnd w:id="4"/>
          </w:p>
        </w:tc>
      </w:tr>
      <w:tr w:rsidR="00220A9A" w:rsidRPr="00220A9A" w14:paraId="30992285"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70350342" w14:textId="77777777" w:rsidR="00220A9A" w:rsidRPr="00220A9A" w:rsidRDefault="00220A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7</w:t>
            </w:r>
          </w:p>
        </w:tc>
        <w:tc>
          <w:tcPr>
            <w:tcW w:w="2910" w:type="dxa"/>
            <w:noWrap/>
            <w:hideMark/>
          </w:tcPr>
          <w:p w14:paraId="3CCAE8D2" w14:textId="649DCFF4" w:rsidR="00220A9A" w:rsidRPr="00CC56B7" w:rsidRDefault="00220A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sidRPr="00220A9A">
              <w:rPr>
                <w:rFonts w:ascii="Arial" w:hAnsi="Arial" w:cs="Arial"/>
                <w:color w:val="000000"/>
                <w:sz w:val="20"/>
                <w:lang w:val="en-US" w:eastAsia="ja-JP"/>
              </w:rPr>
              <w:t> </w:t>
            </w:r>
            <w:r w:rsidR="00CC56B7">
              <w:rPr>
                <w:rFonts w:ascii="Arial" w:hAnsi="Arial" w:cs="Arial"/>
                <w:color w:val="000000"/>
                <w:sz w:val="20"/>
                <w:lang w:eastAsia="ja-JP"/>
              </w:rPr>
              <w:t>Icon</w:t>
            </w:r>
          </w:p>
        </w:tc>
        <w:tc>
          <w:tcPr>
            <w:tcW w:w="3447" w:type="dxa"/>
            <w:noWrap/>
            <w:hideMark/>
          </w:tcPr>
          <w:p w14:paraId="4F52A538" w14:textId="0504F375" w:rsidR="00220A9A" w:rsidRPr="00CC56B7" w:rsidRDefault="00220A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sidRPr="00220A9A">
              <w:rPr>
                <w:rFonts w:ascii="Arial" w:hAnsi="Arial" w:cs="Arial"/>
                <w:color w:val="000000"/>
                <w:sz w:val="20"/>
                <w:lang w:val="en-US" w:eastAsia="ja-JP"/>
              </w:rPr>
              <w:t> </w:t>
            </w:r>
            <w:r>
              <w:rPr>
                <w:rFonts w:ascii="Arial" w:hAnsi="Arial" w:cs="Arial"/>
                <w:color w:val="000000"/>
                <w:sz w:val="20"/>
                <w:lang w:val="en-US" w:eastAsia="ja-JP"/>
              </w:rPr>
              <w:t>Chuyển tới màn hình</w:t>
            </w:r>
            <w:r w:rsidR="00CC56B7">
              <w:rPr>
                <w:rFonts w:ascii="Arial" w:hAnsi="Arial" w:cs="Arial"/>
                <w:color w:val="000000"/>
                <w:sz w:val="20"/>
                <w:lang w:eastAsia="ja-JP"/>
              </w:rPr>
              <w:t xml:space="preserve"> 10</w:t>
            </w:r>
          </w:p>
        </w:tc>
      </w:tr>
    </w:tbl>
    <w:p w14:paraId="570C7DC6" w14:textId="53B4E659" w:rsidR="00220A9A" w:rsidRPr="00220A9A" w:rsidRDefault="00220A9A" w:rsidP="00AB4F2B">
      <w:pPr>
        <w:pStyle w:val="ListParagraph"/>
        <w:numPr>
          <w:ilvl w:val="0"/>
          <w:numId w:val="3"/>
        </w:numPr>
        <w:jc w:val="center"/>
        <w:rPr>
          <w:lang w:val="en-US"/>
        </w:rPr>
      </w:pPr>
      <w:r>
        <w:rPr>
          <w:lang w:val="en-US"/>
        </w:rPr>
        <w:t>M</w:t>
      </w:r>
      <w:r w:rsidRPr="00220A9A">
        <w:rPr>
          <w:lang w:val="en-US"/>
        </w:rPr>
        <w:t>ô tả chi tiết</w:t>
      </w:r>
    </w:p>
    <w:p w14:paraId="35D199E6" w14:textId="77777777" w:rsidR="00220A9A" w:rsidRDefault="00220A9A" w:rsidP="00220A9A">
      <w:pPr>
        <w:pStyle w:val="Heading3"/>
        <w:rPr>
          <w:b/>
          <w:i w:val="0"/>
          <w:color w:val="0000FF"/>
          <w:lang w:val="en-US"/>
        </w:rPr>
      </w:pPr>
      <w:r w:rsidRPr="00220A9A">
        <w:rPr>
          <w:b/>
          <w:i w:val="0"/>
          <w:color w:val="0000FF"/>
          <w:lang w:val="en-US"/>
        </w:rPr>
        <w:t>Footer</w:t>
      </w:r>
    </w:p>
    <w:p w14:paraId="1F97A21C" w14:textId="06026B2E" w:rsidR="00220A9A" w:rsidRDefault="00DD07B9" w:rsidP="00220A9A">
      <w:pPr>
        <w:rPr>
          <w:lang w:val="en-US"/>
        </w:rPr>
      </w:pPr>
      <w:r>
        <w:rPr>
          <w:noProof/>
          <w:lang w:val="en-US" w:eastAsia="ja-JP"/>
        </w:rPr>
        <w:drawing>
          <wp:inline distT="0" distB="0" distL="0" distR="0" wp14:anchorId="25D680A1" wp14:editId="476548B6">
            <wp:extent cx="5657850" cy="1590675"/>
            <wp:effectExtent l="76200" t="76200" r="133350"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8343" r="1203" b="32248"/>
                    <a:stretch/>
                  </pic:blipFill>
                  <pic:spPr bwMode="auto">
                    <a:xfrm>
                      <a:off x="0" y="0"/>
                      <a:ext cx="5663200" cy="1592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94E8D6" w14:textId="77777777" w:rsidR="004F3E10" w:rsidRPr="00C702C3" w:rsidRDefault="004F3E10"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4F3E10" w:rsidRPr="00220A9A" w14:paraId="641DCB89" w14:textId="77777777" w:rsidTr="00CE2D7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21B52413" w14:textId="77777777" w:rsidR="004F3E10" w:rsidRPr="00220A9A" w:rsidRDefault="004F3E10" w:rsidP="00CE2D75">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3D35A792"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4E6A6E7F"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4F3E10" w:rsidRPr="00220A9A" w14:paraId="7E8B90B1" w14:textId="77777777" w:rsidTr="00CE2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661638F5" w14:textId="77777777" w:rsidR="004F3E10" w:rsidRDefault="004F3E10"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7D94084F" w14:textId="13A33DC5" w:rsidR="004F3E10" w:rsidRDefault="00DD07B9"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330FC1D3" w14:textId="5577826E" w:rsidR="004F3E10" w:rsidRDefault="00DD07B9"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Hiển thị đoạn text ghi các chính sách về khách hàng thường xuyên.</w:t>
            </w:r>
          </w:p>
        </w:tc>
      </w:tr>
      <w:tr w:rsidR="004F3E10" w:rsidRPr="00220A9A" w14:paraId="0C8608BC" w14:textId="77777777" w:rsidTr="00CE2D75">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4B3ADCB9" w14:textId="77777777" w:rsidR="004F3E10" w:rsidRDefault="004F3E10"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108" w:type="dxa"/>
            <w:noWrap/>
          </w:tcPr>
          <w:p w14:paraId="2C3279F4" w14:textId="78856543" w:rsidR="004F3E10" w:rsidRDefault="00DD07B9" w:rsidP="00CE2D75">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277D49D4" w14:textId="7CB225C1" w:rsidR="004F3E10" w:rsidRDefault="00DD07B9" w:rsidP="00CE2D75">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Hiển thị đoạn text ghi các chính sách về khách hàng thường xuyên.</w:t>
            </w:r>
          </w:p>
        </w:tc>
      </w:tr>
      <w:tr w:rsidR="004F3E10" w:rsidRPr="00220A9A" w14:paraId="63B425EA" w14:textId="77777777" w:rsidTr="00CE2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D09C90D" w14:textId="77777777" w:rsidR="004F3E10" w:rsidRDefault="004F3E10"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3</w:t>
            </w:r>
          </w:p>
        </w:tc>
        <w:tc>
          <w:tcPr>
            <w:tcW w:w="2108" w:type="dxa"/>
            <w:noWrap/>
          </w:tcPr>
          <w:p w14:paraId="4B72A667" w14:textId="46461668" w:rsidR="004F3E10" w:rsidRDefault="00DD07B9"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08669D7B" w14:textId="135CF307" w:rsidR="004F3E10" w:rsidRDefault="00DD07B9"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8</w:t>
            </w:r>
          </w:p>
        </w:tc>
      </w:tr>
      <w:tr w:rsidR="004F3E10" w:rsidRPr="00220A9A" w14:paraId="056E267F" w14:textId="77777777" w:rsidTr="00CE2D75">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11F5E9F" w14:textId="2C2C1980" w:rsidR="004F3E10" w:rsidRDefault="004F3E10"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4</w:t>
            </w:r>
            <w:r w:rsidR="00DD07B9">
              <w:rPr>
                <w:rFonts w:ascii="Arial" w:hAnsi="Arial" w:cs="Arial"/>
                <w:color w:val="000000"/>
                <w:sz w:val="20"/>
                <w:lang w:val="en-US" w:eastAsia="ja-JP"/>
              </w:rPr>
              <w:t>.1</w:t>
            </w:r>
          </w:p>
        </w:tc>
        <w:tc>
          <w:tcPr>
            <w:tcW w:w="2108" w:type="dxa"/>
            <w:noWrap/>
          </w:tcPr>
          <w:p w14:paraId="7B7DC0B7" w14:textId="09D65D70" w:rsidR="004F3E10" w:rsidRDefault="00DD07B9" w:rsidP="00CE2D75">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22572D36" w14:textId="6FE4157A" w:rsidR="004F3E10" w:rsidRDefault="00DD07B9" w:rsidP="00CE2D75">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fanpage facebook</w:t>
            </w:r>
          </w:p>
        </w:tc>
      </w:tr>
      <w:tr w:rsidR="004F3E10" w:rsidRPr="00220A9A" w14:paraId="02E339F9" w14:textId="77777777" w:rsidTr="00CE2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6DC77A40" w14:textId="138B0460" w:rsidR="004F3E10" w:rsidRDefault="00DD07B9"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4.2</w:t>
            </w:r>
          </w:p>
        </w:tc>
        <w:tc>
          <w:tcPr>
            <w:tcW w:w="2108" w:type="dxa"/>
            <w:noWrap/>
          </w:tcPr>
          <w:p w14:paraId="18A9D839" w14:textId="12AAEBFC" w:rsidR="004F3E10" w:rsidRDefault="00DD07B9"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46D8B6A2" w14:textId="00F9D4E5" w:rsidR="004F3E10" w:rsidRDefault="00DD07B9"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kênh Youtube</w:t>
            </w:r>
          </w:p>
        </w:tc>
      </w:tr>
      <w:tr w:rsidR="00DD07B9" w:rsidRPr="00220A9A" w14:paraId="66C8C1A5" w14:textId="77777777" w:rsidTr="00CE2D75">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4C422C6D" w14:textId="57338F38" w:rsidR="00DD07B9" w:rsidRDefault="00DD07B9"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4.3</w:t>
            </w:r>
          </w:p>
        </w:tc>
        <w:tc>
          <w:tcPr>
            <w:tcW w:w="2108" w:type="dxa"/>
            <w:noWrap/>
          </w:tcPr>
          <w:p w14:paraId="21AF3BFF" w14:textId="32DEFB71" w:rsidR="00DD07B9" w:rsidRDefault="00DD07B9" w:rsidP="00CE2D75">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5A9D7CC7" w14:textId="551CF536" w:rsidR="00DD07B9" w:rsidRDefault="00DD07B9" w:rsidP="00CE2D75">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trang chủ Twitter</w:t>
            </w:r>
          </w:p>
        </w:tc>
      </w:tr>
      <w:tr w:rsidR="00DD07B9" w:rsidRPr="00220A9A" w14:paraId="7C4CDFA1" w14:textId="77777777" w:rsidTr="00CE2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5B532864" w14:textId="700A47F5" w:rsidR="00DD07B9" w:rsidRDefault="00DD07B9"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4.4</w:t>
            </w:r>
          </w:p>
        </w:tc>
        <w:tc>
          <w:tcPr>
            <w:tcW w:w="2108" w:type="dxa"/>
            <w:noWrap/>
          </w:tcPr>
          <w:p w14:paraId="20417579" w14:textId="2F60FE8F" w:rsidR="00DD07B9" w:rsidRDefault="00DD07B9"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0A446114" w14:textId="0D77D025" w:rsidR="00DD07B9" w:rsidRDefault="00DD07B9"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trang chủ Instagram</w:t>
            </w:r>
          </w:p>
        </w:tc>
      </w:tr>
    </w:tbl>
    <w:p w14:paraId="0B394190" w14:textId="0A2938C2" w:rsidR="004F3E10" w:rsidRPr="004F3E10" w:rsidRDefault="004F3E10" w:rsidP="00AB4F2B">
      <w:pPr>
        <w:pStyle w:val="ListParagraph"/>
        <w:numPr>
          <w:ilvl w:val="0"/>
          <w:numId w:val="3"/>
        </w:numPr>
        <w:jc w:val="center"/>
        <w:rPr>
          <w:lang w:val="en-US"/>
        </w:rPr>
      </w:pPr>
      <w:r>
        <w:rPr>
          <w:lang w:val="en-US"/>
        </w:rPr>
        <w:t>M</w:t>
      </w:r>
      <w:r w:rsidRPr="00220A9A">
        <w:rPr>
          <w:lang w:val="en-US"/>
        </w:rPr>
        <w:t>ô tả chi tiết</w:t>
      </w:r>
    </w:p>
    <w:p w14:paraId="18DD4289" w14:textId="77777777" w:rsidR="00767CB6" w:rsidRDefault="00767CB6" w:rsidP="00767CB6">
      <w:pPr>
        <w:pStyle w:val="Heading1"/>
        <w:spacing w:line="360" w:lineRule="auto"/>
        <w:jc w:val="both"/>
      </w:pPr>
      <w:bookmarkStart w:id="5" w:name="_Toc10656724"/>
      <w:r>
        <w:t>Mô tả chi tiết mỗi màn hình</w:t>
      </w:r>
      <w:bookmarkEnd w:id="3"/>
      <w:bookmarkEnd w:id="5"/>
    </w:p>
    <w:p w14:paraId="7B4E3372" w14:textId="77777777" w:rsidR="00767CB6" w:rsidRPr="00EC0F1F" w:rsidRDefault="00767CB6" w:rsidP="00767CB6">
      <w:pPr>
        <w:pStyle w:val="BodyText"/>
        <w:rPr>
          <w:i/>
          <w:color w:val="0000FF"/>
        </w:rPr>
      </w:pPr>
      <w:r w:rsidRPr="00A23534">
        <w:rPr>
          <w:i/>
          <w:color w:val="0000FF"/>
        </w:rPr>
        <w:t>Với mỗi màn hình trong đồ án, cần mô tả rõ hình thức trình bày và các xử lý đối với từng biến cố trong màn hình.</w:t>
      </w:r>
    </w:p>
    <w:p w14:paraId="5AFBA95B" w14:textId="4509CECB" w:rsidR="00220A9A" w:rsidRPr="00220A9A" w:rsidRDefault="00767CB6" w:rsidP="00220A9A">
      <w:pPr>
        <w:pStyle w:val="BodyText"/>
        <w:rPr>
          <w:i/>
          <w:color w:val="0000FF"/>
        </w:rPr>
      </w:pPr>
      <w:r w:rsidRPr="00EC0F1F">
        <w:rPr>
          <w:i/>
          <w:color w:val="0000FF"/>
        </w:rPr>
        <w:t>Anh/Chị cần ghi rõ để giới thiệu chi tiết cách sử dụng và xử lý trên mỗi màn hình.</w:t>
      </w:r>
    </w:p>
    <w:p w14:paraId="039CDD68" w14:textId="77777777" w:rsidR="00220A9A" w:rsidRPr="00220A9A" w:rsidRDefault="00220A9A" w:rsidP="00220A9A"/>
    <w:p w14:paraId="01F2F11E" w14:textId="1B0C489D" w:rsidR="00767CB6" w:rsidRPr="00A96526" w:rsidRDefault="00767CB6" w:rsidP="00767CB6">
      <w:pPr>
        <w:pStyle w:val="Heading2"/>
        <w:spacing w:line="360" w:lineRule="auto"/>
        <w:jc w:val="both"/>
        <w:rPr>
          <w:i w:val="0"/>
          <w:color w:val="0000FF"/>
          <w:lang w:val="en-US"/>
        </w:rPr>
      </w:pPr>
      <w:bookmarkStart w:id="6" w:name="_Toc176926927"/>
      <w:bookmarkStart w:id="7" w:name="_Toc10656725"/>
      <w:r w:rsidRPr="00A96526">
        <w:rPr>
          <w:i w:val="0"/>
          <w:color w:val="0000FF"/>
          <w:lang w:val="en-US"/>
        </w:rPr>
        <w:lastRenderedPageBreak/>
        <w:t>Màn hình</w:t>
      </w:r>
      <w:bookmarkEnd w:id="6"/>
      <w:r w:rsidR="006F68BD" w:rsidRPr="00A96526">
        <w:rPr>
          <w:i w:val="0"/>
          <w:color w:val="0000FF"/>
          <w:lang w:val="en-US"/>
        </w:rPr>
        <w:t xml:space="preserve"> Trang chủ</w:t>
      </w:r>
      <w:bookmarkEnd w:id="7"/>
    </w:p>
    <w:p w14:paraId="37265916" w14:textId="02D05266" w:rsidR="006F68BD" w:rsidRDefault="006F68BD" w:rsidP="00A96526">
      <w:pPr>
        <w:jc w:val="center"/>
        <w:rPr>
          <w:lang w:val="en-US"/>
        </w:rPr>
      </w:pPr>
      <w:r>
        <w:rPr>
          <w:noProof/>
          <w:lang w:val="en-US" w:eastAsia="ja-JP"/>
        </w:rPr>
        <w:drawing>
          <wp:inline distT="0" distB="0" distL="0" distR="0" wp14:anchorId="1988804D" wp14:editId="0CF5D478">
            <wp:extent cx="4105910" cy="8048625"/>
            <wp:effectExtent l="76200" t="76200" r="142240" b="142875"/>
            <wp:docPr id="4" name="Picture 4" descr="A picture containing photo, different, bunch,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gchu.png"/>
                    <pic:cNvPicPr/>
                  </pic:nvPicPr>
                  <pic:blipFill>
                    <a:blip r:embed="rId13">
                      <a:extLst>
                        <a:ext uri="{28A0092B-C50C-407E-A947-70E740481C1C}">
                          <a14:useLocalDpi xmlns:a14="http://schemas.microsoft.com/office/drawing/2010/main" val="0"/>
                        </a:ext>
                      </a:extLst>
                    </a:blip>
                    <a:stretch>
                      <a:fillRect/>
                    </a:stretch>
                  </pic:blipFill>
                  <pic:spPr>
                    <a:xfrm>
                      <a:off x="0" y="0"/>
                      <a:ext cx="4105910" cy="8048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4BC57" w14:textId="77777777" w:rsidR="00C2359A" w:rsidRPr="00C702C3" w:rsidRDefault="00C2359A" w:rsidP="00AB4F2B">
      <w:pPr>
        <w:pStyle w:val="ListParagraph"/>
        <w:numPr>
          <w:ilvl w:val="0"/>
          <w:numId w:val="4"/>
        </w:numPr>
        <w:spacing w:line="480" w:lineRule="auto"/>
        <w:jc w:val="center"/>
        <w:rPr>
          <w:lang w:val="en-US"/>
        </w:rPr>
      </w:pPr>
      <w:r w:rsidRPr="00C702C3">
        <w:rPr>
          <w:lang w:val="en-US"/>
        </w:rPr>
        <w:lastRenderedPageBreak/>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C2359A" w:rsidRPr="00220A9A" w14:paraId="45AD1111"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1D4A1AD7" w14:textId="77777777" w:rsidR="00C2359A" w:rsidRPr="00220A9A" w:rsidRDefault="00C2359A"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3EF47DA7"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44853773"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C2359A" w:rsidRPr="00220A9A" w14:paraId="7ED37DE7"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B748E4C"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6183BA45" w14:textId="5D252C8C" w:rsidR="00C2359A" w:rsidRPr="002F2A10" w:rsidRDefault="002F2A10"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Slider</w:t>
            </w:r>
          </w:p>
        </w:tc>
        <w:tc>
          <w:tcPr>
            <w:tcW w:w="4830" w:type="dxa"/>
            <w:noWrap/>
          </w:tcPr>
          <w:p w14:paraId="158DDFE8" w14:textId="12F42678" w:rsidR="00C2359A" w:rsidRPr="002F2A10" w:rsidRDefault="002F2A10"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 các banner nội bậc</w:t>
            </w:r>
          </w:p>
        </w:tc>
      </w:tr>
      <w:tr w:rsidR="00C2359A" w:rsidRPr="00220A9A" w14:paraId="27EE0CAE"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291F0B8"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108" w:type="dxa"/>
            <w:noWrap/>
          </w:tcPr>
          <w:p w14:paraId="03CC889B" w14:textId="35ADF9D7" w:rsidR="00C2359A" w:rsidRPr="002F2A10" w:rsidRDefault="002F2A10"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Link</w:t>
            </w:r>
          </w:p>
        </w:tc>
        <w:tc>
          <w:tcPr>
            <w:tcW w:w="4830" w:type="dxa"/>
            <w:noWrap/>
          </w:tcPr>
          <w:p w14:paraId="4102EA94" w14:textId="760BFBC8" w:rsidR="00C2359A" w:rsidRPr="002F2A10" w:rsidRDefault="002F2A10"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 xml:space="preserve">Chuyển tới màn hình </w:t>
            </w:r>
            <w:r w:rsidR="00CC56B7">
              <w:rPr>
                <w:rFonts w:ascii="Arial" w:hAnsi="Arial" w:cs="Arial"/>
                <w:color w:val="000000"/>
                <w:sz w:val="20"/>
                <w:lang w:eastAsia="ja-JP"/>
              </w:rPr>
              <w:t>11</w:t>
            </w:r>
            <w:r>
              <w:rPr>
                <w:rFonts w:ascii="Arial" w:hAnsi="Arial" w:cs="Arial"/>
                <w:color w:val="000000"/>
                <w:sz w:val="20"/>
                <w:lang w:eastAsia="ja-JP"/>
              </w:rPr>
              <w:t xml:space="preserve"> (chi tiết phim)</w:t>
            </w:r>
          </w:p>
        </w:tc>
      </w:tr>
      <w:tr w:rsidR="00C2359A" w:rsidRPr="00220A9A" w14:paraId="182FC11D"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72692BAD"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3</w:t>
            </w:r>
          </w:p>
        </w:tc>
        <w:tc>
          <w:tcPr>
            <w:tcW w:w="2108" w:type="dxa"/>
            <w:noWrap/>
          </w:tcPr>
          <w:p w14:paraId="47BD7C17" w14:textId="6C50B3B0" w:rsidR="00C2359A" w:rsidRPr="002F2A10" w:rsidRDefault="002F2A10"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Link</w:t>
            </w:r>
          </w:p>
        </w:tc>
        <w:tc>
          <w:tcPr>
            <w:tcW w:w="4830" w:type="dxa"/>
            <w:noWrap/>
          </w:tcPr>
          <w:p w14:paraId="4B4E5C17" w14:textId="1CB88C77" w:rsidR="00C2359A" w:rsidRPr="002F2A10" w:rsidRDefault="002F2A10"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 xml:space="preserve">Chuyển tới màn hình </w:t>
            </w:r>
            <w:r w:rsidR="00CC56B7">
              <w:rPr>
                <w:rFonts w:ascii="Arial" w:hAnsi="Arial" w:cs="Arial"/>
                <w:color w:val="000000"/>
                <w:sz w:val="20"/>
                <w:lang w:eastAsia="ja-JP"/>
              </w:rPr>
              <w:t>9</w:t>
            </w:r>
            <w:r>
              <w:rPr>
                <w:rFonts w:ascii="Arial" w:hAnsi="Arial" w:cs="Arial"/>
                <w:color w:val="000000"/>
                <w:sz w:val="20"/>
                <w:lang w:eastAsia="ja-JP"/>
              </w:rPr>
              <w:t xml:space="preserve"> (Thể loại phim)</w:t>
            </w:r>
          </w:p>
        </w:tc>
      </w:tr>
    </w:tbl>
    <w:p w14:paraId="43F545EF" w14:textId="77777777" w:rsidR="00C2359A" w:rsidRDefault="00C2359A" w:rsidP="00AB4F2B">
      <w:pPr>
        <w:pStyle w:val="ListParagraph"/>
        <w:numPr>
          <w:ilvl w:val="0"/>
          <w:numId w:val="3"/>
        </w:numPr>
        <w:jc w:val="center"/>
        <w:rPr>
          <w:lang w:val="en-US"/>
        </w:rPr>
      </w:pPr>
      <w:r>
        <w:rPr>
          <w:lang w:val="en-US"/>
        </w:rPr>
        <w:t>M</w:t>
      </w:r>
      <w:r w:rsidRPr="00220A9A">
        <w:rPr>
          <w:lang w:val="en-US"/>
        </w:rPr>
        <w:t>ô tả chi tiết</w:t>
      </w:r>
    </w:p>
    <w:p w14:paraId="55220989" w14:textId="77777777" w:rsidR="00C2359A" w:rsidRDefault="00C2359A" w:rsidP="00C2359A">
      <w:pPr>
        <w:rPr>
          <w:lang w:val="en-US"/>
        </w:rPr>
      </w:pPr>
    </w:p>
    <w:p w14:paraId="2D537730" w14:textId="6145C26D" w:rsidR="006F68BD" w:rsidRPr="00A96526" w:rsidRDefault="00767CB6" w:rsidP="006F68BD">
      <w:pPr>
        <w:pStyle w:val="Heading2"/>
        <w:spacing w:line="360" w:lineRule="auto"/>
        <w:jc w:val="both"/>
        <w:rPr>
          <w:i w:val="0"/>
          <w:color w:val="0000FF"/>
          <w:lang w:val="en-US"/>
        </w:rPr>
      </w:pPr>
      <w:bookmarkStart w:id="8" w:name="_Toc176926928"/>
      <w:bookmarkStart w:id="9" w:name="_Toc10656726"/>
      <w:r w:rsidRPr="00A96526">
        <w:rPr>
          <w:i w:val="0"/>
          <w:color w:val="0000FF"/>
          <w:lang w:val="en-US"/>
        </w:rPr>
        <w:t>Màn hình</w:t>
      </w:r>
      <w:bookmarkEnd w:id="8"/>
      <w:r w:rsidR="006F68BD">
        <w:rPr>
          <w:i w:val="0"/>
          <w:color w:val="0000FF"/>
          <w:lang w:val="en-US"/>
        </w:rPr>
        <w:t xml:space="preserve"> Đăng nhập</w:t>
      </w:r>
      <w:bookmarkEnd w:id="9"/>
    </w:p>
    <w:p w14:paraId="033DB5CB" w14:textId="77777777" w:rsidR="00C702C3" w:rsidRDefault="006F68BD" w:rsidP="00A96526">
      <w:pPr>
        <w:spacing w:line="360" w:lineRule="auto"/>
        <w:jc w:val="center"/>
        <w:rPr>
          <w:i/>
          <w:color w:val="0000FF"/>
          <w:lang w:val="en-US"/>
        </w:rPr>
      </w:pPr>
      <w:r>
        <w:rPr>
          <w:noProof/>
          <w:lang w:val="en-US" w:eastAsia="ja-JP"/>
        </w:rPr>
        <w:drawing>
          <wp:inline distT="0" distB="0" distL="0" distR="0" wp14:anchorId="58C7A82D" wp14:editId="5B567078">
            <wp:extent cx="5732145" cy="4914265"/>
            <wp:effectExtent l="76200" t="76200" r="135255"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914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2D4B2F" w14:textId="77777777" w:rsidR="00C2359A" w:rsidRPr="00C702C3" w:rsidRDefault="00C2359A"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C2359A" w:rsidRPr="00220A9A" w14:paraId="7F5425F6"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42AA5212" w14:textId="77777777" w:rsidR="00C2359A" w:rsidRPr="00220A9A" w:rsidRDefault="00C2359A"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1B1B4A18"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00F62E20"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6109CD" w:rsidRPr="00220A9A" w14:paraId="3122E18D"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5A41523E" w14:textId="77777777" w:rsidR="006109CD" w:rsidRDefault="006109CD" w:rsidP="006109CD">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16FCEDEA" w14:textId="66770B04" w:rsidR="006109CD" w:rsidRDefault="006109CD" w:rsidP="006109CD">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eastAsia="ja-JP"/>
              </w:rPr>
              <w:t>Button</w:t>
            </w:r>
          </w:p>
        </w:tc>
        <w:tc>
          <w:tcPr>
            <w:tcW w:w="4830" w:type="dxa"/>
            <w:noWrap/>
          </w:tcPr>
          <w:p w14:paraId="003FF83D" w14:textId="43879326" w:rsidR="006109CD" w:rsidRDefault="006109CD" w:rsidP="006109CD">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eastAsia="ja-JP"/>
              </w:rPr>
              <w:t>Chuyển qua màn hình 3 (Đăng ký)</w:t>
            </w:r>
          </w:p>
        </w:tc>
      </w:tr>
      <w:tr w:rsidR="006109CD" w:rsidRPr="00220A9A" w14:paraId="30D5C969"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2233AA34" w14:textId="77777777" w:rsidR="006109CD" w:rsidRDefault="006109CD" w:rsidP="006109CD">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108" w:type="dxa"/>
            <w:noWrap/>
          </w:tcPr>
          <w:p w14:paraId="331555CC" w14:textId="7C2D1BB0" w:rsidR="006109CD" w:rsidRDefault="006109CD" w:rsidP="006109CD">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eastAsia="ja-JP"/>
              </w:rPr>
              <w:t>Button</w:t>
            </w:r>
          </w:p>
        </w:tc>
        <w:tc>
          <w:tcPr>
            <w:tcW w:w="4830" w:type="dxa"/>
            <w:noWrap/>
          </w:tcPr>
          <w:p w14:paraId="548942D5" w14:textId="698C240C" w:rsidR="006109CD" w:rsidRDefault="006109CD" w:rsidP="006109CD">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eastAsia="ja-JP"/>
              </w:rPr>
              <w:t>Chuyển qua màn hình 5 (Thông tin cá nhân)</w:t>
            </w:r>
          </w:p>
        </w:tc>
      </w:tr>
      <w:tr w:rsidR="006109CD" w:rsidRPr="00220A9A" w14:paraId="47375D9A"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49C876E" w14:textId="77777777" w:rsidR="006109CD" w:rsidRDefault="006109CD" w:rsidP="006109CD">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3</w:t>
            </w:r>
          </w:p>
        </w:tc>
        <w:tc>
          <w:tcPr>
            <w:tcW w:w="2108" w:type="dxa"/>
            <w:noWrap/>
          </w:tcPr>
          <w:p w14:paraId="540448F9" w14:textId="7DE71CCA" w:rsidR="006109CD" w:rsidRPr="006109CD" w:rsidRDefault="006109CD" w:rsidP="006109CD">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Button</w:t>
            </w:r>
          </w:p>
        </w:tc>
        <w:tc>
          <w:tcPr>
            <w:tcW w:w="4830" w:type="dxa"/>
            <w:noWrap/>
          </w:tcPr>
          <w:p w14:paraId="43705345" w14:textId="6E3078B7" w:rsidR="006109CD" w:rsidRPr="006109CD" w:rsidRDefault="006109CD" w:rsidP="006109CD">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 trang đăng nhập với facebook</w:t>
            </w:r>
          </w:p>
        </w:tc>
      </w:tr>
      <w:tr w:rsidR="006109CD" w:rsidRPr="00220A9A" w14:paraId="31A15B26"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320EA720" w14:textId="77777777" w:rsidR="006109CD" w:rsidRDefault="006109CD" w:rsidP="006109CD">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4</w:t>
            </w:r>
          </w:p>
        </w:tc>
        <w:tc>
          <w:tcPr>
            <w:tcW w:w="2108" w:type="dxa"/>
            <w:noWrap/>
          </w:tcPr>
          <w:p w14:paraId="772E49B8" w14:textId="46EC9021" w:rsidR="006109CD" w:rsidRPr="006109CD" w:rsidRDefault="006109CD" w:rsidP="006109CD">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Button</w:t>
            </w:r>
          </w:p>
        </w:tc>
        <w:tc>
          <w:tcPr>
            <w:tcW w:w="4830" w:type="dxa"/>
            <w:noWrap/>
          </w:tcPr>
          <w:p w14:paraId="45CF028B" w14:textId="66E0563E" w:rsidR="006109CD" w:rsidRPr="006109CD" w:rsidRDefault="006109CD" w:rsidP="006109CD">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 trang đăng nhập với gooogle</w:t>
            </w:r>
          </w:p>
        </w:tc>
      </w:tr>
      <w:tr w:rsidR="006109CD" w:rsidRPr="00220A9A" w14:paraId="4D4105F7"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63293AE" w14:textId="77777777" w:rsidR="006109CD" w:rsidRDefault="006109CD" w:rsidP="006109CD">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lastRenderedPageBreak/>
              <w:t>5</w:t>
            </w:r>
          </w:p>
        </w:tc>
        <w:tc>
          <w:tcPr>
            <w:tcW w:w="2108" w:type="dxa"/>
            <w:noWrap/>
          </w:tcPr>
          <w:p w14:paraId="2D5829A4" w14:textId="473DE0BF" w:rsidR="006109CD" w:rsidRPr="006109CD" w:rsidRDefault="006109CD" w:rsidP="006109CD">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Link</w:t>
            </w:r>
          </w:p>
        </w:tc>
        <w:tc>
          <w:tcPr>
            <w:tcW w:w="4830" w:type="dxa"/>
            <w:noWrap/>
          </w:tcPr>
          <w:p w14:paraId="2A425198" w14:textId="45A7850C" w:rsidR="006109CD" w:rsidRPr="006109CD" w:rsidRDefault="006109CD" w:rsidP="006109CD">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 màn hình 4.1 (Quên mật khẩu)</w:t>
            </w:r>
          </w:p>
        </w:tc>
      </w:tr>
    </w:tbl>
    <w:p w14:paraId="528EB516" w14:textId="77777777" w:rsidR="00C2359A" w:rsidRDefault="00C2359A" w:rsidP="00AB4F2B">
      <w:pPr>
        <w:pStyle w:val="ListParagraph"/>
        <w:numPr>
          <w:ilvl w:val="0"/>
          <w:numId w:val="3"/>
        </w:numPr>
        <w:jc w:val="center"/>
        <w:rPr>
          <w:lang w:val="en-US"/>
        </w:rPr>
      </w:pPr>
      <w:r>
        <w:rPr>
          <w:lang w:val="en-US"/>
        </w:rPr>
        <w:t>M</w:t>
      </w:r>
      <w:r w:rsidRPr="00220A9A">
        <w:rPr>
          <w:lang w:val="en-US"/>
        </w:rPr>
        <w:t>ô tả chi tiết</w:t>
      </w:r>
    </w:p>
    <w:p w14:paraId="47C5FD76" w14:textId="77777777" w:rsidR="00C2359A" w:rsidRDefault="00C2359A" w:rsidP="00C2359A">
      <w:pPr>
        <w:rPr>
          <w:lang w:val="en-US"/>
        </w:rPr>
      </w:pPr>
    </w:p>
    <w:p w14:paraId="2EBBA0A3" w14:textId="4AC054E5" w:rsidR="006F68BD" w:rsidRDefault="006F68BD" w:rsidP="006F68BD">
      <w:pPr>
        <w:pStyle w:val="Heading2"/>
        <w:spacing w:line="360" w:lineRule="auto"/>
        <w:jc w:val="both"/>
        <w:rPr>
          <w:i w:val="0"/>
          <w:color w:val="0000FF"/>
          <w:lang w:val="en-US"/>
        </w:rPr>
      </w:pPr>
      <w:bookmarkStart w:id="10" w:name="_Toc10656727"/>
      <w:r w:rsidRPr="00A96526">
        <w:rPr>
          <w:i w:val="0"/>
          <w:color w:val="0000FF"/>
          <w:lang w:val="en-US"/>
        </w:rPr>
        <w:t>Màn hình</w:t>
      </w:r>
      <w:r w:rsidRPr="006F68BD">
        <w:rPr>
          <w:i w:val="0"/>
          <w:color w:val="0000FF"/>
          <w:lang w:val="en-US"/>
        </w:rPr>
        <w:t xml:space="preserve"> Đăng </w:t>
      </w:r>
      <w:r>
        <w:rPr>
          <w:i w:val="0"/>
          <w:color w:val="0000FF"/>
          <w:lang w:val="en-US"/>
        </w:rPr>
        <w:t>ký</w:t>
      </w:r>
      <w:bookmarkEnd w:id="10"/>
    </w:p>
    <w:p w14:paraId="4F85C462" w14:textId="00AAD45A" w:rsidR="006F68BD" w:rsidRDefault="006F68BD" w:rsidP="00A96526">
      <w:pPr>
        <w:jc w:val="center"/>
        <w:rPr>
          <w:lang w:val="en-US"/>
        </w:rPr>
      </w:pPr>
      <w:r>
        <w:rPr>
          <w:noProof/>
          <w:lang w:val="en-US" w:eastAsia="ja-JP"/>
        </w:rPr>
        <w:drawing>
          <wp:inline distT="0" distB="0" distL="0" distR="0" wp14:anchorId="34A14435" wp14:editId="5A2B2B9D">
            <wp:extent cx="5591175" cy="5772150"/>
            <wp:effectExtent l="76200" t="76200" r="142875"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1175" cy="577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963FF" w14:textId="77777777" w:rsidR="00C2359A" w:rsidRPr="00C702C3" w:rsidRDefault="00C2359A"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C2359A" w:rsidRPr="00220A9A" w14:paraId="07800205"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449DF618" w14:textId="77777777" w:rsidR="00C2359A" w:rsidRPr="00220A9A" w:rsidRDefault="00C2359A"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7AF6C2FE"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67A38707"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C2359A" w:rsidRPr="00220A9A" w14:paraId="06A191A0"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54DA3190"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51AC408C" w14:textId="7FEA639D" w:rsidR="00C2359A" w:rsidRPr="002F2A10" w:rsidRDefault="002F2A10"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Button</w:t>
            </w:r>
          </w:p>
        </w:tc>
        <w:tc>
          <w:tcPr>
            <w:tcW w:w="4830" w:type="dxa"/>
            <w:noWrap/>
          </w:tcPr>
          <w:p w14:paraId="58350F87" w14:textId="06D79F5F" w:rsidR="00C2359A" w:rsidRPr="002F2A10" w:rsidRDefault="002F2A10"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 xml:space="preserve">Chuyển qua màn hình </w:t>
            </w:r>
            <w:r w:rsidR="006109CD">
              <w:rPr>
                <w:rFonts w:ascii="Arial" w:hAnsi="Arial" w:cs="Arial"/>
                <w:color w:val="000000"/>
                <w:sz w:val="20"/>
                <w:lang w:eastAsia="ja-JP"/>
              </w:rPr>
              <w:t>2 (Đăng nhập)</w:t>
            </w:r>
          </w:p>
        </w:tc>
      </w:tr>
      <w:tr w:rsidR="00C2359A" w:rsidRPr="00220A9A" w14:paraId="02D06A0D"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7F5C69F5"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108" w:type="dxa"/>
            <w:noWrap/>
          </w:tcPr>
          <w:p w14:paraId="1759DD1C" w14:textId="2FB35DBE" w:rsidR="00C2359A" w:rsidRPr="006109CD" w:rsidRDefault="006109CD"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Button</w:t>
            </w:r>
          </w:p>
        </w:tc>
        <w:tc>
          <w:tcPr>
            <w:tcW w:w="4830" w:type="dxa"/>
            <w:noWrap/>
          </w:tcPr>
          <w:p w14:paraId="6D842D72" w14:textId="5AC3ABF4" w:rsidR="00C2359A" w:rsidRPr="006109CD" w:rsidRDefault="006109CD"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 màn hình 5 (Thông tin cá nhân)</w:t>
            </w:r>
          </w:p>
        </w:tc>
      </w:tr>
    </w:tbl>
    <w:p w14:paraId="29F79BE3" w14:textId="77777777" w:rsidR="00C2359A" w:rsidRDefault="00C2359A" w:rsidP="00AB4F2B">
      <w:pPr>
        <w:pStyle w:val="ListParagraph"/>
        <w:numPr>
          <w:ilvl w:val="0"/>
          <w:numId w:val="3"/>
        </w:numPr>
        <w:jc w:val="center"/>
        <w:rPr>
          <w:lang w:val="en-US"/>
        </w:rPr>
      </w:pPr>
      <w:r>
        <w:rPr>
          <w:lang w:val="en-US"/>
        </w:rPr>
        <w:t>M</w:t>
      </w:r>
      <w:r w:rsidRPr="00220A9A">
        <w:rPr>
          <w:lang w:val="en-US"/>
        </w:rPr>
        <w:t>ô tả chi tiết</w:t>
      </w:r>
    </w:p>
    <w:p w14:paraId="4615DFAC" w14:textId="77777777" w:rsidR="00C702C3" w:rsidRPr="006F68BD" w:rsidRDefault="00C702C3" w:rsidP="00C2359A">
      <w:pPr>
        <w:rPr>
          <w:lang w:val="en-US"/>
        </w:rPr>
      </w:pPr>
    </w:p>
    <w:p w14:paraId="67E86B28" w14:textId="248AADDA" w:rsidR="004C1AC2" w:rsidRPr="00A96526" w:rsidRDefault="004C1AC2" w:rsidP="00A96526">
      <w:pPr>
        <w:pStyle w:val="Heading2"/>
        <w:spacing w:line="360" w:lineRule="auto"/>
        <w:jc w:val="both"/>
        <w:rPr>
          <w:i w:val="0"/>
          <w:color w:val="0000FF"/>
          <w:lang w:val="en-US"/>
        </w:rPr>
      </w:pPr>
      <w:bookmarkStart w:id="11" w:name="_Toc10656728"/>
      <w:r w:rsidRPr="00A96526">
        <w:rPr>
          <w:i w:val="0"/>
          <w:color w:val="0000FF"/>
          <w:lang w:val="en-US"/>
        </w:rPr>
        <w:lastRenderedPageBreak/>
        <w:t>Màn hình</w:t>
      </w:r>
      <w:r w:rsidR="00A96526" w:rsidRPr="00A96526">
        <w:rPr>
          <w:i w:val="0"/>
          <w:color w:val="0000FF"/>
          <w:lang w:val="en-US"/>
        </w:rPr>
        <w:t xml:space="preserve"> Q</w:t>
      </w:r>
      <w:r w:rsidRPr="00A96526">
        <w:rPr>
          <w:i w:val="0"/>
          <w:color w:val="0000FF"/>
          <w:lang w:val="en-US"/>
        </w:rPr>
        <w:t>uên mật khẩu</w:t>
      </w:r>
      <w:bookmarkEnd w:id="11"/>
    </w:p>
    <w:p w14:paraId="5A63D5CA" w14:textId="77777777" w:rsidR="004C1AC2" w:rsidRPr="00A96526" w:rsidRDefault="004C1AC2" w:rsidP="004C1AC2">
      <w:pPr>
        <w:pStyle w:val="Heading3"/>
        <w:rPr>
          <w:b/>
          <w:i w:val="0"/>
          <w:color w:val="0000FF"/>
          <w:lang w:val="en-US"/>
        </w:rPr>
      </w:pPr>
      <w:r w:rsidRPr="00A96526">
        <w:rPr>
          <w:b/>
          <w:i w:val="0"/>
          <w:color w:val="0000FF"/>
          <w:lang w:val="en-US"/>
        </w:rPr>
        <w:t>Màn hình nhập địa chỉ email</w:t>
      </w:r>
    </w:p>
    <w:p w14:paraId="430D94AD" w14:textId="77777777" w:rsidR="004C1AC2" w:rsidRDefault="004C1AC2" w:rsidP="004C1AC2">
      <w:pPr>
        <w:rPr>
          <w:lang w:val="en-US"/>
        </w:rPr>
      </w:pPr>
      <w:r>
        <w:rPr>
          <w:noProof/>
          <w:lang w:val="en-US" w:eastAsia="ja-JP"/>
        </w:rPr>
        <w:drawing>
          <wp:inline distT="0" distB="0" distL="0" distR="0" wp14:anchorId="57A81312" wp14:editId="65F07F37">
            <wp:extent cx="5732145" cy="4276090"/>
            <wp:effectExtent l="76200" t="76200" r="135255" b="1244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427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147FC4" w14:textId="77777777" w:rsidR="004F3E10" w:rsidRPr="00C702C3" w:rsidRDefault="004F3E10"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4F3E10" w:rsidRPr="00220A9A" w14:paraId="007FA52B" w14:textId="77777777" w:rsidTr="00CE2D7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0B768BED" w14:textId="77777777" w:rsidR="004F3E10" w:rsidRPr="00220A9A" w:rsidRDefault="004F3E10" w:rsidP="00CE2D75">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5DE2B12D"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5CB40062"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4F3E10" w:rsidRPr="00220A9A" w14:paraId="6D8F0DB1" w14:textId="77777777" w:rsidTr="00CE2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3BF015DF" w14:textId="77777777" w:rsidR="004F3E10" w:rsidRDefault="004F3E10"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0483EF26" w14:textId="7DE8BAD1" w:rsidR="004F3E10" w:rsidRPr="006109CD" w:rsidRDefault="006109CD"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Button</w:t>
            </w:r>
          </w:p>
        </w:tc>
        <w:tc>
          <w:tcPr>
            <w:tcW w:w="4830" w:type="dxa"/>
            <w:noWrap/>
          </w:tcPr>
          <w:p w14:paraId="547A294B" w14:textId="58AB78C0" w:rsidR="004F3E10" w:rsidRPr="006109CD" w:rsidRDefault="006109CD"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 màn hình 3.4.2 (Nhập mã xác nhận)</w:t>
            </w:r>
          </w:p>
        </w:tc>
      </w:tr>
    </w:tbl>
    <w:p w14:paraId="06649EB6" w14:textId="77777777" w:rsidR="004F3E10" w:rsidRDefault="004F3E10" w:rsidP="00AB4F2B">
      <w:pPr>
        <w:pStyle w:val="ListParagraph"/>
        <w:numPr>
          <w:ilvl w:val="0"/>
          <w:numId w:val="3"/>
        </w:numPr>
        <w:jc w:val="center"/>
        <w:rPr>
          <w:lang w:val="en-US"/>
        </w:rPr>
      </w:pPr>
      <w:r>
        <w:rPr>
          <w:lang w:val="en-US"/>
        </w:rPr>
        <w:t>M</w:t>
      </w:r>
      <w:r w:rsidRPr="00220A9A">
        <w:rPr>
          <w:lang w:val="en-US"/>
        </w:rPr>
        <w:t>ô tả chi tiết</w:t>
      </w:r>
    </w:p>
    <w:p w14:paraId="0D873697" w14:textId="23685F15" w:rsidR="00C702C3" w:rsidRPr="004F3E10" w:rsidRDefault="00C702C3" w:rsidP="004F3E10">
      <w:pPr>
        <w:spacing w:line="480" w:lineRule="auto"/>
        <w:rPr>
          <w:lang w:val="en-US"/>
        </w:rPr>
      </w:pPr>
    </w:p>
    <w:p w14:paraId="16A6869F" w14:textId="77777777" w:rsidR="00C702C3" w:rsidRDefault="00C702C3" w:rsidP="004C1AC2">
      <w:pPr>
        <w:rPr>
          <w:lang w:val="en-US"/>
        </w:rPr>
      </w:pPr>
    </w:p>
    <w:p w14:paraId="7B0D9912" w14:textId="77777777" w:rsidR="004C1AC2" w:rsidRPr="00A96526" w:rsidRDefault="004C1AC2" w:rsidP="004C1AC2">
      <w:pPr>
        <w:pStyle w:val="Heading3"/>
        <w:rPr>
          <w:b/>
          <w:i w:val="0"/>
          <w:color w:val="0000FF"/>
          <w:lang w:val="en-US"/>
        </w:rPr>
      </w:pPr>
      <w:r w:rsidRPr="00A96526">
        <w:rPr>
          <w:b/>
          <w:i w:val="0"/>
          <w:color w:val="0000FF"/>
          <w:lang w:val="en-US"/>
        </w:rPr>
        <w:lastRenderedPageBreak/>
        <w:t>Màn hình nhập mã xác nhận</w:t>
      </w:r>
    </w:p>
    <w:p w14:paraId="53B63AC7" w14:textId="77777777" w:rsidR="004C1AC2" w:rsidRDefault="004C1AC2" w:rsidP="004C1AC2">
      <w:pPr>
        <w:rPr>
          <w:lang w:val="en-US"/>
        </w:rPr>
      </w:pPr>
      <w:r>
        <w:rPr>
          <w:noProof/>
          <w:lang w:val="en-US" w:eastAsia="ja-JP"/>
        </w:rPr>
        <w:drawing>
          <wp:inline distT="0" distB="0" distL="0" distR="0" wp14:anchorId="564D4D7A" wp14:editId="6EA21BC2">
            <wp:extent cx="5732145" cy="4297680"/>
            <wp:effectExtent l="76200" t="76200" r="135255"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97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016651" w14:textId="77777777" w:rsidR="004F3E10" w:rsidRPr="00C702C3" w:rsidRDefault="004F3E10"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4F3E10" w:rsidRPr="00220A9A" w14:paraId="54375D88" w14:textId="77777777" w:rsidTr="00CE2D7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5ABEE56D" w14:textId="77777777" w:rsidR="004F3E10" w:rsidRPr="00220A9A" w:rsidRDefault="004F3E10" w:rsidP="00CE2D75">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687462AF"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53FAB67B"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4F3E10" w:rsidRPr="00220A9A" w14:paraId="342CD7B0" w14:textId="77777777" w:rsidTr="00CE2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6B0C03DE" w14:textId="77777777" w:rsidR="004F3E10" w:rsidRDefault="004F3E10"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46FD5735" w14:textId="7039D4E9" w:rsidR="004F3E10" w:rsidRPr="006109CD" w:rsidRDefault="006109CD"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Button</w:t>
            </w:r>
          </w:p>
        </w:tc>
        <w:tc>
          <w:tcPr>
            <w:tcW w:w="4830" w:type="dxa"/>
            <w:noWrap/>
          </w:tcPr>
          <w:p w14:paraId="000753F7" w14:textId="306E0CBF" w:rsidR="004F3E10" w:rsidRPr="006109CD" w:rsidRDefault="006109CD"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 màn hình 3.4.3 (Nhập mật khẩu mới)</w:t>
            </w:r>
          </w:p>
        </w:tc>
      </w:tr>
    </w:tbl>
    <w:p w14:paraId="10F9CC39" w14:textId="64758341" w:rsidR="004C1AC2" w:rsidRPr="004F3E10" w:rsidRDefault="004F3E10" w:rsidP="00AB4F2B">
      <w:pPr>
        <w:pStyle w:val="ListParagraph"/>
        <w:numPr>
          <w:ilvl w:val="0"/>
          <w:numId w:val="3"/>
        </w:numPr>
        <w:jc w:val="center"/>
        <w:rPr>
          <w:lang w:val="en-US"/>
        </w:rPr>
      </w:pPr>
      <w:r>
        <w:rPr>
          <w:lang w:val="en-US"/>
        </w:rPr>
        <w:t>M</w:t>
      </w:r>
      <w:r w:rsidRPr="00220A9A">
        <w:rPr>
          <w:lang w:val="en-US"/>
        </w:rPr>
        <w:t>ô tả chi tiết</w:t>
      </w:r>
    </w:p>
    <w:p w14:paraId="0C5DB304" w14:textId="638346A7" w:rsidR="004C1AC2" w:rsidRPr="004F3E10" w:rsidRDefault="004C1AC2" w:rsidP="004C1AC2">
      <w:pPr>
        <w:pStyle w:val="Heading3"/>
        <w:rPr>
          <w:b/>
          <w:i w:val="0"/>
          <w:color w:val="0000FF"/>
          <w:lang w:val="en-US"/>
        </w:rPr>
      </w:pPr>
      <w:r w:rsidRPr="00A96526">
        <w:rPr>
          <w:b/>
          <w:i w:val="0"/>
          <w:color w:val="0000FF"/>
          <w:lang w:val="en-US"/>
        </w:rPr>
        <w:lastRenderedPageBreak/>
        <w:t>Màn hình nhập mật khẩu mới</w:t>
      </w:r>
    </w:p>
    <w:p w14:paraId="01996212" w14:textId="6A732691" w:rsidR="004C1AC2" w:rsidRDefault="004C1AC2" w:rsidP="004C1AC2">
      <w:pPr>
        <w:rPr>
          <w:lang w:val="en-US"/>
        </w:rPr>
      </w:pPr>
      <w:r>
        <w:rPr>
          <w:noProof/>
          <w:lang w:val="en-US" w:eastAsia="ja-JP"/>
        </w:rPr>
        <w:drawing>
          <wp:inline distT="0" distB="0" distL="0" distR="0" wp14:anchorId="5C0FC488" wp14:editId="63F37457">
            <wp:extent cx="5732145" cy="4290695"/>
            <wp:effectExtent l="76200" t="76200" r="135255" b="128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290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4BFEC" w14:textId="77777777" w:rsidR="004F3E10" w:rsidRPr="00C702C3" w:rsidRDefault="004F3E10"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4F3E10" w:rsidRPr="00220A9A" w14:paraId="2A8A1E35" w14:textId="77777777" w:rsidTr="00CE2D7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42E3AE6E" w14:textId="77777777" w:rsidR="004F3E10" w:rsidRPr="00220A9A" w:rsidRDefault="004F3E10" w:rsidP="00CE2D75">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33A788CE"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3D380E51"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4F3E10" w:rsidRPr="00220A9A" w14:paraId="1B093917" w14:textId="77777777" w:rsidTr="00CE2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FB5967F" w14:textId="77777777" w:rsidR="004F3E10" w:rsidRDefault="004F3E10"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445B454D" w14:textId="245C72FA" w:rsidR="004F3E10" w:rsidRPr="006109CD" w:rsidRDefault="006109CD"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Button</w:t>
            </w:r>
          </w:p>
        </w:tc>
        <w:tc>
          <w:tcPr>
            <w:tcW w:w="4830" w:type="dxa"/>
            <w:noWrap/>
          </w:tcPr>
          <w:p w14:paraId="7C7E7987" w14:textId="3AE0BA95" w:rsidR="004F3E10" w:rsidRPr="006109CD" w:rsidRDefault="006109CD"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 màn hình 5 (Thông tin cá nhân)</w:t>
            </w:r>
          </w:p>
        </w:tc>
      </w:tr>
    </w:tbl>
    <w:p w14:paraId="599F6318" w14:textId="77777777" w:rsidR="004F3E10" w:rsidRDefault="004F3E10" w:rsidP="00AB4F2B">
      <w:pPr>
        <w:pStyle w:val="ListParagraph"/>
        <w:numPr>
          <w:ilvl w:val="0"/>
          <w:numId w:val="3"/>
        </w:numPr>
        <w:jc w:val="center"/>
        <w:rPr>
          <w:lang w:val="en-US"/>
        </w:rPr>
      </w:pPr>
      <w:r>
        <w:rPr>
          <w:lang w:val="en-US"/>
        </w:rPr>
        <w:t>M</w:t>
      </w:r>
      <w:r w:rsidRPr="00220A9A">
        <w:rPr>
          <w:lang w:val="en-US"/>
        </w:rPr>
        <w:t>ô tả chi tiết</w:t>
      </w:r>
    </w:p>
    <w:p w14:paraId="4035D20D" w14:textId="591A21CD" w:rsidR="006F68BD" w:rsidRDefault="006F68BD" w:rsidP="006F68BD">
      <w:pPr>
        <w:spacing w:line="360" w:lineRule="auto"/>
        <w:rPr>
          <w:i/>
          <w:color w:val="0000FF"/>
          <w:lang w:val="en-US"/>
        </w:rPr>
      </w:pPr>
    </w:p>
    <w:p w14:paraId="74F79C95" w14:textId="2A8DD8BF" w:rsidR="004C1AC2" w:rsidRPr="00A96526" w:rsidRDefault="009A1355" w:rsidP="004C1AC2">
      <w:pPr>
        <w:pStyle w:val="Heading2"/>
        <w:rPr>
          <w:i w:val="0"/>
          <w:lang w:val="en-US"/>
        </w:rPr>
      </w:pPr>
      <w:bookmarkStart w:id="12" w:name="_Toc10656729"/>
      <w:r>
        <w:rPr>
          <w:i w:val="0"/>
          <w:lang w:val="en-US"/>
        </w:rPr>
        <w:t>Màn hình T</w:t>
      </w:r>
      <w:r w:rsidR="004C1AC2" w:rsidRPr="00A96526">
        <w:rPr>
          <w:i w:val="0"/>
          <w:lang w:val="en-US"/>
        </w:rPr>
        <w:t>hông tin cá nhân</w:t>
      </w:r>
      <w:bookmarkEnd w:id="12"/>
    </w:p>
    <w:p w14:paraId="0D700EA8" w14:textId="485308EC" w:rsidR="00E85C24" w:rsidRDefault="00E85C24" w:rsidP="004C1AC2">
      <w:pPr>
        <w:rPr>
          <w:lang w:val="en-US"/>
        </w:rPr>
      </w:pPr>
    </w:p>
    <w:p w14:paraId="0E75C86A" w14:textId="1B360A8F" w:rsidR="00E85C24" w:rsidRDefault="00C702C3" w:rsidP="004C1AC2">
      <w:pPr>
        <w:rPr>
          <w:lang w:val="en-US"/>
        </w:rPr>
      </w:pPr>
      <w:r>
        <w:rPr>
          <w:noProof/>
          <w:lang w:val="en-US" w:eastAsia="ja-JP"/>
        </w:rPr>
        <w:lastRenderedPageBreak/>
        <w:drawing>
          <wp:inline distT="0" distB="0" distL="0" distR="0" wp14:anchorId="033FC288" wp14:editId="45C55721">
            <wp:extent cx="5732145" cy="3222494"/>
            <wp:effectExtent l="76200" t="76200" r="135255" b="130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3222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F67BE" w14:textId="7F109CC4" w:rsidR="00C702C3" w:rsidRPr="00C702C3" w:rsidRDefault="00C702C3"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7752" w:type="dxa"/>
        <w:jc w:val="center"/>
        <w:tblLook w:val="04A0" w:firstRow="1" w:lastRow="0" w:firstColumn="1" w:lastColumn="0" w:noHBand="0" w:noVBand="1"/>
      </w:tblPr>
      <w:tblGrid>
        <w:gridCol w:w="1395"/>
        <w:gridCol w:w="2910"/>
        <w:gridCol w:w="3447"/>
      </w:tblGrid>
      <w:tr w:rsidR="00C702C3" w:rsidRPr="00220A9A" w14:paraId="1EEF7763"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2A0C6F0F" w14:textId="77777777" w:rsidR="00C702C3" w:rsidRPr="00220A9A" w:rsidRDefault="00C702C3"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910" w:type="dxa"/>
            <w:noWrap/>
            <w:hideMark/>
          </w:tcPr>
          <w:p w14:paraId="3A0D5356" w14:textId="77777777" w:rsidR="00C702C3" w:rsidRPr="00220A9A" w:rsidRDefault="00C702C3"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3447" w:type="dxa"/>
            <w:noWrap/>
            <w:hideMark/>
          </w:tcPr>
          <w:p w14:paraId="2C42EF9F" w14:textId="77777777" w:rsidR="00C702C3" w:rsidRPr="00220A9A" w:rsidRDefault="00C702C3"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C702C3" w:rsidRPr="00220A9A" w14:paraId="5F92C81C"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63C3D586" w14:textId="77777777" w:rsidR="00C702C3" w:rsidRPr="00220A9A" w:rsidRDefault="00C702C3"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910" w:type="dxa"/>
            <w:noWrap/>
            <w:hideMark/>
          </w:tcPr>
          <w:p w14:paraId="6AE3573C" w14:textId="6522E36C" w:rsidR="00C702C3" w:rsidRPr="00220A9A" w:rsidRDefault="00C702C3"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3447" w:type="dxa"/>
            <w:noWrap/>
            <w:hideMark/>
          </w:tcPr>
          <w:p w14:paraId="2E9685AB" w14:textId="7D41FD59" w:rsidR="00C702C3" w:rsidRPr="00220A9A" w:rsidRDefault="00C702C3"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7</w:t>
            </w:r>
          </w:p>
        </w:tc>
      </w:tr>
      <w:tr w:rsidR="00C702C3" w:rsidRPr="00220A9A" w14:paraId="24B50384"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1D13D5F5" w14:textId="77777777" w:rsidR="00C702C3" w:rsidRPr="00220A9A" w:rsidRDefault="00C702C3"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910" w:type="dxa"/>
            <w:noWrap/>
            <w:hideMark/>
          </w:tcPr>
          <w:p w14:paraId="1D03CE2E" w14:textId="64A4B2E2" w:rsidR="00C702C3" w:rsidRPr="00220A9A" w:rsidRDefault="00C702C3"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Toggle button</w:t>
            </w:r>
          </w:p>
        </w:tc>
        <w:tc>
          <w:tcPr>
            <w:tcW w:w="3447" w:type="dxa"/>
            <w:noWrap/>
            <w:hideMark/>
          </w:tcPr>
          <w:p w14:paraId="36097AB3" w14:textId="2AC9D318" w:rsidR="00C702C3" w:rsidRPr="00220A9A" w:rsidRDefault="00C702C3"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6</w:t>
            </w:r>
          </w:p>
        </w:tc>
      </w:tr>
    </w:tbl>
    <w:p w14:paraId="5638A8CD" w14:textId="77777777" w:rsidR="00C702C3" w:rsidRPr="00220A9A" w:rsidRDefault="00C702C3" w:rsidP="00AB4F2B">
      <w:pPr>
        <w:pStyle w:val="ListParagraph"/>
        <w:numPr>
          <w:ilvl w:val="0"/>
          <w:numId w:val="3"/>
        </w:numPr>
        <w:jc w:val="center"/>
        <w:rPr>
          <w:lang w:val="en-US"/>
        </w:rPr>
      </w:pPr>
      <w:r>
        <w:rPr>
          <w:lang w:val="en-US"/>
        </w:rPr>
        <w:t>M</w:t>
      </w:r>
      <w:r w:rsidRPr="00220A9A">
        <w:rPr>
          <w:lang w:val="en-US"/>
        </w:rPr>
        <w:t>ô tả chi tiết</w:t>
      </w:r>
    </w:p>
    <w:p w14:paraId="642DA5DB" w14:textId="68DF47AA" w:rsidR="004C1AC2" w:rsidRPr="00A96526" w:rsidRDefault="004C1AC2" w:rsidP="004C1AC2">
      <w:pPr>
        <w:pStyle w:val="Heading2"/>
        <w:rPr>
          <w:i w:val="0"/>
          <w:lang w:val="en-US"/>
        </w:rPr>
      </w:pPr>
      <w:bookmarkStart w:id="13" w:name="_Toc10656730"/>
      <w:r w:rsidRPr="00A96526">
        <w:rPr>
          <w:i w:val="0"/>
          <w:lang w:val="en-US"/>
        </w:rPr>
        <w:t xml:space="preserve">Màn hình </w:t>
      </w:r>
      <w:r w:rsidR="009A1355">
        <w:rPr>
          <w:i w:val="0"/>
          <w:lang w:val="en-US"/>
        </w:rPr>
        <w:t>C</w:t>
      </w:r>
      <w:r w:rsidRPr="00A96526">
        <w:rPr>
          <w:i w:val="0"/>
          <w:lang w:val="en-US"/>
        </w:rPr>
        <w:t>hỉnh sửa thông tin cá nhân</w:t>
      </w:r>
      <w:bookmarkEnd w:id="13"/>
    </w:p>
    <w:p w14:paraId="4640B400" w14:textId="09C15D58" w:rsidR="004C1AC2" w:rsidRDefault="00C702C3" w:rsidP="004C1AC2">
      <w:pPr>
        <w:rPr>
          <w:lang w:val="en-US"/>
        </w:rPr>
      </w:pPr>
      <w:r>
        <w:rPr>
          <w:noProof/>
          <w:lang w:val="en-US" w:eastAsia="ja-JP"/>
        </w:rPr>
        <w:drawing>
          <wp:inline distT="0" distB="0" distL="0" distR="0" wp14:anchorId="5A26A15B" wp14:editId="13398210">
            <wp:extent cx="5732145" cy="3222494"/>
            <wp:effectExtent l="76200" t="76200" r="135255"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3222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B46E3" w14:textId="77777777" w:rsidR="00C702C3" w:rsidRPr="00C702C3" w:rsidRDefault="00C702C3"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7752" w:type="dxa"/>
        <w:jc w:val="center"/>
        <w:tblLook w:val="04A0" w:firstRow="1" w:lastRow="0" w:firstColumn="1" w:lastColumn="0" w:noHBand="0" w:noVBand="1"/>
      </w:tblPr>
      <w:tblGrid>
        <w:gridCol w:w="1395"/>
        <w:gridCol w:w="2910"/>
        <w:gridCol w:w="3447"/>
      </w:tblGrid>
      <w:tr w:rsidR="00C702C3" w:rsidRPr="00220A9A" w14:paraId="0A1234F6"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6CDB391F" w14:textId="77777777" w:rsidR="00C702C3" w:rsidRPr="00220A9A" w:rsidRDefault="00C702C3"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lastRenderedPageBreak/>
              <w:t>STT</w:t>
            </w:r>
          </w:p>
        </w:tc>
        <w:tc>
          <w:tcPr>
            <w:tcW w:w="2910" w:type="dxa"/>
            <w:noWrap/>
            <w:hideMark/>
          </w:tcPr>
          <w:p w14:paraId="312B3F1E" w14:textId="77777777" w:rsidR="00C702C3" w:rsidRPr="00220A9A" w:rsidRDefault="00C702C3"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3447" w:type="dxa"/>
            <w:noWrap/>
            <w:hideMark/>
          </w:tcPr>
          <w:p w14:paraId="63212841" w14:textId="77777777" w:rsidR="00C702C3" w:rsidRPr="00220A9A" w:rsidRDefault="00C702C3"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C702C3" w:rsidRPr="00220A9A" w14:paraId="1A991B61"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778671B1" w14:textId="77777777" w:rsidR="00C702C3" w:rsidRPr="00220A9A" w:rsidRDefault="00C702C3"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910" w:type="dxa"/>
            <w:noWrap/>
            <w:hideMark/>
          </w:tcPr>
          <w:p w14:paraId="7BC49992" w14:textId="77777777" w:rsidR="00C702C3" w:rsidRPr="00220A9A" w:rsidRDefault="00C702C3"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3447" w:type="dxa"/>
            <w:noWrap/>
            <w:hideMark/>
          </w:tcPr>
          <w:p w14:paraId="4044630F" w14:textId="77777777" w:rsidR="00C702C3" w:rsidRPr="00220A9A" w:rsidRDefault="00C702C3"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7</w:t>
            </w:r>
          </w:p>
        </w:tc>
      </w:tr>
      <w:tr w:rsidR="00C702C3" w:rsidRPr="00220A9A" w14:paraId="6017C398"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7EBC2569" w14:textId="77777777" w:rsidR="00C702C3" w:rsidRPr="00220A9A" w:rsidRDefault="00C702C3"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910" w:type="dxa"/>
            <w:noWrap/>
            <w:hideMark/>
          </w:tcPr>
          <w:p w14:paraId="12F430CC" w14:textId="77777777" w:rsidR="00C702C3" w:rsidRPr="00220A9A" w:rsidRDefault="00C702C3"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Toggle button</w:t>
            </w:r>
          </w:p>
        </w:tc>
        <w:tc>
          <w:tcPr>
            <w:tcW w:w="3447" w:type="dxa"/>
            <w:noWrap/>
            <w:hideMark/>
          </w:tcPr>
          <w:p w14:paraId="3D00BB21" w14:textId="027C7700" w:rsidR="00C702C3" w:rsidRPr="00220A9A" w:rsidRDefault="00C702C3"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5</w:t>
            </w:r>
          </w:p>
        </w:tc>
      </w:tr>
    </w:tbl>
    <w:p w14:paraId="0AB7798F" w14:textId="77777777" w:rsidR="00C702C3" w:rsidRPr="00220A9A" w:rsidRDefault="00C702C3" w:rsidP="00AB4F2B">
      <w:pPr>
        <w:pStyle w:val="ListParagraph"/>
        <w:numPr>
          <w:ilvl w:val="0"/>
          <w:numId w:val="3"/>
        </w:numPr>
        <w:jc w:val="center"/>
        <w:rPr>
          <w:lang w:val="en-US"/>
        </w:rPr>
      </w:pPr>
      <w:r>
        <w:rPr>
          <w:lang w:val="en-US"/>
        </w:rPr>
        <w:t>M</w:t>
      </w:r>
      <w:r w:rsidRPr="00220A9A">
        <w:rPr>
          <w:lang w:val="en-US"/>
        </w:rPr>
        <w:t>ô tả chi tiết</w:t>
      </w:r>
    </w:p>
    <w:p w14:paraId="7F747D63" w14:textId="77777777" w:rsidR="00C702C3" w:rsidRPr="00EC0F1F" w:rsidRDefault="00C702C3" w:rsidP="004C1AC2">
      <w:pPr>
        <w:rPr>
          <w:lang w:val="en-US"/>
        </w:rPr>
      </w:pPr>
    </w:p>
    <w:p w14:paraId="0D352EAF" w14:textId="46EBF1C9" w:rsidR="004C1AC2" w:rsidRPr="00A96526" w:rsidRDefault="009A1355" w:rsidP="004C1AC2">
      <w:pPr>
        <w:pStyle w:val="Heading2"/>
        <w:rPr>
          <w:i w:val="0"/>
          <w:lang w:val="en-US"/>
        </w:rPr>
      </w:pPr>
      <w:bookmarkStart w:id="14" w:name="_Toc10656731"/>
      <w:r>
        <w:rPr>
          <w:i w:val="0"/>
          <w:lang w:val="en-US"/>
        </w:rPr>
        <w:t>Màn hình B</w:t>
      </w:r>
      <w:r w:rsidR="004C1AC2" w:rsidRPr="00A96526">
        <w:rPr>
          <w:i w:val="0"/>
          <w:lang w:val="en-US"/>
        </w:rPr>
        <w:t>ộ sưu tập yêu thích</w:t>
      </w:r>
      <w:bookmarkEnd w:id="14"/>
    </w:p>
    <w:p w14:paraId="4C4CB34F" w14:textId="449DB73D" w:rsidR="004C1AC2" w:rsidRDefault="00C702C3" w:rsidP="004C1AC2">
      <w:pPr>
        <w:rPr>
          <w:lang w:val="en-US"/>
        </w:rPr>
      </w:pPr>
      <w:r>
        <w:rPr>
          <w:noProof/>
          <w:lang w:val="en-US" w:eastAsia="ja-JP"/>
        </w:rPr>
        <w:drawing>
          <wp:inline distT="0" distB="0" distL="0" distR="0" wp14:anchorId="718B6644" wp14:editId="034F3E68">
            <wp:extent cx="5732145" cy="3222494"/>
            <wp:effectExtent l="76200" t="76200" r="135255" b="130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3222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C5A86A" w14:textId="77777777" w:rsidR="00C702C3" w:rsidRPr="00C702C3" w:rsidRDefault="00C702C3"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C702C3" w:rsidRPr="00220A9A" w14:paraId="4131237B" w14:textId="77777777" w:rsidTr="003D12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3BDADE59" w14:textId="77777777" w:rsidR="00C702C3" w:rsidRPr="00220A9A" w:rsidRDefault="00C702C3"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5690CF47" w14:textId="77777777" w:rsidR="00C702C3" w:rsidRPr="00220A9A" w:rsidRDefault="00C702C3"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0C6CB38F" w14:textId="77777777" w:rsidR="00C702C3" w:rsidRPr="00220A9A" w:rsidRDefault="00C702C3"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C702C3" w:rsidRPr="00220A9A" w14:paraId="6762A455" w14:textId="77777777" w:rsidTr="003D12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152AF7CF" w14:textId="77777777" w:rsidR="00C702C3" w:rsidRPr="00220A9A" w:rsidRDefault="00C702C3"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hideMark/>
          </w:tcPr>
          <w:p w14:paraId="2C7176AC" w14:textId="77777777" w:rsidR="00C702C3" w:rsidRPr="00220A9A" w:rsidRDefault="00C702C3"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hideMark/>
          </w:tcPr>
          <w:p w14:paraId="17E28059" w14:textId="62BEB121" w:rsidR="00C702C3" w:rsidRPr="00220A9A" w:rsidRDefault="00C702C3"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 xml:space="preserve">Chuyển tới màn hình </w:t>
            </w:r>
            <w:r w:rsidR="003D1277">
              <w:rPr>
                <w:rFonts w:ascii="Arial" w:hAnsi="Arial" w:cs="Arial"/>
                <w:color w:val="000000"/>
                <w:sz w:val="20"/>
                <w:lang w:val="en-US" w:eastAsia="ja-JP"/>
              </w:rPr>
              <w:t>5</w:t>
            </w:r>
          </w:p>
        </w:tc>
      </w:tr>
      <w:tr w:rsidR="00C702C3" w:rsidRPr="00220A9A" w14:paraId="6102EA51" w14:textId="77777777" w:rsidTr="003D1277">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4E472E17" w14:textId="77777777" w:rsidR="00C702C3" w:rsidRPr="00220A9A" w:rsidRDefault="00C702C3"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108" w:type="dxa"/>
            <w:noWrap/>
            <w:hideMark/>
          </w:tcPr>
          <w:p w14:paraId="1BC000B3" w14:textId="70DB2D92" w:rsidR="00C702C3" w:rsidRPr="00220A9A" w:rsidRDefault="003D1277"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hideMark/>
          </w:tcPr>
          <w:p w14:paraId="2FE78C6C" w14:textId="201E94D0" w:rsidR="00C702C3" w:rsidRPr="00220A9A" w:rsidRDefault="00C702C3"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 xml:space="preserve">Chuyển tới màn hình </w:t>
            </w:r>
            <w:r w:rsidR="003D1277">
              <w:rPr>
                <w:rFonts w:ascii="Arial" w:hAnsi="Arial" w:cs="Arial"/>
                <w:color w:val="000000"/>
                <w:sz w:val="20"/>
                <w:lang w:val="en-US" w:eastAsia="ja-JP"/>
              </w:rPr>
              <w:t>11</w:t>
            </w:r>
          </w:p>
        </w:tc>
      </w:tr>
      <w:tr w:rsidR="003D1277" w:rsidRPr="00220A9A" w14:paraId="39D8F38F" w14:textId="77777777" w:rsidTr="003D12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DB685EB" w14:textId="503FAA02" w:rsidR="003D1277" w:rsidRDefault="003D1277"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3</w:t>
            </w:r>
          </w:p>
        </w:tc>
        <w:tc>
          <w:tcPr>
            <w:tcW w:w="2108" w:type="dxa"/>
            <w:noWrap/>
          </w:tcPr>
          <w:p w14:paraId="2E3C4D75" w14:textId="3569DC47" w:rsidR="003D1277" w:rsidRDefault="003D1277"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23B4F91A" w14:textId="77777777" w:rsidR="003D1277" w:rsidRDefault="003D1277"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10</w:t>
            </w:r>
          </w:p>
          <w:p w14:paraId="5A74471C" w14:textId="54C1F0BD" w:rsidR="003D1277" w:rsidRDefault="003D1277"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(Với từ khóa tìm kiếm là tên đạo diễn)</w:t>
            </w:r>
          </w:p>
        </w:tc>
      </w:tr>
    </w:tbl>
    <w:p w14:paraId="47E41285" w14:textId="70C51BA1" w:rsidR="00C702C3" w:rsidRPr="00220A9A" w:rsidRDefault="00C702C3" w:rsidP="00AB4F2B">
      <w:pPr>
        <w:pStyle w:val="ListParagraph"/>
        <w:numPr>
          <w:ilvl w:val="0"/>
          <w:numId w:val="3"/>
        </w:numPr>
        <w:jc w:val="center"/>
        <w:rPr>
          <w:lang w:val="en-US"/>
        </w:rPr>
      </w:pPr>
      <w:r>
        <w:rPr>
          <w:lang w:val="en-US"/>
        </w:rPr>
        <w:t>M</w:t>
      </w:r>
      <w:r w:rsidRPr="00220A9A">
        <w:rPr>
          <w:lang w:val="en-US"/>
        </w:rPr>
        <w:t>ô tả chi tiết</w:t>
      </w:r>
    </w:p>
    <w:p w14:paraId="13A76424" w14:textId="77777777" w:rsidR="00C702C3" w:rsidRPr="00EC0F1F" w:rsidRDefault="00C702C3" w:rsidP="00C702C3">
      <w:pPr>
        <w:rPr>
          <w:lang w:val="en-US"/>
        </w:rPr>
      </w:pPr>
    </w:p>
    <w:p w14:paraId="311AC35E" w14:textId="77777777" w:rsidR="00C702C3" w:rsidRDefault="00C702C3" w:rsidP="004C1AC2">
      <w:pPr>
        <w:rPr>
          <w:lang w:val="en-US"/>
        </w:rPr>
      </w:pPr>
    </w:p>
    <w:p w14:paraId="3587BF55" w14:textId="77777777" w:rsidR="004C1AC2" w:rsidRDefault="004C1AC2" w:rsidP="004C1AC2">
      <w:pPr>
        <w:rPr>
          <w:lang w:val="en-US"/>
        </w:rPr>
      </w:pPr>
    </w:p>
    <w:p w14:paraId="33C3ED5B" w14:textId="77777777" w:rsidR="004C1AC2" w:rsidRDefault="004C1AC2" w:rsidP="004C1AC2">
      <w:pPr>
        <w:rPr>
          <w:lang w:val="en-US"/>
        </w:rPr>
      </w:pPr>
    </w:p>
    <w:p w14:paraId="3795D82D" w14:textId="12E0E665" w:rsidR="006F68BD" w:rsidRPr="00A96526" w:rsidRDefault="009A1355" w:rsidP="00A96526">
      <w:pPr>
        <w:pStyle w:val="Heading2"/>
        <w:rPr>
          <w:i w:val="0"/>
          <w:lang w:val="en-US"/>
        </w:rPr>
      </w:pPr>
      <w:bookmarkStart w:id="15" w:name="_Toc10656732"/>
      <w:r>
        <w:rPr>
          <w:i w:val="0"/>
          <w:lang w:val="en-US"/>
        </w:rPr>
        <w:lastRenderedPageBreak/>
        <w:t>Màn hình G</w:t>
      </w:r>
      <w:r w:rsidR="006F68BD" w:rsidRPr="00A96526">
        <w:rPr>
          <w:i w:val="0"/>
          <w:lang w:val="en-US"/>
        </w:rPr>
        <w:t>iới thiệu</w:t>
      </w:r>
      <w:bookmarkEnd w:id="15"/>
    </w:p>
    <w:p w14:paraId="7112F5FB" w14:textId="4ACD7EC9" w:rsidR="00451F3B" w:rsidRDefault="003D1277" w:rsidP="00451F3B">
      <w:pPr>
        <w:rPr>
          <w:lang w:val="en-US"/>
        </w:rPr>
      </w:pPr>
      <w:r>
        <w:rPr>
          <w:noProof/>
          <w:lang w:val="en-US" w:eastAsia="ja-JP"/>
        </w:rPr>
        <w:drawing>
          <wp:inline distT="0" distB="0" distL="0" distR="0" wp14:anchorId="4885B93D" wp14:editId="50D7B048">
            <wp:extent cx="5732145" cy="3222494"/>
            <wp:effectExtent l="76200" t="76200" r="135255" b="130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3222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22110" w14:textId="77777777" w:rsidR="003D1277" w:rsidRPr="00C702C3" w:rsidRDefault="003D1277"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3D1277" w:rsidRPr="00220A9A" w14:paraId="1C77FD75"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1FAB5A7A" w14:textId="77777777" w:rsidR="003D1277" w:rsidRPr="00220A9A" w:rsidRDefault="003D1277"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0BBAB0F2" w14:textId="77777777" w:rsidR="003D1277" w:rsidRPr="00220A9A" w:rsidRDefault="003D1277"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1422F75A" w14:textId="77777777" w:rsidR="003D1277" w:rsidRPr="00220A9A" w:rsidRDefault="003D1277"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3D1277" w:rsidRPr="00220A9A" w14:paraId="08D2B6BD"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3DB12D29" w14:textId="49666115" w:rsidR="003D1277" w:rsidRDefault="003D1277"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511E5962" w14:textId="77777777" w:rsidR="003D1277" w:rsidRDefault="003D1277"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1457D620" w14:textId="77777777" w:rsidR="003D1277" w:rsidRDefault="003D1277"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10</w:t>
            </w:r>
          </w:p>
          <w:p w14:paraId="08BE5515" w14:textId="01BEB6DD" w:rsidR="003D1277" w:rsidRDefault="003D1277" w:rsidP="003D1277">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(Với từ khóa tìm kiếm là tên rạp chiếu phim)</w:t>
            </w:r>
          </w:p>
        </w:tc>
      </w:tr>
    </w:tbl>
    <w:p w14:paraId="11CF4ADF" w14:textId="2FF14874" w:rsidR="00451F3B" w:rsidRPr="003D1277" w:rsidRDefault="003D1277" w:rsidP="00AB4F2B">
      <w:pPr>
        <w:pStyle w:val="ListParagraph"/>
        <w:numPr>
          <w:ilvl w:val="0"/>
          <w:numId w:val="3"/>
        </w:numPr>
        <w:jc w:val="center"/>
        <w:rPr>
          <w:lang w:val="en-US"/>
        </w:rPr>
      </w:pPr>
      <w:r>
        <w:rPr>
          <w:lang w:val="en-US"/>
        </w:rPr>
        <w:t>M</w:t>
      </w:r>
      <w:r w:rsidRPr="00220A9A">
        <w:rPr>
          <w:lang w:val="en-US"/>
        </w:rPr>
        <w:t>ô tả chi tiết</w:t>
      </w:r>
    </w:p>
    <w:p w14:paraId="532FD3D8" w14:textId="0AB5CA0C" w:rsidR="004C1AC2" w:rsidRPr="00A96526" w:rsidRDefault="004C1AC2" w:rsidP="004C1AC2">
      <w:pPr>
        <w:pStyle w:val="Heading2"/>
        <w:rPr>
          <w:i w:val="0"/>
          <w:lang w:val="en-US"/>
        </w:rPr>
      </w:pPr>
      <w:bookmarkStart w:id="16" w:name="_Toc10656733"/>
      <w:r w:rsidRPr="00A96526">
        <w:rPr>
          <w:i w:val="0"/>
          <w:lang w:val="en-US"/>
        </w:rPr>
        <w:lastRenderedPageBreak/>
        <w:t xml:space="preserve">Màn hình </w:t>
      </w:r>
      <w:r w:rsidR="009A1355">
        <w:rPr>
          <w:i w:val="0"/>
          <w:lang w:val="en-US"/>
        </w:rPr>
        <w:t>C</w:t>
      </w:r>
      <w:r w:rsidRPr="00A96526">
        <w:rPr>
          <w:i w:val="0"/>
          <w:lang w:val="en-US"/>
        </w:rPr>
        <w:t>hi tiết thể loại phim</w:t>
      </w:r>
      <w:bookmarkEnd w:id="16"/>
    </w:p>
    <w:p w14:paraId="6CDED6FD" w14:textId="77777777" w:rsidR="004C1AC2" w:rsidRDefault="004C1AC2" w:rsidP="004C1AC2">
      <w:pPr>
        <w:rPr>
          <w:lang w:val="en-US"/>
        </w:rPr>
      </w:pPr>
      <w:r>
        <w:rPr>
          <w:noProof/>
          <w:lang w:val="en-US" w:eastAsia="ja-JP"/>
        </w:rPr>
        <w:drawing>
          <wp:inline distT="0" distB="0" distL="0" distR="0" wp14:anchorId="32184B1D" wp14:editId="69066981">
            <wp:extent cx="5724525" cy="7458075"/>
            <wp:effectExtent l="76200" t="76200" r="14287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745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9851D" w14:textId="6D914E5B" w:rsidR="003D1277" w:rsidRDefault="003D1277" w:rsidP="00AB4F2B">
      <w:pPr>
        <w:pStyle w:val="ListParagraph"/>
        <w:numPr>
          <w:ilvl w:val="0"/>
          <w:numId w:val="4"/>
        </w:numPr>
        <w:spacing w:line="480" w:lineRule="auto"/>
        <w:jc w:val="center"/>
        <w:rPr>
          <w:lang w:val="en-US"/>
        </w:rPr>
      </w:pPr>
      <w:r w:rsidRPr="00C702C3">
        <w:rPr>
          <w:lang w:val="en-US"/>
        </w:rPr>
        <w:t>Hình ảnh màn hình</w:t>
      </w:r>
    </w:p>
    <w:p w14:paraId="7A77EADF" w14:textId="77777777" w:rsidR="006109CD" w:rsidRPr="006109CD" w:rsidRDefault="006109CD" w:rsidP="006109CD">
      <w:pPr>
        <w:spacing w:line="480" w:lineRule="auto"/>
        <w:ind w:left="360"/>
        <w:jc w:val="center"/>
        <w:rPr>
          <w:lang w:val="en-US"/>
        </w:rPr>
      </w:pPr>
    </w:p>
    <w:tbl>
      <w:tblPr>
        <w:tblStyle w:val="LightGrid-Accent5"/>
        <w:tblW w:w="8333" w:type="dxa"/>
        <w:jc w:val="center"/>
        <w:tblLook w:val="04A0" w:firstRow="1" w:lastRow="0" w:firstColumn="1" w:lastColumn="0" w:noHBand="0" w:noVBand="1"/>
      </w:tblPr>
      <w:tblGrid>
        <w:gridCol w:w="1395"/>
        <w:gridCol w:w="2108"/>
        <w:gridCol w:w="4830"/>
      </w:tblGrid>
      <w:tr w:rsidR="003D1277" w:rsidRPr="00220A9A" w14:paraId="468C1E43"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1C347836" w14:textId="77777777" w:rsidR="003D1277" w:rsidRPr="00220A9A" w:rsidRDefault="003D1277"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lastRenderedPageBreak/>
              <w:t>STT</w:t>
            </w:r>
          </w:p>
        </w:tc>
        <w:tc>
          <w:tcPr>
            <w:tcW w:w="2108" w:type="dxa"/>
            <w:noWrap/>
            <w:hideMark/>
          </w:tcPr>
          <w:p w14:paraId="23F47ED2" w14:textId="77777777" w:rsidR="003D1277" w:rsidRPr="00220A9A" w:rsidRDefault="003D1277"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75B1F189" w14:textId="77777777" w:rsidR="003D1277" w:rsidRPr="00220A9A" w:rsidRDefault="003D1277"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3D1277" w:rsidRPr="00220A9A" w14:paraId="1ED97B4B"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871D62C" w14:textId="77777777" w:rsidR="003D1277" w:rsidRDefault="003D1277"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123203B2" w14:textId="3F069F28" w:rsidR="003D1277" w:rsidRPr="006109CD" w:rsidRDefault="006109CD"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Link</w:t>
            </w:r>
          </w:p>
        </w:tc>
        <w:tc>
          <w:tcPr>
            <w:tcW w:w="4830" w:type="dxa"/>
            <w:noWrap/>
          </w:tcPr>
          <w:p w14:paraId="41F63EF1" w14:textId="41D8D593" w:rsidR="003D1277" w:rsidRPr="006109CD" w:rsidRDefault="006109CD"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 màn hình 1</w:t>
            </w:r>
            <w:r w:rsidR="00CC56B7">
              <w:rPr>
                <w:rFonts w:ascii="Arial" w:hAnsi="Arial" w:cs="Arial"/>
                <w:color w:val="000000"/>
                <w:sz w:val="20"/>
                <w:lang w:eastAsia="ja-JP"/>
              </w:rPr>
              <w:t>1</w:t>
            </w:r>
            <w:r>
              <w:rPr>
                <w:rFonts w:ascii="Arial" w:hAnsi="Arial" w:cs="Arial"/>
                <w:color w:val="000000"/>
                <w:sz w:val="20"/>
                <w:lang w:eastAsia="ja-JP"/>
              </w:rPr>
              <w:t xml:space="preserve"> (Chi tiết phim)</w:t>
            </w:r>
          </w:p>
        </w:tc>
      </w:tr>
    </w:tbl>
    <w:p w14:paraId="3BEA99BA" w14:textId="27059145" w:rsidR="004C1AC2" w:rsidRPr="003D1277" w:rsidRDefault="003D1277" w:rsidP="00AB4F2B">
      <w:pPr>
        <w:pStyle w:val="ListParagraph"/>
        <w:numPr>
          <w:ilvl w:val="0"/>
          <w:numId w:val="3"/>
        </w:numPr>
        <w:jc w:val="center"/>
        <w:rPr>
          <w:lang w:val="en-US"/>
        </w:rPr>
      </w:pPr>
      <w:r>
        <w:rPr>
          <w:lang w:val="en-US"/>
        </w:rPr>
        <w:t>M</w:t>
      </w:r>
      <w:r w:rsidRPr="00220A9A">
        <w:rPr>
          <w:lang w:val="en-US"/>
        </w:rPr>
        <w:t>ô tả chi tiết</w:t>
      </w:r>
    </w:p>
    <w:p w14:paraId="1AB60567" w14:textId="0E1C6661" w:rsidR="009A1355" w:rsidRPr="00A96526" w:rsidRDefault="009A1355" w:rsidP="009A1355">
      <w:pPr>
        <w:pStyle w:val="Heading2"/>
        <w:rPr>
          <w:i w:val="0"/>
          <w:lang w:val="en-US"/>
        </w:rPr>
      </w:pPr>
      <w:bookmarkStart w:id="17" w:name="_Toc10656734"/>
      <w:r w:rsidRPr="00A96526">
        <w:rPr>
          <w:i w:val="0"/>
          <w:lang w:val="en-US"/>
        </w:rPr>
        <w:t>Màn hình</w:t>
      </w:r>
      <w:r>
        <w:rPr>
          <w:i w:val="0"/>
          <w:lang w:val="en-US"/>
        </w:rPr>
        <w:t xml:space="preserve"> Kết quả tìm kiếm</w:t>
      </w:r>
      <w:bookmarkEnd w:id="17"/>
    </w:p>
    <w:p w14:paraId="53F9F4CB" w14:textId="63FFC76D" w:rsidR="009A1355" w:rsidRDefault="009A1355" w:rsidP="009A1355">
      <w:pPr>
        <w:rPr>
          <w:lang w:val="en-US"/>
        </w:rPr>
      </w:pPr>
    </w:p>
    <w:p w14:paraId="3730E850" w14:textId="1BE362C9" w:rsidR="009A1355" w:rsidRDefault="00CC56B7" w:rsidP="009A1355">
      <w:pPr>
        <w:rPr>
          <w:lang w:val="en-US"/>
        </w:rPr>
      </w:pPr>
      <w:r>
        <w:rPr>
          <w:noProof/>
        </w:rPr>
        <w:drawing>
          <wp:inline distT="0" distB="0" distL="0" distR="0" wp14:anchorId="1DD9E3F9" wp14:editId="4F5E2E1F">
            <wp:extent cx="5732145" cy="7343775"/>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7343775"/>
                    </a:xfrm>
                    <a:prstGeom prst="rect">
                      <a:avLst/>
                    </a:prstGeom>
                    <a:noFill/>
                    <a:ln>
                      <a:noFill/>
                    </a:ln>
                  </pic:spPr>
                </pic:pic>
              </a:graphicData>
            </a:graphic>
          </wp:inline>
        </w:drawing>
      </w:r>
    </w:p>
    <w:p w14:paraId="4950E084" w14:textId="77777777" w:rsidR="004F3E10" w:rsidRPr="00C702C3" w:rsidRDefault="004F3E10"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4F3E10" w:rsidRPr="00220A9A" w14:paraId="6104E8B6" w14:textId="77777777" w:rsidTr="00CE2D7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3EC2005E" w14:textId="77777777" w:rsidR="004F3E10" w:rsidRPr="00220A9A" w:rsidRDefault="004F3E10" w:rsidP="00CE2D75">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lastRenderedPageBreak/>
              <w:t>STT</w:t>
            </w:r>
          </w:p>
        </w:tc>
        <w:tc>
          <w:tcPr>
            <w:tcW w:w="2108" w:type="dxa"/>
            <w:noWrap/>
            <w:hideMark/>
          </w:tcPr>
          <w:p w14:paraId="3394FCE0"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75B5F856" w14:textId="77777777" w:rsidR="004F3E10" w:rsidRPr="00220A9A" w:rsidRDefault="004F3E10" w:rsidP="00CE2D7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4F3E10" w:rsidRPr="00220A9A" w14:paraId="380A72B9" w14:textId="77777777" w:rsidTr="00CE2D7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460767F" w14:textId="77777777" w:rsidR="004F3E10" w:rsidRDefault="004F3E10" w:rsidP="00CE2D75">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53AE9A96" w14:textId="2CF9383E" w:rsidR="004F3E10" w:rsidRPr="006109CD" w:rsidRDefault="00CC56B7"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Link</w:t>
            </w:r>
          </w:p>
        </w:tc>
        <w:tc>
          <w:tcPr>
            <w:tcW w:w="4830" w:type="dxa"/>
            <w:noWrap/>
          </w:tcPr>
          <w:p w14:paraId="6C6D4C06" w14:textId="34755837" w:rsidR="004F3E10" w:rsidRPr="006109CD" w:rsidRDefault="00CC56B7" w:rsidP="00CE2D75">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sang màn hình 11 (Chi tiết phim)</w:t>
            </w:r>
          </w:p>
        </w:tc>
      </w:tr>
    </w:tbl>
    <w:p w14:paraId="37B60A7E" w14:textId="77777777" w:rsidR="004F3E10" w:rsidRDefault="004F3E10" w:rsidP="00AB4F2B">
      <w:pPr>
        <w:pStyle w:val="ListParagraph"/>
        <w:numPr>
          <w:ilvl w:val="0"/>
          <w:numId w:val="3"/>
        </w:numPr>
        <w:jc w:val="center"/>
        <w:rPr>
          <w:lang w:val="en-US"/>
        </w:rPr>
      </w:pPr>
      <w:r>
        <w:rPr>
          <w:lang w:val="en-US"/>
        </w:rPr>
        <w:t>M</w:t>
      </w:r>
      <w:r w:rsidRPr="00220A9A">
        <w:rPr>
          <w:lang w:val="en-US"/>
        </w:rPr>
        <w:t>ô tả chi tiết</w:t>
      </w:r>
    </w:p>
    <w:p w14:paraId="5DBD500D" w14:textId="77777777" w:rsidR="004F3E10" w:rsidRDefault="004F3E10" w:rsidP="004F3E10">
      <w:pPr>
        <w:rPr>
          <w:lang w:val="en-US"/>
        </w:rPr>
      </w:pPr>
    </w:p>
    <w:p w14:paraId="6A4D135C" w14:textId="77777777" w:rsidR="009A1355" w:rsidRDefault="009A1355" w:rsidP="009A1355">
      <w:pPr>
        <w:rPr>
          <w:lang w:val="en-US"/>
        </w:rPr>
      </w:pPr>
    </w:p>
    <w:p w14:paraId="29ECA982" w14:textId="77777777" w:rsidR="009A1355" w:rsidRDefault="009A1355" w:rsidP="009A1355">
      <w:pPr>
        <w:rPr>
          <w:lang w:val="en-US"/>
        </w:rPr>
      </w:pPr>
    </w:p>
    <w:p w14:paraId="772FA814" w14:textId="77777777" w:rsidR="009A1355" w:rsidRDefault="009A1355" w:rsidP="009A1355">
      <w:pPr>
        <w:rPr>
          <w:lang w:val="en-US"/>
        </w:rPr>
      </w:pPr>
    </w:p>
    <w:p w14:paraId="7A500EE2" w14:textId="77777777" w:rsidR="009A1355" w:rsidRDefault="009A1355" w:rsidP="009A1355">
      <w:pPr>
        <w:rPr>
          <w:lang w:val="en-US"/>
        </w:rPr>
      </w:pPr>
    </w:p>
    <w:p w14:paraId="46BCE4A1" w14:textId="28027254" w:rsidR="00451F3B" w:rsidRPr="00A96526" w:rsidRDefault="009A1355" w:rsidP="00451F3B">
      <w:pPr>
        <w:pStyle w:val="Heading2"/>
        <w:rPr>
          <w:i w:val="0"/>
          <w:lang w:val="en-US"/>
        </w:rPr>
      </w:pPr>
      <w:bookmarkStart w:id="18" w:name="_Toc10656735"/>
      <w:r>
        <w:rPr>
          <w:i w:val="0"/>
          <w:lang w:val="en-US"/>
        </w:rPr>
        <w:lastRenderedPageBreak/>
        <w:t>Màn hình C</w:t>
      </w:r>
      <w:r w:rsidR="00451F3B" w:rsidRPr="00A96526">
        <w:rPr>
          <w:i w:val="0"/>
          <w:lang w:val="en-US"/>
        </w:rPr>
        <w:t>hi tiết phim</w:t>
      </w:r>
      <w:bookmarkEnd w:id="18"/>
    </w:p>
    <w:p w14:paraId="0D9DD9C2" w14:textId="669288F9" w:rsidR="00451F3B" w:rsidRDefault="006109CD" w:rsidP="003D1277">
      <w:pPr>
        <w:jc w:val="center"/>
        <w:rPr>
          <w:lang w:val="en-US"/>
        </w:rPr>
      </w:pPr>
      <w:r>
        <w:rPr>
          <w:noProof/>
          <w:lang w:val="en-US" w:eastAsia="ja-JP"/>
        </w:rPr>
        <w:drawing>
          <wp:inline distT="0" distB="0" distL="0" distR="0" wp14:anchorId="1E9D9346" wp14:editId="1E279D9A">
            <wp:extent cx="4657725" cy="7734300"/>
            <wp:effectExtent l="76200" t="76200" r="14287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725" cy="773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C461D" w14:textId="77777777" w:rsidR="003D1277" w:rsidRPr="00C702C3" w:rsidRDefault="003D1277"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3D1277" w:rsidRPr="00220A9A" w14:paraId="70998867"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634A9E80" w14:textId="77777777" w:rsidR="003D1277" w:rsidRPr="00220A9A" w:rsidRDefault="003D1277"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lastRenderedPageBreak/>
              <w:t>STT</w:t>
            </w:r>
          </w:p>
        </w:tc>
        <w:tc>
          <w:tcPr>
            <w:tcW w:w="2108" w:type="dxa"/>
            <w:noWrap/>
            <w:hideMark/>
          </w:tcPr>
          <w:p w14:paraId="40AF77C8" w14:textId="77777777" w:rsidR="003D1277" w:rsidRPr="00220A9A" w:rsidRDefault="003D1277"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269300FC" w14:textId="77777777" w:rsidR="003D1277" w:rsidRPr="00220A9A" w:rsidRDefault="003D1277"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3D1277" w:rsidRPr="00220A9A" w14:paraId="5E30D042"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4D12D4D9" w14:textId="77777777" w:rsidR="003D1277" w:rsidRDefault="003D1277"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667C655E" w14:textId="2B3066E4" w:rsidR="003D1277" w:rsidRPr="006109CD" w:rsidRDefault="006109CD"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Button</w:t>
            </w:r>
          </w:p>
        </w:tc>
        <w:tc>
          <w:tcPr>
            <w:tcW w:w="4830" w:type="dxa"/>
            <w:noWrap/>
          </w:tcPr>
          <w:p w14:paraId="1E91E5FD" w14:textId="74A6DA33" w:rsidR="003D1277" w:rsidRPr="006109CD" w:rsidRDefault="006109CD"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Chuyển quan màn hình 13 (Đặt vé)</w:t>
            </w:r>
          </w:p>
        </w:tc>
      </w:tr>
      <w:tr w:rsidR="006109CD" w:rsidRPr="00220A9A" w14:paraId="32AF2FA6"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407715E2" w14:textId="05C3C940" w:rsidR="006109CD" w:rsidRPr="006109CD" w:rsidRDefault="006109CD" w:rsidP="00C2359A">
            <w:pPr>
              <w:widowControl/>
              <w:spacing w:line="240" w:lineRule="auto"/>
              <w:jc w:val="center"/>
              <w:rPr>
                <w:rFonts w:ascii="Arial" w:hAnsi="Arial" w:cs="Arial"/>
                <w:color w:val="000000"/>
                <w:sz w:val="20"/>
                <w:lang w:eastAsia="ja-JP"/>
              </w:rPr>
            </w:pPr>
            <w:r>
              <w:rPr>
                <w:rFonts w:ascii="Arial" w:hAnsi="Arial" w:cs="Arial"/>
                <w:color w:val="000000"/>
                <w:sz w:val="20"/>
                <w:lang w:eastAsia="ja-JP"/>
              </w:rPr>
              <w:t>2</w:t>
            </w:r>
          </w:p>
        </w:tc>
        <w:tc>
          <w:tcPr>
            <w:tcW w:w="2108" w:type="dxa"/>
            <w:noWrap/>
          </w:tcPr>
          <w:p w14:paraId="338F6228" w14:textId="62A218FA" w:rsidR="006109CD" w:rsidRDefault="006109CD"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Button</w:t>
            </w:r>
          </w:p>
        </w:tc>
        <w:tc>
          <w:tcPr>
            <w:tcW w:w="4830" w:type="dxa"/>
            <w:noWrap/>
          </w:tcPr>
          <w:p w14:paraId="1EB57751" w14:textId="0747FD86" w:rsidR="006109CD" w:rsidRDefault="00364E49"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eastAsia="ja-JP"/>
              </w:rPr>
            </w:pPr>
            <w:r>
              <w:rPr>
                <w:rFonts w:ascii="Arial" w:hAnsi="Arial" w:cs="Arial"/>
                <w:color w:val="000000"/>
                <w:sz w:val="20"/>
                <w:lang w:eastAsia="ja-JP"/>
              </w:rPr>
              <w:t>Thông tin bình luận hiển thị lên màn hình</w:t>
            </w:r>
          </w:p>
        </w:tc>
      </w:tr>
    </w:tbl>
    <w:p w14:paraId="6A768E00" w14:textId="6A65C1C0" w:rsidR="00451F3B" w:rsidRDefault="003D1277" w:rsidP="00AB4F2B">
      <w:pPr>
        <w:pStyle w:val="ListParagraph"/>
        <w:numPr>
          <w:ilvl w:val="0"/>
          <w:numId w:val="3"/>
        </w:numPr>
        <w:jc w:val="center"/>
        <w:rPr>
          <w:lang w:val="en-US"/>
        </w:rPr>
      </w:pPr>
      <w:r>
        <w:rPr>
          <w:lang w:val="en-US"/>
        </w:rPr>
        <w:t>M</w:t>
      </w:r>
      <w:r w:rsidRPr="00220A9A">
        <w:rPr>
          <w:lang w:val="en-US"/>
        </w:rPr>
        <w:t>ô tả chi tiết</w:t>
      </w:r>
    </w:p>
    <w:p w14:paraId="7CC7D755" w14:textId="77777777" w:rsidR="00452FC6" w:rsidRPr="00452FC6" w:rsidRDefault="00452FC6" w:rsidP="00452FC6">
      <w:pPr>
        <w:ind w:left="360"/>
        <w:rPr>
          <w:lang w:val="en-US"/>
        </w:rPr>
      </w:pPr>
    </w:p>
    <w:p w14:paraId="70F54A37" w14:textId="4BD94023" w:rsidR="004C1AC2" w:rsidRPr="00A96526" w:rsidRDefault="009A1355" w:rsidP="004C1AC2">
      <w:pPr>
        <w:pStyle w:val="Heading2"/>
        <w:rPr>
          <w:i w:val="0"/>
          <w:lang w:val="en-US"/>
        </w:rPr>
      </w:pPr>
      <w:bookmarkStart w:id="19" w:name="_Toc10656736"/>
      <w:r>
        <w:rPr>
          <w:i w:val="0"/>
          <w:lang w:val="en-US"/>
        </w:rPr>
        <w:t xml:space="preserve">Màn hình </w:t>
      </w:r>
      <w:r w:rsidR="003D1277">
        <w:rPr>
          <w:i w:val="0"/>
          <w:lang w:val="en-US"/>
        </w:rPr>
        <w:t>X</w:t>
      </w:r>
      <w:r w:rsidR="004C1AC2" w:rsidRPr="00A96526">
        <w:rPr>
          <w:i w:val="0"/>
          <w:lang w:val="en-US"/>
        </w:rPr>
        <w:t>em lịch chiếu phim</w:t>
      </w:r>
      <w:bookmarkEnd w:id="19"/>
    </w:p>
    <w:p w14:paraId="0D2D1ACB" w14:textId="26A8467F" w:rsidR="004C1AC2" w:rsidRDefault="00452FC6" w:rsidP="00452FC6">
      <w:pPr>
        <w:jc w:val="center"/>
        <w:rPr>
          <w:lang w:val="en-US"/>
        </w:rPr>
      </w:pPr>
      <w:r>
        <w:rPr>
          <w:noProof/>
          <w:lang w:val="en-US" w:eastAsia="ja-JP"/>
        </w:rPr>
        <w:drawing>
          <wp:inline distT="0" distB="0" distL="0" distR="0" wp14:anchorId="20A52E56" wp14:editId="483C6C39">
            <wp:extent cx="5582429" cy="5849166"/>
            <wp:effectExtent l="76200" t="76200" r="132715" b="132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5582429" cy="58491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7BA4BF" w14:textId="77777777" w:rsidR="00452FC6" w:rsidRPr="00C702C3" w:rsidRDefault="00452FC6"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452FC6" w:rsidRPr="00220A9A" w14:paraId="3808BCC2"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466C18B1" w14:textId="77777777" w:rsidR="00452FC6" w:rsidRPr="00220A9A" w:rsidRDefault="00452FC6"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3BFC07F5" w14:textId="77777777" w:rsidR="00452FC6" w:rsidRPr="00220A9A" w:rsidRDefault="00452FC6"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4ECA0AAF" w14:textId="77777777" w:rsidR="00452FC6" w:rsidRPr="00220A9A" w:rsidRDefault="00452FC6"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452FC6" w:rsidRPr="00220A9A" w14:paraId="3C408266"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423E2882" w14:textId="77777777" w:rsidR="00452FC6" w:rsidRDefault="00452FC6"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65A4C862" w14:textId="6BE8F78A" w:rsidR="00452FC6" w:rsidRDefault="00452FC6"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Option</w:t>
            </w:r>
          </w:p>
        </w:tc>
        <w:tc>
          <w:tcPr>
            <w:tcW w:w="4830" w:type="dxa"/>
            <w:noWrap/>
          </w:tcPr>
          <w:p w14:paraId="247C8FAF" w14:textId="77777777" w:rsidR="00452FC6" w:rsidRDefault="00452FC6"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Xuất hiện các option, khi người dùng nhấp chọn 1 option, hệ thống sẽ hiển thị kết quả lịch chiếu tương ứng với chi nhánh cần tìm.</w:t>
            </w:r>
          </w:p>
          <w:p w14:paraId="7DA84A8A" w14:textId="4FF4AEE4" w:rsidR="00452FC6" w:rsidRDefault="00452FC6" w:rsidP="00452FC6">
            <w:pPr>
              <w:widowControl/>
              <w:spacing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noProof/>
                <w:lang w:val="en-US" w:eastAsia="ja-JP"/>
              </w:rPr>
              <w:lastRenderedPageBreak/>
              <w:drawing>
                <wp:inline distT="0" distB="0" distL="0" distR="0" wp14:anchorId="78E63C63" wp14:editId="103C8E93">
                  <wp:extent cx="1390650" cy="1123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558" t="4581" r="7558" b="5343"/>
                          <a:stretch/>
                        </pic:blipFill>
                        <pic:spPr bwMode="auto">
                          <a:xfrm>
                            <a:off x="0" y="0"/>
                            <a:ext cx="1390650" cy="1123950"/>
                          </a:xfrm>
                          <a:prstGeom prst="rect">
                            <a:avLst/>
                          </a:prstGeom>
                          <a:ln>
                            <a:noFill/>
                          </a:ln>
                          <a:extLst>
                            <a:ext uri="{53640926-AAD7-44D8-BBD7-CCE9431645EC}">
                              <a14:shadowObscured xmlns:a14="http://schemas.microsoft.com/office/drawing/2010/main"/>
                            </a:ext>
                          </a:extLst>
                        </pic:spPr>
                      </pic:pic>
                    </a:graphicData>
                  </a:graphic>
                </wp:inline>
              </w:drawing>
            </w:r>
          </w:p>
        </w:tc>
      </w:tr>
      <w:tr w:rsidR="00452FC6" w:rsidRPr="00220A9A" w14:paraId="6D0B26E0"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36A2E028" w14:textId="7E365778" w:rsidR="00452FC6" w:rsidRDefault="00452FC6"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lastRenderedPageBreak/>
              <w:t>2</w:t>
            </w:r>
          </w:p>
        </w:tc>
        <w:tc>
          <w:tcPr>
            <w:tcW w:w="2108" w:type="dxa"/>
            <w:noWrap/>
          </w:tcPr>
          <w:p w14:paraId="217E2903" w14:textId="05C68E09" w:rsidR="00452FC6" w:rsidRDefault="00452FC6"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Input (type date)</w:t>
            </w:r>
          </w:p>
        </w:tc>
        <w:tc>
          <w:tcPr>
            <w:tcW w:w="4830" w:type="dxa"/>
            <w:noWrap/>
          </w:tcPr>
          <w:p w14:paraId="55C2F872" w14:textId="77777777" w:rsidR="00452FC6" w:rsidRDefault="00452FC6" w:rsidP="00452FC6">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Hiển thị hộp thoại chọn ngày, khi người dùng bấm chọn một ngày cụ thể, màn hình sẽ hiển thị các bộ phim được chiếu trong ngày đó.</w:t>
            </w:r>
          </w:p>
          <w:p w14:paraId="7FF820B1" w14:textId="153FC5DA" w:rsidR="00452FC6" w:rsidRDefault="00452FC6" w:rsidP="00452FC6">
            <w:pPr>
              <w:widowControl/>
              <w:spacing w:line="240"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noProof/>
                <w:lang w:val="en-US" w:eastAsia="ja-JP"/>
              </w:rPr>
              <w:drawing>
                <wp:inline distT="0" distB="0" distL="0" distR="0" wp14:anchorId="4A95F6CA" wp14:editId="76298A5E">
                  <wp:extent cx="2505075" cy="2209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05075" cy="2209800"/>
                          </a:xfrm>
                          <a:prstGeom prst="rect">
                            <a:avLst/>
                          </a:prstGeom>
                        </pic:spPr>
                      </pic:pic>
                    </a:graphicData>
                  </a:graphic>
                </wp:inline>
              </w:drawing>
            </w:r>
          </w:p>
        </w:tc>
      </w:tr>
      <w:tr w:rsidR="00452FC6" w:rsidRPr="00220A9A" w14:paraId="65F0C882"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5AF743C0" w14:textId="5AA97EFF" w:rsidR="00452FC6" w:rsidRDefault="00452FC6"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3</w:t>
            </w:r>
          </w:p>
        </w:tc>
        <w:tc>
          <w:tcPr>
            <w:tcW w:w="2108" w:type="dxa"/>
            <w:noWrap/>
          </w:tcPr>
          <w:p w14:paraId="5AEEF52A" w14:textId="035A082E" w:rsidR="00452FC6" w:rsidRDefault="00452FC6"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1C4032FD" w14:textId="2FF87D31" w:rsidR="00452FC6" w:rsidRDefault="00452FC6"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11</w:t>
            </w:r>
          </w:p>
        </w:tc>
      </w:tr>
      <w:tr w:rsidR="00452FC6" w:rsidRPr="00220A9A" w14:paraId="76A3375F"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36C8A10" w14:textId="3379D714" w:rsidR="00452FC6" w:rsidRDefault="00452FC6"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4</w:t>
            </w:r>
          </w:p>
        </w:tc>
        <w:tc>
          <w:tcPr>
            <w:tcW w:w="2108" w:type="dxa"/>
            <w:noWrap/>
          </w:tcPr>
          <w:p w14:paraId="75F92B40" w14:textId="6AE78848" w:rsidR="00452FC6" w:rsidRDefault="00452FC6"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4F6416EF" w14:textId="77777777" w:rsidR="00452FC6" w:rsidRDefault="00452FC6"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10</w:t>
            </w:r>
          </w:p>
          <w:p w14:paraId="72FD333A" w14:textId="4DD0B480" w:rsidR="00452FC6" w:rsidRDefault="00452FC6"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(Với từ khóa tìm kiếm là tên đạo diễn)</w:t>
            </w:r>
          </w:p>
        </w:tc>
      </w:tr>
      <w:tr w:rsidR="00452FC6" w:rsidRPr="00220A9A" w14:paraId="12112481"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504EB63" w14:textId="1B2A248A" w:rsidR="00452FC6" w:rsidRDefault="005F4494"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5</w:t>
            </w:r>
          </w:p>
        </w:tc>
        <w:tc>
          <w:tcPr>
            <w:tcW w:w="2108" w:type="dxa"/>
            <w:noWrap/>
          </w:tcPr>
          <w:p w14:paraId="28C6E465" w14:textId="3AC87BE7" w:rsidR="00452FC6" w:rsidRDefault="005F4494"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7134CFB4" w14:textId="4CE55AA4" w:rsidR="00452FC6" w:rsidRDefault="005F4494"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13</w:t>
            </w:r>
          </w:p>
        </w:tc>
      </w:tr>
    </w:tbl>
    <w:p w14:paraId="11D75D0C" w14:textId="59A0EA50" w:rsidR="00452FC6" w:rsidRDefault="00452FC6" w:rsidP="00AB4F2B">
      <w:pPr>
        <w:pStyle w:val="ListParagraph"/>
        <w:numPr>
          <w:ilvl w:val="0"/>
          <w:numId w:val="3"/>
        </w:numPr>
        <w:jc w:val="center"/>
        <w:rPr>
          <w:lang w:val="en-US"/>
        </w:rPr>
      </w:pPr>
      <w:r>
        <w:rPr>
          <w:lang w:val="en-US"/>
        </w:rPr>
        <w:t>M</w:t>
      </w:r>
      <w:r w:rsidRPr="00220A9A">
        <w:rPr>
          <w:lang w:val="en-US"/>
        </w:rPr>
        <w:t>ô tả chi tiết</w:t>
      </w:r>
    </w:p>
    <w:p w14:paraId="694B9C84" w14:textId="77777777" w:rsidR="004C1AC2" w:rsidRDefault="004C1AC2" w:rsidP="004C1AC2">
      <w:pPr>
        <w:rPr>
          <w:lang w:val="en-US"/>
        </w:rPr>
      </w:pPr>
    </w:p>
    <w:p w14:paraId="6484761F" w14:textId="728D4D00" w:rsidR="00EC0F1F" w:rsidRPr="00A96526" w:rsidRDefault="00EC0F1F" w:rsidP="00EC0F1F">
      <w:pPr>
        <w:pStyle w:val="Heading2"/>
        <w:rPr>
          <w:i w:val="0"/>
          <w:lang w:val="en-US"/>
        </w:rPr>
      </w:pPr>
      <w:bookmarkStart w:id="20" w:name="_Toc10656737"/>
      <w:r w:rsidRPr="00A96526">
        <w:rPr>
          <w:i w:val="0"/>
          <w:lang w:val="en-US"/>
        </w:rPr>
        <w:t xml:space="preserve">Màn hình </w:t>
      </w:r>
      <w:r w:rsidR="009A1355">
        <w:rPr>
          <w:i w:val="0"/>
          <w:lang w:val="en-US"/>
        </w:rPr>
        <w:t>Đ</w:t>
      </w:r>
      <w:r w:rsidR="004C1AC2" w:rsidRPr="00A96526">
        <w:rPr>
          <w:i w:val="0"/>
          <w:lang w:val="en-US"/>
        </w:rPr>
        <w:t>ặt vé</w:t>
      </w:r>
      <w:bookmarkEnd w:id="20"/>
    </w:p>
    <w:p w14:paraId="48B4698A" w14:textId="187C1E9B" w:rsidR="00EC0F1F" w:rsidRDefault="005F4494" w:rsidP="00EC0F1F">
      <w:pPr>
        <w:rPr>
          <w:lang w:val="en-US"/>
        </w:rPr>
      </w:pPr>
      <w:r>
        <w:rPr>
          <w:noProof/>
          <w:lang w:val="en-US" w:eastAsia="ja-JP"/>
        </w:rPr>
        <w:drawing>
          <wp:inline distT="0" distB="0" distL="0" distR="0" wp14:anchorId="6CAED37A" wp14:editId="6627CFED">
            <wp:extent cx="5732145" cy="3222494"/>
            <wp:effectExtent l="76200" t="76200" r="135255" b="130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3222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C31C3" w14:textId="77777777" w:rsidR="005F4494" w:rsidRPr="00C702C3" w:rsidRDefault="005F4494" w:rsidP="00AB4F2B">
      <w:pPr>
        <w:pStyle w:val="ListParagraph"/>
        <w:numPr>
          <w:ilvl w:val="0"/>
          <w:numId w:val="4"/>
        </w:numPr>
        <w:spacing w:line="480" w:lineRule="auto"/>
        <w:jc w:val="center"/>
        <w:rPr>
          <w:lang w:val="en-US"/>
        </w:rPr>
      </w:pPr>
      <w:r w:rsidRPr="00C702C3">
        <w:rPr>
          <w:lang w:val="en-US"/>
        </w:rPr>
        <w:lastRenderedPageBreak/>
        <w:t>Hình ảnh màn hình</w:t>
      </w:r>
    </w:p>
    <w:tbl>
      <w:tblPr>
        <w:tblStyle w:val="LightGrid-Accent5"/>
        <w:tblW w:w="8333" w:type="dxa"/>
        <w:jc w:val="center"/>
        <w:tblLook w:val="04A0" w:firstRow="1" w:lastRow="0" w:firstColumn="1" w:lastColumn="0" w:noHBand="0" w:noVBand="1"/>
      </w:tblPr>
      <w:tblGrid>
        <w:gridCol w:w="1387"/>
        <w:gridCol w:w="2096"/>
        <w:gridCol w:w="5760"/>
      </w:tblGrid>
      <w:tr w:rsidR="004F6343" w:rsidRPr="00220A9A" w14:paraId="3373B7D3"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714DC168" w14:textId="77777777" w:rsidR="005F4494" w:rsidRPr="00220A9A" w:rsidRDefault="005F4494"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4F019C21" w14:textId="77777777" w:rsidR="005F4494" w:rsidRPr="00220A9A" w:rsidRDefault="005F4494"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0BCF86D1" w14:textId="77777777" w:rsidR="005F4494" w:rsidRPr="00220A9A" w:rsidRDefault="005F4494"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5F4494" w:rsidRPr="00220A9A" w14:paraId="7E69D9A1"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795FE075" w14:textId="77777777" w:rsidR="005F4494" w:rsidRDefault="005F4494"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6E32DB4B" w14:textId="3C79360C" w:rsidR="005F4494" w:rsidRDefault="005F4494"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3013B094" w14:textId="111B2BDA" w:rsidR="005F4494" w:rsidRDefault="005F4494"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(Bị disabled)</w:t>
            </w:r>
          </w:p>
        </w:tc>
      </w:tr>
      <w:tr w:rsidR="005F4494" w:rsidRPr="00220A9A" w14:paraId="24D1FA95"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DB6166A" w14:textId="2686F435" w:rsidR="005F4494" w:rsidRDefault="005F4494"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108" w:type="dxa"/>
            <w:noWrap/>
          </w:tcPr>
          <w:p w14:paraId="1D869BA1" w14:textId="6EE21379" w:rsidR="005F4494" w:rsidRDefault="005F4494"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Input (type: number)</w:t>
            </w:r>
          </w:p>
        </w:tc>
        <w:tc>
          <w:tcPr>
            <w:tcW w:w="4830" w:type="dxa"/>
            <w:noWrap/>
          </w:tcPr>
          <w:p w14:paraId="5DF2C0FE" w14:textId="77777777" w:rsidR="005F4494" w:rsidRDefault="005F4494"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Lưu lại số lượng vé người dùng đặt để xử lý phần hiển thị hóa đơn thanh toán</w:t>
            </w:r>
          </w:p>
          <w:p w14:paraId="6A3C6A6A" w14:textId="77777777" w:rsidR="004F6343" w:rsidRDefault="004F6343" w:rsidP="00C2359A">
            <w:pPr>
              <w:widowControl/>
              <w:spacing w:line="240" w:lineRule="auto"/>
              <w:cnfStyle w:val="000000010000" w:firstRow="0" w:lastRow="0" w:firstColumn="0" w:lastColumn="0" w:oddVBand="0" w:evenVBand="0" w:oddHBand="0" w:evenHBand="1" w:firstRowFirstColumn="0" w:firstRowLastColumn="0" w:lastRowFirstColumn="0" w:lastRowLastColumn="0"/>
              <w:rPr>
                <w:noProof/>
                <w:lang w:val="en-US" w:eastAsia="ja-JP"/>
              </w:rPr>
            </w:pPr>
          </w:p>
          <w:p w14:paraId="2ACB5EB8" w14:textId="56FD7622" w:rsidR="004F6343" w:rsidRDefault="004F6343" w:rsidP="00C2359A">
            <w:pPr>
              <w:widowControl/>
              <w:spacing w:line="240" w:lineRule="auto"/>
              <w:cnfStyle w:val="000000010000" w:firstRow="0" w:lastRow="0" w:firstColumn="0" w:lastColumn="0" w:oddVBand="0" w:evenVBand="0" w:oddHBand="0" w:evenHBand="1" w:firstRowFirstColumn="0" w:firstRowLastColumn="0" w:lastRowFirstColumn="0" w:lastRowLastColumn="0"/>
              <w:rPr>
                <w:noProof/>
                <w:lang w:val="en-US" w:eastAsia="ja-JP"/>
              </w:rPr>
            </w:pPr>
            <w:r>
              <w:rPr>
                <w:noProof/>
                <w:lang w:val="en-US" w:eastAsia="ja-JP"/>
              </w:rPr>
              <w:drawing>
                <wp:inline distT="0" distB="0" distL="0" distR="0" wp14:anchorId="54A9E685" wp14:editId="04DCAB84">
                  <wp:extent cx="3324605" cy="3476625"/>
                  <wp:effectExtent l="76200" t="76200" r="142875" b="1238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25467" cy="3477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0D2F07" w14:textId="62296CB6" w:rsidR="004F6343" w:rsidRDefault="004F6343"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p>
        </w:tc>
      </w:tr>
      <w:tr w:rsidR="005F4494" w:rsidRPr="00220A9A" w14:paraId="2BCAE881"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382CE529" w14:textId="22466D0A" w:rsidR="005F4494" w:rsidRDefault="005F4494"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3</w:t>
            </w:r>
          </w:p>
        </w:tc>
        <w:tc>
          <w:tcPr>
            <w:tcW w:w="2108" w:type="dxa"/>
            <w:noWrap/>
          </w:tcPr>
          <w:p w14:paraId="2D60191B" w14:textId="02D1D9C0" w:rsidR="005F4494" w:rsidRDefault="005F4494"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5AAFF806" w14:textId="405C3CD5" w:rsidR="005F4494" w:rsidRDefault="005F4494"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14</w:t>
            </w:r>
          </w:p>
        </w:tc>
      </w:tr>
      <w:tr w:rsidR="005F4494" w:rsidRPr="00220A9A" w14:paraId="1AF72A0D"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E482112" w14:textId="1714FB4F" w:rsidR="005F4494" w:rsidRDefault="005F4494"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4</w:t>
            </w:r>
          </w:p>
        </w:tc>
        <w:tc>
          <w:tcPr>
            <w:tcW w:w="2108" w:type="dxa"/>
            <w:noWrap/>
          </w:tcPr>
          <w:p w14:paraId="50296929" w14:textId="6D8E3EEC" w:rsidR="005F4494" w:rsidRDefault="005F4494"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Text</w:t>
            </w:r>
          </w:p>
        </w:tc>
        <w:tc>
          <w:tcPr>
            <w:tcW w:w="4830" w:type="dxa"/>
            <w:noWrap/>
          </w:tcPr>
          <w:p w14:paraId="20AC8AFF" w14:textId="77777777" w:rsidR="005F4494" w:rsidRDefault="005F4494"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Hiển thị hóa đơn thanh toán, số tiền trên hóa đơn sẽ thay đổi khi người dùng thay đổi số lượng vé</w:t>
            </w:r>
          </w:p>
          <w:p w14:paraId="165D1A47" w14:textId="77777777" w:rsidR="004F6343" w:rsidRDefault="004F6343"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p>
          <w:p w14:paraId="0CC5CDC5" w14:textId="1B73A5FB" w:rsidR="004F6343" w:rsidRDefault="004F6343"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noProof/>
                <w:lang w:val="en-US" w:eastAsia="ja-JP"/>
              </w:rPr>
              <w:lastRenderedPageBreak/>
              <w:drawing>
                <wp:inline distT="0" distB="0" distL="0" distR="0" wp14:anchorId="3EB3567D" wp14:editId="3455BF1E">
                  <wp:extent cx="3324605" cy="3476625"/>
                  <wp:effectExtent l="76200" t="76200" r="142875" b="1238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25467" cy="3477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B41785" w14:textId="0510E2F7" w:rsidR="004F6343" w:rsidRDefault="004F6343"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p>
        </w:tc>
      </w:tr>
      <w:tr w:rsidR="005F4494" w:rsidRPr="00220A9A" w14:paraId="49CE9059"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5701AB12" w14:textId="148487BE" w:rsidR="005F4494" w:rsidRDefault="005F4494"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lastRenderedPageBreak/>
              <w:t>5</w:t>
            </w:r>
          </w:p>
        </w:tc>
        <w:tc>
          <w:tcPr>
            <w:tcW w:w="2108" w:type="dxa"/>
            <w:noWrap/>
          </w:tcPr>
          <w:p w14:paraId="760CB57E" w14:textId="64589EA7" w:rsidR="005F4494" w:rsidRDefault="005F4494"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609B8873" w14:textId="36CB4B61" w:rsidR="005F4494" w:rsidRDefault="005F4494"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11</w:t>
            </w:r>
          </w:p>
        </w:tc>
      </w:tr>
      <w:tr w:rsidR="005F4494" w:rsidRPr="00220A9A" w14:paraId="2B8B7E40"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9079EE4" w14:textId="217729AE" w:rsidR="005F4494" w:rsidRDefault="005F4494"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6</w:t>
            </w:r>
          </w:p>
        </w:tc>
        <w:tc>
          <w:tcPr>
            <w:tcW w:w="2108" w:type="dxa"/>
            <w:noWrap/>
          </w:tcPr>
          <w:p w14:paraId="0467534B" w14:textId="3017927E" w:rsidR="005F4494" w:rsidRDefault="005F4494"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135BC5D7" w14:textId="77777777" w:rsidR="005F4494" w:rsidRDefault="005F4494"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10</w:t>
            </w:r>
          </w:p>
          <w:p w14:paraId="0AF31C25" w14:textId="42C18952" w:rsidR="005F4494" w:rsidRDefault="005F4494"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(Với từ khóa tìm kiếm là tên đạo diễn)</w:t>
            </w:r>
          </w:p>
        </w:tc>
      </w:tr>
    </w:tbl>
    <w:p w14:paraId="3DCEFAB6" w14:textId="77777777" w:rsidR="005F4494" w:rsidRDefault="005F4494" w:rsidP="00AB4F2B">
      <w:pPr>
        <w:pStyle w:val="ListParagraph"/>
        <w:numPr>
          <w:ilvl w:val="0"/>
          <w:numId w:val="3"/>
        </w:numPr>
        <w:jc w:val="center"/>
        <w:rPr>
          <w:lang w:val="en-US"/>
        </w:rPr>
      </w:pPr>
      <w:r>
        <w:rPr>
          <w:lang w:val="en-US"/>
        </w:rPr>
        <w:t>M</w:t>
      </w:r>
      <w:r w:rsidRPr="00220A9A">
        <w:rPr>
          <w:lang w:val="en-US"/>
        </w:rPr>
        <w:t>ô tả chi tiết</w:t>
      </w:r>
    </w:p>
    <w:p w14:paraId="4C41AAA6" w14:textId="108A545D" w:rsidR="00EC0F1F" w:rsidRDefault="00EC0F1F" w:rsidP="00EC0F1F">
      <w:pPr>
        <w:rPr>
          <w:lang w:val="en-US"/>
        </w:rPr>
      </w:pPr>
    </w:p>
    <w:p w14:paraId="7D6E3637" w14:textId="1092A8EB" w:rsidR="004C1AC2" w:rsidRPr="00A96526" w:rsidRDefault="004C1AC2" w:rsidP="004C1AC2">
      <w:pPr>
        <w:pStyle w:val="Heading2"/>
        <w:rPr>
          <w:i w:val="0"/>
          <w:lang w:val="en-US"/>
        </w:rPr>
      </w:pPr>
      <w:bookmarkStart w:id="21" w:name="_Toc10656738"/>
      <w:r w:rsidRPr="00A96526">
        <w:rPr>
          <w:i w:val="0"/>
          <w:lang w:val="en-US"/>
        </w:rPr>
        <w:lastRenderedPageBreak/>
        <w:t xml:space="preserve">Màn hình </w:t>
      </w:r>
      <w:r w:rsidR="009A1355">
        <w:rPr>
          <w:i w:val="0"/>
          <w:lang w:val="en-US"/>
        </w:rPr>
        <w:t>C</w:t>
      </w:r>
      <w:r w:rsidRPr="00A96526">
        <w:rPr>
          <w:i w:val="0"/>
          <w:lang w:val="en-US"/>
        </w:rPr>
        <w:t>họn ghế ngồi</w:t>
      </w:r>
      <w:bookmarkEnd w:id="21"/>
    </w:p>
    <w:p w14:paraId="0822D90A" w14:textId="3DDB09B0" w:rsidR="004C1AC2" w:rsidRDefault="00C2359A" w:rsidP="00C2359A">
      <w:pPr>
        <w:jc w:val="center"/>
        <w:rPr>
          <w:lang w:val="en-US"/>
        </w:rPr>
      </w:pPr>
      <w:r>
        <w:rPr>
          <w:noProof/>
          <w:lang w:val="en-US" w:eastAsia="ja-JP"/>
        </w:rPr>
        <w:drawing>
          <wp:inline distT="0" distB="0" distL="0" distR="0" wp14:anchorId="170F7FD4" wp14:editId="79243374">
            <wp:extent cx="5563376" cy="6030167"/>
            <wp:effectExtent l="76200" t="76200" r="132715"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1">
                      <a:extLst>
                        <a:ext uri="{28A0092B-C50C-407E-A947-70E740481C1C}">
                          <a14:useLocalDpi xmlns:a14="http://schemas.microsoft.com/office/drawing/2010/main" val="0"/>
                        </a:ext>
                      </a:extLst>
                    </a:blip>
                    <a:stretch>
                      <a:fillRect/>
                    </a:stretch>
                  </pic:blipFill>
                  <pic:spPr>
                    <a:xfrm>
                      <a:off x="0" y="0"/>
                      <a:ext cx="5563376" cy="6030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12DEBC" w14:textId="77777777" w:rsidR="00C2359A" w:rsidRPr="00C702C3" w:rsidRDefault="00C2359A"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26"/>
        <w:gridCol w:w="1997"/>
        <w:gridCol w:w="5920"/>
      </w:tblGrid>
      <w:tr w:rsidR="00C2359A" w:rsidRPr="00220A9A" w14:paraId="6F8BEA9F"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15F7AFF6" w14:textId="77777777" w:rsidR="00C2359A" w:rsidRPr="00220A9A" w:rsidRDefault="00C2359A"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5A2625CA"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0484A3C8"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C2359A" w:rsidRPr="00220A9A" w14:paraId="0EE5925D"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31679158" w14:textId="35B81646"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1</w:t>
            </w:r>
          </w:p>
        </w:tc>
        <w:tc>
          <w:tcPr>
            <w:tcW w:w="2108" w:type="dxa"/>
            <w:noWrap/>
          </w:tcPr>
          <w:p w14:paraId="6D3FA246" w14:textId="77777777"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3D41584F" w14:textId="77777777"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11</w:t>
            </w:r>
          </w:p>
        </w:tc>
      </w:tr>
      <w:tr w:rsidR="00C2359A" w:rsidRPr="00220A9A" w14:paraId="314CF875"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82CAE16" w14:textId="6A0C40AF"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108" w:type="dxa"/>
            <w:noWrap/>
          </w:tcPr>
          <w:p w14:paraId="051F5398"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1DD69A47"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10</w:t>
            </w:r>
          </w:p>
          <w:p w14:paraId="4CE96824"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(Với từ khóa tìm kiếm là tên đạo diễn)</w:t>
            </w:r>
          </w:p>
        </w:tc>
      </w:tr>
      <w:tr w:rsidR="00C2359A" w:rsidRPr="00220A9A" w14:paraId="1334CC89"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4C8BFABF" w14:textId="56B0BC24"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3</w:t>
            </w:r>
          </w:p>
        </w:tc>
        <w:tc>
          <w:tcPr>
            <w:tcW w:w="2108" w:type="dxa"/>
            <w:noWrap/>
          </w:tcPr>
          <w:p w14:paraId="311F423C" w14:textId="72760D64"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173CD144" w14:textId="4E76EFF5"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13</w:t>
            </w:r>
          </w:p>
        </w:tc>
      </w:tr>
      <w:tr w:rsidR="00C2359A" w:rsidRPr="00220A9A" w14:paraId="07A789D2"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06B4E40" w14:textId="11A56FAE"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4</w:t>
            </w:r>
          </w:p>
        </w:tc>
        <w:tc>
          <w:tcPr>
            <w:tcW w:w="2108" w:type="dxa"/>
            <w:noWrap/>
          </w:tcPr>
          <w:p w14:paraId="2FA59A49" w14:textId="1E0950A1"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6F94AB56" w14:textId="61AC4E8D"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noProof/>
                <w:lang w:val="en-US" w:eastAsia="ja-JP"/>
              </w:rPr>
            </w:pPr>
            <w:r>
              <w:rPr>
                <w:rFonts w:ascii="Arial" w:hAnsi="Arial" w:cs="Arial"/>
                <w:color w:val="000000"/>
                <w:sz w:val="20"/>
                <w:lang w:val="en-US" w:eastAsia="ja-JP"/>
              </w:rPr>
              <w:t>Chuyển tới màn hình 15</w:t>
            </w:r>
          </w:p>
          <w:p w14:paraId="357DEFB7"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noProof/>
                <w:lang w:val="en-US" w:eastAsia="ja-JP"/>
              </w:rPr>
            </w:pPr>
          </w:p>
          <w:p w14:paraId="7F1C9C5D"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p>
        </w:tc>
      </w:tr>
      <w:tr w:rsidR="00C2359A" w:rsidRPr="00220A9A" w14:paraId="18E52EBF"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03A3E8A6" w14:textId="08EB4171"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5</w:t>
            </w:r>
          </w:p>
        </w:tc>
        <w:tc>
          <w:tcPr>
            <w:tcW w:w="2108" w:type="dxa"/>
            <w:noWrap/>
          </w:tcPr>
          <w:p w14:paraId="4220EC57" w14:textId="39E01996"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5978B420" w14:textId="3BF05AE3"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Lưu lại số ghế ngồi mà người dùng chọn.</w:t>
            </w:r>
          </w:p>
          <w:p w14:paraId="0EDB9ADF" w14:textId="77777777"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lastRenderedPageBreak/>
              <w:t>Màu ghế ngồi sẽ bị đổi khi người dùng chọn.</w:t>
            </w:r>
          </w:p>
          <w:p w14:paraId="19D11FC7" w14:textId="77777777"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p>
          <w:p w14:paraId="06BCC2B4" w14:textId="58EE99AA"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noProof/>
                <w:lang w:val="en-US" w:eastAsia="ja-JP"/>
              </w:rPr>
              <w:drawing>
                <wp:inline distT="0" distB="0" distL="0" distR="0" wp14:anchorId="5489F496" wp14:editId="637E81AA">
                  <wp:extent cx="3638527" cy="2905125"/>
                  <wp:effectExtent l="76200" t="76200" r="133985" b="1238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38527"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179CC0" w14:textId="06A325DE"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p>
        </w:tc>
      </w:tr>
      <w:tr w:rsidR="00C2359A" w:rsidRPr="00220A9A" w14:paraId="2551CC6D"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48CD7023" w14:textId="07DDC42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lastRenderedPageBreak/>
              <w:t>6</w:t>
            </w:r>
          </w:p>
        </w:tc>
        <w:tc>
          <w:tcPr>
            <w:tcW w:w="2108" w:type="dxa"/>
            <w:noWrap/>
          </w:tcPr>
          <w:p w14:paraId="0C53C1AA" w14:textId="1C738E4D"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1826F0C0"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Đây là ghế ngồi không được chọn.</w:t>
            </w:r>
          </w:p>
          <w:p w14:paraId="04394D29" w14:textId="65C5346A"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Sẽ không có sự kiện gì xảy ra khi click chọn các loại button này</w:t>
            </w:r>
          </w:p>
        </w:tc>
      </w:tr>
    </w:tbl>
    <w:p w14:paraId="70E47000" w14:textId="28EEA1E2" w:rsidR="00C2359A" w:rsidRDefault="00C2359A" w:rsidP="00AB4F2B">
      <w:pPr>
        <w:pStyle w:val="ListParagraph"/>
        <w:numPr>
          <w:ilvl w:val="0"/>
          <w:numId w:val="3"/>
        </w:numPr>
        <w:jc w:val="center"/>
        <w:rPr>
          <w:lang w:val="en-US"/>
        </w:rPr>
      </w:pPr>
      <w:r>
        <w:rPr>
          <w:lang w:val="en-US"/>
        </w:rPr>
        <w:t>M</w:t>
      </w:r>
      <w:r w:rsidRPr="00220A9A">
        <w:rPr>
          <w:lang w:val="en-US"/>
        </w:rPr>
        <w:t>ô tả chi tiết</w:t>
      </w:r>
    </w:p>
    <w:p w14:paraId="1048A13E" w14:textId="77777777" w:rsidR="004C1AC2" w:rsidRDefault="004C1AC2" w:rsidP="004C1AC2">
      <w:pPr>
        <w:rPr>
          <w:lang w:val="en-US"/>
        </w:rPr>
      </w:pPr>
    </w:p>
    <w:p w14:paraId="4D5E81E4" w14:textId="3C67BF02" w:rsidR="004C1AC2" w:rsidRPr="00A96526" w:rsidRDefault="004C1AC2" w:rsidP="004C1AC2">
      <w:pPr>
        <w:pStyle w:val="Heading2"/>
        <w:rPr>
          <w:i w:val="0"/>
          <w:lang w:val="en-US"/>
        </w:rPr>
      </w:pPr>
      <w:bookmarkStart w:id="22" w:name="_Toc10656739"/>
      <w:r w:rsidRPr="00A96526">
        <w:rPr>
          <w:i w:val="0"/>
          <w:lang w:val="en-US"/>
        </w:rPr>
        <w:t xml:space="preserve">Màn hình </w:t>
      </w:r>
      <w:r w:rsidR="009A1355">
        <w:rPr>
          <w:i w:val="0"/>
          <w:lang w:val="en-US"/>
        </w:rPr>
        <w:t>T</w:t>
      </w:r>
      <w:r w:rsidRPr="00A96526">
        <w:rPr>
          <w:i w:val="0"/>
          <w:lang w:val="en-US"/>
        </w:rPr>
        <w:t>hanh toán</w:t>
      </w:r>
      <w:bookmarkEnd w:id="22"/>
    </w:p>
    <w:p w14:paraId="1BFF44AC" w14:textId="1D112374" w:rsidR="004F6343" w:rsidRDefault="00C2359A" w:rsidP="004C1AC2">
      <w:pPr>
        <w:rPr>
          <w:lang w:val="en-US"/>
        </w:rPr>
      </w:pPr>
      <w:r>
        <w:rPr>
          <w:noProof/>
          <w:lang w:val="en-US" w:eastAsia="ja-JP"/>
        </w:rPr>
        <w:drawing>
          <wp:inline distT="0" distB="0" distL="0" distR="0" wp14:anchorId="19251F0F" wp14:editId="3626CDD5">
            <wp:extent cx="5732145" cy="3222494"/>
            <wp:effectExtent l="76200" t="76200" r="135255" b="130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222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3712EA" w14:textId="77777777" w:rsidR="00C2359A" w:rsidRPr="00C702C3" w:rsidRDefault="00C2359A" w:rsidP="00AB4F2B">
      <w:pPr>
        <w:pStyle w:val="ListParagraph"/>
        <w:numPr>
          <w:ilvl w:val="0"/>
          <w:numId w:val="4"/>
        </w:numPr>
        <w:spacing w:line="480" w:lineRule="auto"/>
        <w:jc w:val="center"/>
        <w:rPr>
          <w:lang w:val="en-US"/>
        </w:rPr>
      </w:pPr>
      <w:r w:rsidRPr="00C702C3">
        <w:rPr>
          <w:lang w:val="en-US"/>
        </w:rPr>
        <w:t>Hình ảnh màn hình</w:t>
      </w:r>
    </w:p>
    <w:tbl>
      <w:tblPr>
        <w:tblStyle w:val="LightGrid-Accent5"/>
        <w:tblW w:w="8333" w:type="dxa"/>
        <w:jc w:val="center"/>
        <w:tblLook w:val="04A0" w:firstRow="1" w:lastRow="0" w:firstColumn="1" w:lastColumn="0" w:noHBand="0" w:noVBand="1"/>
      </w:tblPr>
      <w:tblGrid>
        <w:gridCol w:w="1395"/>
        <w:gridCol w:w="2108"/>
        <w:gridCol w:w="4830"/>
      </w:tblGrid>
      <w:tr w:rsidR="00C2359A" w:rsidRPr="00220A9A" w14:paraId="14EBE8FC" w14:textId="77777777" w:rsidTr="00C2359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hideMark/>
          </w:tcPr>
          <w:p w14:paraId="63DD6DE0" w14:textId="77777777" w:rsidR="00C2359A" w:rsidRPr="00220A9A" w:rsidRDefault="00C2359A" w:rsidP="00C2359A">
            <w:pPr>
              <w:widowControl/>
              <w:spacing w:line="240" w:lineRule="auto"/>
              <w:jc w:val="center"/>
              <w:rPr>
                <w:rFonts w:ascii="Arial" w:hAnsi="Arial" w:cs="Arial"/>
                <w:color w:val="000000"/>
                <w:sz w:val="20"/>
                <w:lang w:val="en-US" w:eastAsia="ja-JP"/>
              </w:rPr>
            </w:pPr>
            <w:r w:rsidRPr="00220A9A">
              <w:rPr>
                <w:rFonts w:ascii="Arial" w:hAnsi="Arial" w:cs="Arial"/>
                <w:color w:val="000000"/>
                <w:sz w:val="20"/>
                <w:lang w:val="en-US" w:eastAsia="ja-JP"/>
              </w:rPr>
              <w:t>STT</w:t>
            </w:r>
          </w:p>
        </w:tc>
        <w:tc>
          <w:tcPr>
            <w:tcW w:w="2108" w:type="dxa"/>
            <w:noWrap/>
            <w:hideMark/>
          </w:tcPr>
          <w:p w14:paraId="40CD2688"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Hình thức trình bày</w:t>
            </w:r>
          </w:p>
        </w:tc>
        <w:tc>
          <w:tcPr>
            <w:tcW w:w="4830" w:type="dxa"/>
            <w:noWrap/>
            <w:hideMark/>
          </w:tcPr>
          <w:p w14:paraId="194C086C" w14:textId="77777777" w:rsidR="00C2359A" w:rsidRPr="00220A9A" w:rsidRDefault="00C2359A" w:rsidP="00C2359A">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lang w:val="en-US" w:eastAsia="ja-JP"/>
              </w:rPr>
            </w:pPr>
            <w:r w:rsidRPr="00220A9A">
              <w:rPr>
                <w:rFonts w:ascii="Arial" w:hAnsi="Arial" w:cs="Arial"/>
                <w:color w:val="000000"/>
                <w:sz w:val="20"/>
                <w:lang w:val="en-US" w:eastAsia="ja-JP"/>
              </w:rPr>
              <w:t>Xử lý</w:t>
            </w:r>
          </w:p>
        </w:tc>
      </w:tr>
      <w:tr w:rsidR="00C2359A" w:rsidRPr="00220A9A" w14:paraId="4AF7E85C"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3955C58B"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lastRenderedPageBreak/>
              <w:t>1</w:t>
            </w:r>
          </w:p>
        </w:tc>
        <w:tc>
          <w:tcPr>
            <w:tcW w:w="2108" w:type="dxa"/>
            <w:noWrap/>
          </w:tcPr>
          <w:p w14:paraId="2A882F9A" w14:textId="77777777"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4596F313" w14:textId="77777777"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11</w:t>
            </w:r>
          </w:p>
        </w:tc>
      </w:tr>
      <w:tr w:rsidR="00C2359A" w:rsidRPr="00220A9A" w14:paraId="40CD0F9C"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2399DDB3"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2</w:t>
            </w:r>
          </w:p>
        </w:tc>
        <w:tc>
          <w:tcPr>
            <w:tcW w:w="2108" w:type="dxa"/>
            <w:noWrap/>
          </w:tcPr>
          <w:p w14:paraId="60DAF26B"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Link</w:t>
            </w:r>
          </w:p>
        </w:tc>
        <w:tc>
          <w:tcPr>
            <w:tcW w:w="4830" w:type="dxa"/>
            <w:noWrap/>
          </w:tcPr>
          <w:p w14:paraId="4A92DD45"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10</w:t>
            </w:r>
          </w:p>
          <w:p w14:paraId="7F3F7734"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(Với từ khóa tìm kiếm là tên đạo diễn)</w:t>
            </w:r>
          </w:p>
        </w:tc>
      </w:tr>
      <w:tr w:rsidR="00C2359A" w:rsidRPr="00220A9A" w14:paraId="648D688F"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5DCA81E"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3</w:t>
            </w:r>
          </w:p>
        </w:tc>
        <w:tc>
          <w:tcPr>
            <w:tcW w:w="2108" w:type="dxa"/>
            <w:noWrap/>
          </w:tcPr>
          <w:p w14:paraId="4D2A5593" w14:textId="77777777"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6C21B799" w14:textId="3BEB2194"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Chuyển tới màn hình 14</w:t>
            </w:r>
          </w:p>
        </w:tc>
      </w:tr>
      <w:tr w:rsidR="00C2359A" w:rsidRPr="00220A9A" w14:paraId="7C3ABD4C" w14:textId="77777777" w:rsidTr="00C2359A">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1FF11915"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4</w:t>
            </w:r>
          </w:p>
        </w:tc>
        <w:tc>
          <w:tcPr>
            <w:tcW w:w="2108" w:type="dxa"/>
            <w:noWrap/>
          </w:tcPr>
          <w:p w14:paraId="7F5BFA04"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Button</w:t>
            </w:r>
          </w:p>
        </w:tc>
        <w:tc>
          <w:tcPr>
            <w:tcW w:w="4830" w:type="dxa"/>
            <w:noWrap/>
          </w:tcPr>
          <w:p w14:paraId="06935EEC" w14:textId="2FAE758D"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noProof/>
                <w:lang w:val="en-US" w:eastAsia="ja-JP"/>
              </w:rPr>
            </w:pPr>
            <w:r>
              <w:rPr>
                <w:rFonts w:ascii="Arial" w:hAnsi="Arial" w:cs="Arial"/>
                <w:color w:val="000000"/>
                <w:sz w:val="20"/>
                <w:lang w:val="en-US" w:eastAsia="ja-JP"/>
              </w:rPr>
              <w:t>Thực hiện thanh toán và hiện thông báo thành công hoặc thất bại.</w:t>
            </w:r>
          </w:p>
          <w:p w14:paraId="5EAD33C3"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noProof/>
                <w:lang w:val="en-US" w:eastAsia="ja-JP"/>
              </w:rPr>
            </w:pPr>
          </w:p>
          <w:p w14:paraId="35A7AA3D" w14:textId="77777777" w:rsidR="00C2359A" w:rsidRDefault="00C2359A" w:rsidP="00C2359A">
            <w:pPr>
              <w:widowControl/>
              <w:spacing w:line="240" w:lineRule="auto"/>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lang w:val="en-US" w:eastAsia="ja-JP"/>
              </w:rPr>
            </w:pPr>
          </w:p>
        </w:tc>
      </w:tr>
      <w:tr w:rsidR="00C2359A" w:rsidRPr="00220A9A" w14:paraId="3C6A1E91" w14:textId="77777777" w:rsidTr="00C235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5" w:type="dxa"/>
            <w:noWrap/>
          </w:tcPr>
          <w:p w14:paraId="747D1653" w14:textId="77777777" w:rsidR="00C2359A" w:rsidRDefault="00C2359A" w:rsidP="00C2359A">
            <w:pPr>
              <w:widowControl/>
              <w:spacing w:line="240" w:lineRule="auto"/>
              <w:jc w:val="center"/>
              <w:rPr>
                <w:rFonts w:ascii="Arial" w:hAnsi="Arial" w:cs="Arial"/>
                <w:color w:val="000000"/>
                <w:sz w:val="20"/>
                <w:lang w:val="en-US" w:eastAsia="ja-JP"/>
              </w:rPr>
            </w:pPr>
            <w:r>
              <w:rPr>
                <w:rFonts w:ascii="Arial" w:hAnsi="Arial" w:cs="Arial"/>
                <w:color w:val="000000"/>
                <w:sz w:val="20"/>
                <w:lang w:val="en-US" w:eastAsia="ja-JP"/>
              </w:rPr>
              <w:t>5</w:t>
            </w:r>
          </w:p>
        </w:tc>
        <w:tc>
          <w:tcPr>
            <w:tcW w:w="2108" w:type="dxa"/>
            <w:noWrap/>
          </w:tcPr>
          <w:p w14:paraId="7DCE68F5" w14:textId="20119D94"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Radio button</w:t>
            </w:r>
          </w:p>
        </w:tc>
        <w:tc>
          <w:tcPr>
            <w:tcW w:w="4830" w:type="dxa"/>
            <w:noWrap/>
          </w:tcPr>
          <w:p w14:paraId="36B21491" w14:textId="0F7BF6A9"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Hình thức thanh toán mặc định là “Tiền mặt”</w:t>
            </w:r>
          </w:p>
          <w:p w14:paraId="4B40369D" w14:textId="244F6D2E"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r>
              <w:rPr>
                <w:rFonts w:ascii="Arial" w:hAnsi="Arial" w:cs="Arial"/>
                <w:color w:val="000000"/>
                <w:sz w:val="20"/>
                <w:lang w:val="en-US" w:eastAsia="ja-JP"/>
              </w:rPr>
              <w:t>Khi người dùng click chọn, hệ thống sẽ lưu lại hình thức thanh toán của người dùng.</w:t>
            </w:r>
          </w:p>
          <w:p w14:paraId="797C0B62" w14:textId="485A0BCE"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p>
          <w:p w14:paraId="26CDB374" w14:textId="77777777" w:rsidR="00C2359A" w:rsidRDefault="00C2359A" w:rsidP="00C2359A">
            <w:pPr>
              <w:widowControl/>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lang w:val="en-US" w:eastAsia="ja-JP"/>
              </w:rPr>
            </w:pPr>
          </w:p>
        </w:tc>
      </w:tr>
    </w:tbl>
    <w:p w14:paraId="0FA1B7B2" w14:textId="68CBBE83" w:rsidR="00C2359A" w:rsidRDefault="00C2359A" w:rsidP="00AB4F2B">
      <w:pPr>
        <w:pStyle w:val="ListParagraph"/>
        <w:numPr>
          <w:ilvl w:val="0"/>
          <w:numId w:val="3"/>
        </w:numPr>
        <w:jc w:val="center"/>
        <w:rPr>
          <w:lang w:val="en-US"/>
        </w:rPr>
      </w:pPr>
      <w:r>
        <w:rPr>
          <w:lang w:val="en-US"/>
        </w:rPr>
        <w:t>M</w:t>
      </w:r>
      <w:r w:rsidRPr="00220A9A">
        <w:rPr>
          <w:lang w:val="en-US"/>
        </w:rPr>
        <w:t>ô tả chi tiết</w:t>
      </w:r>
    </w:p>
    <w:p w14:paraId="4A10D85E" w14:textId="77777777" w:rsidR="00C2359A" w:rsidRDefault="00C2359A" w:rsidP="00C2359A">
      <w:pPr>
        <w:rPr>
          <w:lang w:val="en-US"/>
        </w:rPr>
      </w:pPr>
    </w:p>
    <w:p w14:paraId="2AFA4304" w14:textId="77777777" w:rsidR="004F6343" w:rsidRDefault="004F6343" w:rsidP="004C1AC2">
      <w:pPr>
        <w:rPr>
          <w:lang w:val="en-US"/>
        </w:rPr>
      </w:pPr>
    </w:p>
    <w:p w14:paraId="5DE9C3B2" w14:textId="77777777" w:rsidR="004F6343" w:rsidRDefault="004F6343" w:rsidP="004C1AC2">
      <w:pPr>
        <w:rPr>
          <w:lang w:val="en-US"/>
        </w:rPr>
      </w:pPr>
    </w:p>
    <w:p w14:paraId="6C057C4C" w14:textId="77777777" w:rsidR="004F6343" w:rsidRDefault="004F6343" w:rsidP="004C1AC2">
      <w:pPr>
        <w:rPr>
          <w:lang w:val="en-US"/>
        </w:rPr>
      </w:pPr>
    </w:p>
    <w:p w14:paraId="297E5A62" w14:textId="77777777" w:rsidR="004F6343" w:rsidRDefault="004F6343" w:rsidP="004C1AC2">
      <w:pPr>
        <w:rPr>
          <w:lang w:val="en-US"/>
        </w:rPr>
      </w:pPr>
    </w:p>
    <w:p w14:paraId="6F5E354B" w14:textId="77777777" w:rsidR="004F6343" w:rsidRDefault="004F6343" w:rsidP="004C1AC2">
      <w:pPr>
        <w:rPr>
          <w:lang w:val="en-US"/>
        </w:rPr>
      </w:pPr>
    </w:p>
    <w:p w14:paraId="0C2F7A55" w14:textId="77777777" w:rsidR="004F6343" w:rsidRDefault="004F6343" w:rsidP="004C1AC2">
      <w:pPr>
        <w:rPr>
          <w:lang w:val="en-US"/>
        </w:rPr>
      </w:pPr>
    </w:p>
    <w:p w14:paraId="1474BA91" w14:textId="77777777" w:rsidR="004F6343" w:rsidRDefault="004F6343" w:rsidP="004C1AC2">
      <w:pPr>
        <w:rPr>
          <w:lang w:val="en-US"/>
        </w:rPr>
      </w:pPr>
    </w:p>
    <w:p w14:paraId="5D25FC2E" w14:textId="4C788887" w:rsidR="004F6343" w:rsidRDefault="004F6343" w:rsidP="004C1AC2">
      <w:pPr>
        <w:rPr>
          <w:lang w:val="en-US"/>
        </w:rPr>
      </w:pPr>
    </w:p>
    <w:p w14:paraId="154850B2" w14:textId="77777777" w:rsidR="004F6343" w:rsidRDefault="004F6343" w:rsidP="004C1AC2">
      <w:pPr>
        <w:rPr>
          <w:lang w:val="en-US"/>
        </w:rPr>
      </w:pPr>
    </w:p>
    <w:p w14:paraId="124C8A4B" w14:textId="77777777" w:rsidR="004F6343" w:rsidRDefault="004F6343" w:rsidP="004C1AC2">
      <w:pPr>
        <w:rPr>
          <w:lang w:val="en-US"/>
        </w:rPr>
      </w:pPr>
    </w:p>
    <w:p w14:paraId="1D62199E" w14:textId="77777777" w:rsidR="004F6343" w:rsidRDefault="004F6343" w:rsidP="004C1AC2">
      <w:pPr>
        <w:rPr>
          <w:lang w:val="en-US"/>
        </w:rPr>
      </w:pPr>
    </w:p>
    <w:p w14:paraId="577D88FB" w14:textId="77777777" w:rsidR="004F6343" w:rsidRDefault="004F6343" w:rsidP="004C1AC2">
      <w:pPr>
        <w:rPr>
          <w:lang w:val="en-US"/>
        </w:rPr>
      </w:pPr>
    </w:p>
    <w:p w14:paraId="05FCE313" w14:textId="77777777" w:rsidR="004F6343" w:rsidRDefault="004F6343" w:rsidP="004C1AC2">
      <w:pPr>
        <w:rPr>
          <w:lang w:val="en-US"/>
        </w:rPr>
      </w:pPr>
    </w:p>
    <w:p w14:paraId="519FF3DE" w14:textId="77777777" w:rsidR="004F6343" w:rsidRDefault="004F6343" w:rsidP="004C1AC2">
      <w:pPr>
        <w:rPr>
          <w:lang w:val="en-US"/>
        </w:rPr>
      </w:pPr>
    </w:p>
    <w:p w14:paraId="005B6CAF" w14:textId="77777777" w:rsidR="004F6343" w:rsidRDefault="004F6343" w:rsidP="004C1AC2">
      <w:pPr>
        <w:rPr>
          <w:lang w:val="en-US"/>
        </w:rPr>
      </w:pPr>
    </w:p>
    <w:p w14:paraId="4E6531AB" w14:textId="77777777" w:rsidR="004F6343" w:rsidRDefault="004F6343" w:rsidP="004C1AC2">
      <w:pPr>
        <w:rPr>
          <w:lang w:val="en-US"/>
        </w:rPr>
      </w:pPr>
    </w:p>
    <w:p w14:paraId="1B2F3A87" w14:textId="77777777" w:rsidR="004F6343" w:rsidRDefault="004F6343" w:rsidP="004C1AC2">
      <w:pPr>
        <w:rPr>
          <w:lang w:val="en-US"/>
        </w:rPr>
      </w:pPr>
    </w:p>
    <w:p w14:paraId="7DE500E4" w14:textId="77777777" w:rsidR="004F6343" w:rsidRDefault="004F6343" w:rsidP="004C1AC2">
      <w:pPr>
        <w:rPr>
          <w:lang w:val="en-US"/>
        </w:rPr>
      </w:pPr>
    </w:p>
    <w:p w14:paraId="55601F57" w14:textId="77777777" w:rsidR="004F6343" w:rsidRDefault="004F6343" w:rsidP="004C1AC2">
      <w:pPr>
        <w:rPr>
          <w:lang w:val="en-US"/>
        </w:rPr>
      </w:pPr>
    </w:p>
    <w:p w14:paraId="639F37D3" w14:textId="77777777" w:rsidR="004F6343" w:rsidRDefault="004F6343" w:rsidP="004C1AC2">
      <w:pPr>
        <w:rPr>
          <w:lang w:val="en-US"/>
        </w:rPr>
      </w:pPr>
    </w:p>
    <w:p w14:paraId="6E2D9714" w14:textId="77777777" w:rsidR="004F6343" w:rsidRDefault="004F6343" w:rsidP="004C1AC2">
      <w:pPr>
        <w:rPr>
          <w:lang w:val="en-US"/>
        </w:rPr>
      </w:pPr>
    </w:p>
    <w:p w14:paraId="6609DD03" w14:textId="77777777" w:rsidR="004F6343" w:rsidRDefault="004F6343" w:rsidP="004C1AC2">
      <w:pPr>
        <w:rPr>
          <w:lang w:val="en-US"/>
        </w:rPr>
      </w:pPr>
    </w:p>
    <w:p w14:paraId="2370BAF2" w14:textId="77777777" w:rsidR="004F6343" w:rsidRDefault="004F6343" w:rsidP="004C1AC2">
      <w:pPr>
        <w:rPr>
          <w:lang w:val="en-US"/>
        </w:rPr>
      </w:pPr>
    </w:p>
    <w:p w14:paraId="36C09D3F" w14:textId="77777777" w:rsidR="004F6343" w:rsidRDefault="004F6343" w:rsidP="004C1AC2">
      <w:pPr>
        <w:rPr>
          <w:lang w:val="en-US"/>
        </w:rPr>
      </w:pPr>
    </w:p>
    <w:p w14:paraId="165D50BB" w14:textId="1CF9215E" w:rsidR="004F6343" w:rsidRDefault="004F6343" w:rsidP="004C1AC2">
      <w:pPr>
        <w:rPr>
          <w:lang w:val="en-US"/>
        </w:rPr>
      </w:pPr>
    </w:p>
    <w:p w14:paraId="14EEDD6B" w14:textId="1ADDE7B8" w:rsidR="004F6343" w:rsidRDefault="004F6343" w:rsidP="004C1AC2">
      <w:pPr>
        <w:rPr>
          <w:lang w:val="en-US"/>
        </w:rPr>
      </w:pPr>
    </w:p>
    <w:sectPr w:rsidR="004F6343" w:rsidSect="00301562">
      <w:headerReference w:type="default" r:id="rId34"/>
      <w:footerReference w:type="default" r:id="rId35"/>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CF6162" w14:textId="77777777" w:rsidR="00D31409" w:rsidRDefault="00D31409">
      <w:r>
        <w:separator/>
      </w:r>
    </w:p>
  </w:endnote>
  <w:endnote w:type="continuationSeparator" w:id="0">
    <w:p w14:paraId="45917DFC" w14:textId="77777777" w:rsidR="00D31409" w:rsidRDefault="00D3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B32BE9" w14:textId="77777777" w:rsidR="00CE2D75" w:rsidRDefault="00CE2D75">
    <w:pPr>
      <w:pStyle w:val="Footer"/>
    </w:pPr>
    <w:r w:rsidRPr="004257CD">
      <w:rPr>
        <w:noProof/>
        <w:lang w:val="en-US" w:eastAsia="ja-JP"/>
      </w:rPr>
      <w:drawing>
        <wp:anchor distT="0" distB="0" distL="114300" distR="114300" simplePos="0" relativeHeight="251671552" behindDoc="0" locked="0" layoutInCell="1" allowOverlap="1" wp14:anchorId="3AAB1A36" wp14:editId="51195764">
          <wp:simplePos x="0" y="0"/>
          <wp:positionH relativeFrom="column">
            <wp:posOffset>-916250</wp:posOffset>
          </wp:positionH>
          <wp:positionV relativeFrom="paragraph">
            <wp:posOffset>-371143</wp:posOffset>
          </wp:positionV>
          <wp:extent cx="8323307" cy="992937"/>
          <wp:effectExtent l="0" t="0" r="0" b="0"/>
          <wp:wrapNone/>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CE2D75" w14:paraId="1AA994C6" w14:textId="77777777">
      <w:tc>
        <w:tcPr>
          <w:tcW w:w="6768" w:type="dxa"/>
          <w:tcBorders>
            <w:top w:val="nil"/>
            <w:left w:val="nil"/>
            <w:bottom w:val="nil"/>
            <w:right w:val="nil"/>
          </w:tcBorders>
        </w:tcPr>
        <w:p w14:paraId="439CE985" w14:textId="77777777" w:rsidR="00CE2D75" w:rsidRPr="007A1DE8" w:rsidRDefault="00CE2D75" w:rsidP="007A1DE8">
          <w:pPr>
            <w:rPr>
              <w:lang w:val="en-US"/>
            </w:rPr>
          </w:pPr>
          <w:r w:rsidRPr="004257CD">
            <w:rPr>
              <w:noProof/>
              <w:lang w:val="en-US" w:eastAsia="ja-JP"/>
            </w:rPr>
            <w:drawing>
              <wp:anchor distT="0" distB="0" distL="114300" distR="114300" simplePos="0" relativeHeight="251669504" behindDoc="1" locked="0" layoutInCell="1" allowOverlap="1" wp14:anchorId="23D0243E" wp14:editId="030B21D0">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75B778FE" w14:textId="77777777" w:rsidR="00CE2D75" w:rsidRPr="00B871C5" w:rsidRDefault="00CE2D75"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tc>
    </w:tr>
  </w:tbl>
  <w:p w14:paraId="76BD2400" w14:textId="77777777" w:rsidR="00CE2D75" w:rsidRDefault="00CE2D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26E19E" w14:textId="77777777" w:rsidR="00D31409" w:rsidRDefault="00D31409">
      <w:r>
        <w:separator/>
      </w:r>
    </w:p>
  </w:footnote>
  <w:footnote w:type="continuationSeparator" w:id="0">
    <w:p w14:paraId="560DBB88" w14:textId="77777777" w:rsidR="00D31409" w:rsidRDefault="00D314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E5F63" w14:textId="77777777" w:rsidR="00CE2D75" w:rsidRDefault="00CE2D75" w:rsidP="0029393E">
    <w:pPr>
      <w:pStyle w:val="Header"/>
    </w:pPr>
    <w:r>
      <w:rPr>
        <w:noProof/>
        <w:lang w:val="en-US" w:eastAsia="ja-JP"/>
      </w:rPr>
      <mc:AlternateContent>
        <mc:Choice Requires="wps">
          <w:drawing>
            <wp:anchor distT="0" distB="0" distL="114300" distR="114300" simplePos="0" relativeHeight="251663360" behindDoc="0" locked="0" layoutInCell="1" allowOverlap="1" wp14:anchorId="14A86DFF" wp14:editId="1C909D57">
              <wp:simplePos x="0" y="0"/>
              <wp:positionH relativeFrom="page">
                <wp:posOffset>-1</wp:posOffset>
              </wp:positionH>
              <wp:positionV relativeFrom="page">
                <wp:posOffset>1</wp:posOffset>
              </wp:positionV>
              <wp:extent cx="1183005" cy="10336696"/>
              <wp:effectExtent l="0" t="0" r="0" b="762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36696"/>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98751" id="Freeform 1" o:spid="_x0000_s1026" style="position:absolute;margin-left:0;margin-top:0;width:93.15pt;height:813.9pt;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" path="m502,c93,,93,,93,,146,383,323,1900,,3168v502,,502,,502,l502,xe" fillcolor="#8db3e2" stroked="f" strokecolor="#212120">
              <v:fill color2="#1f497d" rotate="t" focus="100%" type="gradient"/>
              <v:shadow color="#8c8682"/>
              <v:path arrowok="t" o:connecttype="custom" o:connectlocs="1183005,0;219162,0;0,10336696;1183005,10336696;1183005,0" o:connectangles="0,0,0,0,0"/>
              <w10:wrap anchorx="page" anchory="page"/>
            </v:shape>
          </w:pict>
        </mc:Fallback>
      </mc:AlternateContent>
    </w:r>
    <w:r w:rsidRPr="004257CD">
      <w:rPr>
        <w:noProof/>
        <w:lang w:val="en-US" w:eastAsia="ja-JP"/>
      </w:rPr>
      <w:drawing>
        <wp:anchor distT="0" distB="0" distL="114300" distR="114300" simplePos="0" relativeHeight="251664384" behindDoc="0" locked="0" layoutInCell="1" allowOverlap="1" wp14:anchorId="72F0D3F1" wp14:editId="1BFFAD61">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3C4DFB48" w14:textId="77777777" w:rsidR="00CE2D75" w:rsidRDefault="00CE2D75" w:rsidP="0029393E">
    <w:pPr>
      <w:pStyle w:val="Title"/>
      <w:rPr>
        <w:lang w:val="en-US"/>
      </w:rPr>
    </w:pPr>
  </w:p>
  <w:p w14:paraId="16ADDA57" w14:textId="77777777" w:rsidR="00CE2D75" w:rsidRPr="003B1A2B" w:rsidRDefault="00CE2D75" w:rsidP="0029393E">
    <w:pPr>
      <w:rPr>
        <w:lang w:val="en-US"/>
      </w:rPr>
    </w:pPr>
  </w:p>
  <w:p w14:paraId="269E05A3" w14:textId="77777777" w:rsidR="00CE2D75" w:rsidRPr="00F53DBB" w:rsidRDefault="00CE2D75" w:rsidP="0029393E">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14:paraId="174B0360" w14:textId="77777777" w:rsidR="00CE2D75" w:rsidRPr="0040293A" w:rsidRDefault="00CE2D75" w:rsidP="0029393E">
    <w:pPr>
      <w:pStyle w:val="Header"/>
      <w:rPr>
        <w:rFonts w:eastAsia="Tahoma"/>
      </w:rPr>
    </w:pPr>
  </w:p>
  <w:p w14:paraId="33CD4674" w14:textId="77777777" w:rsidR="00CE2D75" w:rsidRPr="0029393E" w:rsidRDefault="00CE2D75" w:rsidP="002939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F5FC9" w14:textId="77777777" w:rsidR="00CE2D75" w:rsidRDefault="00CE2D75">
    <w:r w:rsidRPr="004257CD">
      <w:rPr>
        <w:noProof/>
        <w:lang w:val="en-US" w:eastAsia="ja-JP"/>
      </w:rPr>
      <w:drawing>
        <wp:anchor distT="0" distB="0" distL="114300" distR="114300" simplePos="0" relativeHeight="251667456" behindDoc="1" locked="0" layoutInCell="1" allowOverlap="1" wp14:anchorId="543A85FF" wp14:editId="64336C57">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CE2D75" w14:paraId="3B49D4E6" w14:textId="77777777" w:rsidTr="008D3541">
      <w:tc>
        <w:tcPr>
          <w:tcW w:w="6623" w:type="dxa"/>
          <w:shd w:val="clear" w:color="auto" w:fill="auto"/>
        </w:tcPr>
        <w:p w14:paraId="6A9A96FB" w14:textId="63DF3EE3" w:rsidR="00CE2D75" w:rsidRPr="008D3541" w:rsidRDefault="00CE2D75">
          <w:pPr>
            <w:pStyle w:val="Header"/>
            <w:rPr>
              <w:color w:val="0000FF"/>
              <w:lang w:val="en-US"/>
            </w:rPr>
          </w:pPr>
          <w:r>
            <w:rPr>
              <w:color w:val="0000FF"/>
              <w:lang w:val="en-US"/>
            </w:rPr>
            <w:t>Chuỗi rạp chiếu phim Kubo</w:t>
          </w:r>
        </w:p>
      </w:tc>
      <w:tc>
        <w:tcPr>
          <w:tcW w:w="2845" w:type="dxa"/>
          <w:shd w:val="clear" w:color="auto" w:fill="auto"/>
        </w:tcPr>
        <w:p w14:paraId="479F09DA" w14:textId="00DA74E2" w:rsidR="00CE2D75" w:rsidRPr="008D3541" w:rsidRDefault="00CE2D75">
          <w:pPr>
            <w:pStyle w:val="Header"/>
            <w:rPr>
              <w:lang w:val="en-US"/>
            </w:rPr>
          </w:pPr>
          <w:r w:rsidRPr="008D3541">
            <w:rPr>
              <w:lang w:val="en-US"/>
            </w:rPr>
            <w:t xml:space="preserve">Phiên bản: </w:t>
          </w:r>
          <w:r>
            <w:rPr>
              <w:color w:val="0000FF"/>
              <w:lang w:val="en-US"/>
            </w:rPr>
            <w:t>1.3</w:t>
          </w:r>
        </w:p>
      </w:tc>
    </w:tr>
    <w:tr w:rsidR="00CE2D75" w14:paraId="7419A32D" w14:textId="77777777" w:rsidTr="008D3541">
      <w:tc>
        <w:tcPr>
          <w:tcW w:w="6623" w:type="dxa"/>
          <w:shd w:val="clear" w:color="auto" w:fill="auto"/>
        </w:tcPr>
        <w:p w14:paraId="1A795A31" w14:textId="77777777" w:rsidR="00CE2D75" w:rsidRPr="008D3541" w:rsidRDefault="00CE2D75" w:rsidP="00767CB6">
          <w:pPr>
            <w:pStyle w:val="Header"/>
            <w:rPr>
              <w:lang w:val="en-US"/>
            </w:rPr>
          </w:pPr>
          <w:r>
            <w:rPr>
              <w:lang w:val="en-US"/>
            </w:rPr>
            <w:t>Thiết kế giao diện</w:t>
          </w:r>
        </w:p>
      </w:tc>
      <w:tc>
        <w:tcPr>
          <w:tcW w:w="2845" w:type="dxa"/>
          <w:shd w:val="clear" w:color="auto" w:fill="auto"/>
        </w:tcPr>
        <w:p w14:paraId="3C85CD16" w14:textId="6D1DF622" w:rsidR="00CE2D75" w:rsidRPr="008D3541" w:rsidRDefault="00CE2D75" w:rsidP="00A96526">
          <w:pPr>
            <w:pStyle w:val="Header"/>
            <w:rPr>
              <w:lang w:val="en-US"/>
            </w:rPr>
          </w:pPr>
          <w:r w:rsidRPr="008D3541">
            <w:rPr>
              <w:lang w:val="en-US"/>
            </w:rPr>
            <w:t xml:space="preserve">Ngày: </w:t>
          </w:r>
          <w:r>
            <w:rPr>
              <w:color w:val="0000FF"/>
              <w:lang w:val="en-US"/>
            </w:rPr>
            <w:t>04/06/2019</w:t>
          </w:r>
        </w:p>
      </w:tc>
    </w:tr>
  </w:tbl>
  <w:p w14:paraId="1695DB8D" w14:textId="77777777" w:rsidR="00CE2D75" w:rsidRPr="007A1DE8" w:rsidRDefault="00CE2D75">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E295DD8"/>
    <w:multiLevelType w:val="hybridMultilevel"/>
    <w:tmpl w:val="D3BC7342"/>
    <w:lvl w:ilvl="0" w:tplc="664CE3F8">
      <w:start w:val="1"/>
      <w:numFmt w:val="decimal"/>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3" w15:restartNumberingAfterBreak="0">
    <w:nsid w:val="709136A4"/>
    <w:multiLevelType w:val="hybridMultilevel"/>
    <w:tmpl w:val="C818F268"/>
    <w:lvl w:ilvl="0" w:tplc="A8FA0554">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40FDF"/>
    <w:rsid w:val="000519D9"/>
    <w:rsid w:val="000679AA"/>
    <w:rsid w:val="000C0CA8"/>
    <w:rsid w:val="000F7AA9"/>
    <w:rsid w:val="00213ECB"/>
    <w:rsid w:val="002160F2"/>
    <w:rsid w:val="00220A9A"/>
    <w:rsid w:val="00221A67"/>
    <w:rsid w:val="002404E0"/>
    <w:rsid w:val="0029393E"/>
    <w:rsid w:val="002F2A10"/>
    <w:rsid w:val="00301562"/>
    <w:rsid w:val="0031511D"/>
    <w:rsid w:val="003548A8"/>
    <w:rsid w:val="00364E49"/>
    <w:rsid w:val="003701D7"/>
    <w:rsid w:val="003747E6"/>
    <w:rsid w:val="00380DAA"/>
    <w:rsid w:val="00396E93"/>
    <w:rsid w:val="003C2F0F"/>
    <w:rsid w:val="003D1277"/>
    <w:rsid w:val="00407045"/>
    <w:rsid w:val="004176B5"/>
    <w:rsid w:val="00435847"/>
    <w:rsid w:val="00451F3B"/>
    <w:rsid w:val="00452FC6"/>
    <w:rsid w:val="004B7CC9"/>
    <w:rsid w:val="004C1AC2"/>
    <w:rsid w:val="004E4257"/>
    <w:rsid w:val="004F3E10"/>
    <w:rsid w:val="004F6343"/>
    <w:rsid w:val="005802A5"/>
    <w:rsid w:val="005E38CA"/>
    <w:rsid w:val="005F4494"/>
    <w:rsid w:val="0060493B"/>
    <w:rsid w:val="006109CD"/>
    <w:rsid w:val="006257BE"/>
    <w:rsid w:val="0064329D"/>
    <w:rsid w:val="006855DC"/>
    <w:rsid w:val="006C0D56"/>
    <w:rsid w:val="006E420F"/>
    <w:rsid w:val="006E56E2"/>
    <w:rsid w:val="006F68BD"/>
    <w:rsid w:val="007338F6"/>
    <w:rsid w:val="00747A94"/>
    <w:rsid w:val="00767CB6"/>
    <w:rsid w:val="007A1DE8"/>
    <w:rsid w:val="007F21C9"/>
    <w:rsid w:val="008243D9"/>
    <w:rsid w:val="008D3541"/>
    <w:rsid w:val="0096733F"/>
    <w:rsid w:val="00984338"/>
    <w:rsid w:val="0099744F"/>
    <w:rsid w:val="009A1355"/>
    <w:rsid w:val="009B2AFC"/>
    <w:rsid w:val="009F47F5"/>
    <w:rsid w:val="00A23616"/>
    <w:rsid w:val="00A23833"/>
    <w:rsid w:val="00A544E7"/>
    <w:rsid w:val="00A638EF"/>
    <w:rsid w:val="00A812E1"/>
    <w:rsid w:val="00A96526"/>
    <w:rsid w:val="00AB4F2B"/>
    <w:rsid w:val="00B871C5"/>
    <w:rsid w:val="00BB5444"/>
    <w:rsid w:val="00C14AB8"/>
    <w:rsid w:val="00C2359A"/>
    <w:rsid w:val="00C702C3"/>
    <w:rsid w:val="00C74D6D"/>
    <w:rsid w:val="00CA52C8"/>
    <w:rsid w:val="00CA75F9"/>
    <w:rsid w:val="00CC56B7"/>
    <w:rsid w:val="00CE2D75"/>
    <w:rsid w:val="00D234F3"/>
    <w:rsid w:val="00D31409"/>
    <w:rsid w:val="00D328EA"/>
    <w:rsid w:val="00D608CB"/>
    <w:rsid w:val="00DA2A6D"/>
    <w:rsid w:val="00DC363E"/>
    <w:rsid w:val="00DD07B9"/>
    <w:rsid w:val="00DD57E3"/>
    <w:rsid w:val="00E6501E"/>
    <w:rsid w:val="00E85C24"/>
    <w:rsid w:val="00E95D0C"/>
    <w:rsid w:val="00EC0F1F"/>
    <w:rsid w:val="00F93BD1"/>
    <w:rsid w:val="00FA2327"/>
    <w:rsid w:val="00FB3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D8F5CF"/>
  <w15:docId w15:val="{35E01301-BF21-4592-A085-44D3C474E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aliases w:val="Heading 1 new"/>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qFormat/>
    <w:rsid w:val="00451F3B"/>
    <w:pPr>
      <w:numPr>
        <w:ilvl w:val="1"/>
      </w:numPr>
      <w:outlineLvl w:val="1"/>
    </w:pPr>
    <w:rPr>
      <w:i/>
      <w:color w:val="0000E1"/>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2"/>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BalloonText">
    <w:name w:val="Balloon Text"/>
    <w:basedOn w:val="Normal"/>
    <w:link w:val="BalloonTextChar"/>
    <w:rsid w:val="00D328E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328EA"/>
    <w:rPr>
      <w:rFonts w:ascii="Tahoma" w:hAnsi="Tahoma" w:cs="Tahoma"/>
      <w:sz w:val="16"/>
      <w:szCs w:val="16"/>
      <w:lang w:val="vi-VN"/>
    </w:rPr>
  </w:style>
  <w:style w:type="paragraph" w:styleId="NormalWeb">
    <w:name w:val="Normal (Web)"/>
    <w:basedOn w:val="Normal"/>
    <w:uiPriority w:val="99"/>
    <w:unhideWhenUsed/>
    <w:rsid w:val="00D328EA"/>
    <w:pPr>
      <w:widowControl/>
      <w:spacing w:before="100" w:beforeAutospacing="1" w:after="100" w:afterAutospacing="1" w:line="240" w:lineRule="auto"/>
    </w:pPr>
    <w:rPr>
      <w:szCs w:val="24"/>
      <w:lang w:val="en-US"/>
    </w:rPr>
  </w:style>
  <w:style w:type="character" w:customStyle="1" w:styleId="HeaderChar">
    <w:name w:val="Header Char"/>
    <w:basedOn w:val="DefaultParagraphFont"/>
    <w:link w:val="Header"/>
    <w:uiPriority w:val="99"/>
    <w:rsid w:val="0029393E"/>
    <w:rPr>
      <w:sz w:val="24"/>
      <w:lang w:val="vi-VN"/>
    </w:rPr>
  </w:style>
  <w:style w:type="paragraph" w:styleId="EndnoteText">
    <w:name w:val="endnote text"/>
    <w:basedOn w:val="Normal"/>
    <w:link w:val="EndnoteTextChar"/>
    <w:semiHidden/>
    <w:unhideWhenUsed/>
    <w:rsid w:val="006F68BD"/>
    <w:pPr>
      <w:spacing w:line="240" w:lineRule="auto"/>
    </w:pPr>
    <w:rPr>
      <w:sz w:val="20"/>
    </w:rPr>
  </w:style>
  <w:style w:type="character" w:customStyle="1" w:styleId="EndnoteTextChar">
    <w:name w:val="Endnote Text Char"/>
    <w:basedOn w:val="DefaultParagraphFont"/>
    <w:link w:val="EndnoteText"/>
    <w:semiHidden/>
    <w:rsid w:val="006F68BD"/>
    <w:rPr>
      <w:lang w:val="vi-VN"/>
    </w:rPr>
  </w:style>
  <w:style w:type="character" w:styleId="EndnoteReference">
    <w:name w:val="endnote reference"/>
    <w:basedOn w:val="DefaultParagraphFont"/>
    <w:semiHidden/>
    <w:unhideWhenUsed/>
    <w:rsid w:val="006F68BD"/>
    <w:rPr>
      <w:vertAlign w:val="superscript"/>
    </w:rPr>
  </w:style>
  <w:style w:type="table" w:styleId="LightShading-Accent5">
    <w:name w:val="Light Shading Accent 5"/>
    <w:basedOn w:val="TableNormal"/>
    <w:uiPriority w:val="60"/>
    <w:rsid w:val="004C1AC2"/>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4C1AC2"/>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ListParagraph">
    <w:name w:val="List Paragraph"/>
    <w:basedOn w:val="Normal"/>
    <w:uiPriority w:val="34"/>
    <w:qFormat/>
    <w:rsid w:val="00220A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970098">
      <w:bodyDiv w:val="1"/>
      <w:marLeft w:val="0"/>
      <w:marRight w:val="0"/>
      <w:marTop w:val="0"/>
      <w:marBottom w:val="0"/>
      <w:divBdr>
        <w:top w:val="none" w:sz="0" w:space="0" w:color="auto"/>
        <w:left w:val="none" w:sz="0" w:space="0" w:color="auto"/>
        <w:bottom w:val="none" w:sz="0" w:space="0" w:color="auto"/>
        <w:right w:val="none" w:sz="0" w:space="0" w:color="auto"/>
      </w:divBdr>
    </w:div>
    <w:div w:id="1020080584">
      <w:bodyDiv w:val="1"/>
      <w:marLeft w:val="0"/>
      <w:marRight w:val="0"/>
      <w:marTop w:val="0"/>
      <w:marBottom w:val="0"/>
      <w:divBdr>
        <w:top w:val="none" w:sz="0" w:space="0" w:color="auto"/>
        <w:left w:val="none" w:sz="0" w:space="0" w:color="auto"/>
        <w:bottom w:val="none" w:sz="0" w:space="0" w:color="auto"/>
        <w:right w:val="none" w:sz="0" w:space="0" w:color="auto"/>
      </w:divBdr>
    </w:div>
    <w:div w:id="127344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40D2C3-5CA3-414A-B711-EC5253A84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232</TotalTime>
  <Pages>25</Pages>
  <Words>1397</Words>
  <Characters>7963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9342</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NGUYỄN LÊ THỊ MỸ LINH</cp:lastModifiedBy>
  <cp:revision>18</cp:revision>
  <cp:lastPrinted>2013-12-07T15:58:00Z</cp:lastPrinted>
  <dcterms:created xsi:type="dcterms:W3CDTF">2013-10-13T11:17:00Z</dcterms:created>
  <dcterms:modified xsi:type="dcterms:W3CDTF">2019-06-05T13:08:00Z</dcterms:modified>
</cp:coreProperties>
</file>